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line="360" w:lineRule="exact"/>
        <w:rPr>
          <w:rFonts w:ascii="微软雅黑" w:hAnsi="微软雅黑" w:eastAsia="微软雅黑"/>
        </w:rPr>
      </w:pPr>
      <w:r>
        <mc:AlternateContent>
          <mc:Choice Requires="wpg">
            <w:drawing>
              <wp:anchor distT="0" distB="0" distL="114300" distR="114300" simplePos="0" relativeHeight="251687936" behindDoc="0" locked="0" layoutInCell="1" allowOverlap="1">
                <wp:simplePos x="0" y="0"/>
                <wp:positionH relativeFrom="column">
                  <wp:posOffset>5038725</wp:posOffset>
                </wp:positionH>
                <wp:positionV relativeFrom="paragraph">
                  <wp:posOffset>4619625</wp:posOffset>
                </wp:positionV>
                <wp:extent cx="2012315" cy="326390"/>
                <wp:effectExtent l="0" t="0" r="26670" b="0"/>
                <wp:wrapNone/>
                <wp:docPr id="43" name="组合 43"/>
                <wp:cNvGraphicFramePr/>
                <a:graphic xmlns:a="http://schemas.openxmlformats.org/drawingml/2006/main">
                  <a:graphicData uri="http://schemas.microsoft.com/office/word/2010/wordprocessingGroup">
                    <wpg:wgp>
                      <wpg:cNvGrpSpPr/>
                      <wpg:grpSpPr>
                        <a:xfrm>
                          <a:off x="0" y="0"/>
                          <a:ext cx="2012024" cy="326390"/>
                          <a:chOff x="0" y="0"/>
                          <a:chExt cx="2012024" cy="326390"/>
                        </a:xfrm>
                      </wpg:grpSpPr>
                      <wps:wsp>
                        <wps:cNvPr id="13" name="文本框 13"/>
                        <wps:cNvSpPr txBox="1"/>
                        <wps:spPr>
                          <a:xfrm>
                            <a:off x="352425" y="0"/>
                            <a:ext cx="115163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4" name="直接连接符 14"/>
                        <wps:cNvCnPr/>
                        <wps:spPr>
                          <a:xfrm>
                            <a:off x="1400175" y="171450"/>
                            <a:ext cx="611849"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 name="Freeform 51"/>
                        <wps:cNvSpPr>
                          <a:spLocks noChangeAspect="1" noEditPoints="1"/>
                        </wps:cNvSpPr>
                        <wps:spPr bwMode="auto">
                          <a:xfrm>
                            <a:off x="0" y="38100"/>
                            <a:ext cx="287584" cy="277495"/>
                          </a:xfrm>
                          <a:prstGeom prst="rect">
                            <a:avLst/>
                          </a:prstGeom>
                          <a:solidFill>
                            <a:schemeClr val="bg1"/>
                          </a:solidFill>
                          <a:ln>
                            <a:noFill/>
                          </a:ln>
                        </wps:spPr>
                        <wps:bodyPr vert="horz" wrap="square" lIns="91440" tIns="45720" rIns="91440" bIns="45720" numCol="1" anchor="t" anchorCtr="0" compatLnSpc="1"/>
                      </wps:wsp>
                      <wps:wsp>
                        <wps:cNvPr id="42" name="Freeform 9"/>
                        <wps:cNvSpPr>
                          <a:spLocks noChangeAspect="1" noEditPoints="1"/>
                        </wps:cNvSpPr>
                        <wps:spPr bwMode="auto">
                          <a:xfrm>
                            <a:off x="38100" y="104775"/>
                            <a:ext cx="216000" cy="151482"/>
                          </a:xfrm>
                          <a:custGeom>
                            <a:avLst/>
                            <a:gdLst>
                              <a:gd name="T0" fmla="*/ 275 w 536"/>
                              <a:gd name="T1" fmla="*/ 1 h 375"/>
                              <a:gd name="T2" fmla="*/ 16 w 536"/>
                              <a:gd name="T3" fmla="*/ 90 h 375"/>
                              <a:gd name="T4" fmla="*/ 15 w 536"/>
                              <a:gd name="T5" fmla="*/ 109 h 375"/>
                              <a:gd name="T6" fmla="*/ 48 w 536"/>
                              <a:gd name="T7" fmla="*/ 198 h 375"/>
                              <a:gd name="T8" fmla="*/ 49 w 536"/>
                              <a:gd name="T9" fmla="*/ 251 h 375"/>
                              <a:gd name="T10" fmla="*/ 1 w 536"/>
                              <a:gd name="T11" fmla="*/ 343 h 375"/>
                              <a:gd name="T12" fmla="*/ 42 w 536"/>
                              <a:gd name="T13" fmla="*/ 373 h 375"/>
                              <a:gd name="T14" fmla="*/ 52 w 536"/>
                              <a:gd name="T15" fmla="*/ 374 h 375"/>
                              <a:gd name="T16" fmla="*/ 103 w 536"/>
                              <a:gd name="T17" fmla="*/ 217 h 375"/>
                              <a:gd name="T18" fmla="*/ 142 w 536"/>
                              <a:gd name="T19" fmla="*/ 157 h 375"/>
                              <a:gd name="T20" fmla="*/ 275 w 536"/>
                              <a:gd name="T21" fmla="*/ 203 h 375"/>
                              <a:gd name="T22" fmla="*/ 536 w 536"/>
                              <a:gd name="T23" fmla="*/ 101 h 375"/>
                              <a:gd name="T24" fmla="*/ 77 w 536"/>
                              <a:gd name="T25" fmla="*/ 213 h 375"/>
                              <a:gd name="T26" fmla="*/ 75 w 536"/>
                              <a:gd name="T27" fmla="*/ 234 h 375"/>
                              <a:gd name="T28" fmla="*/ 49 w 536"/>
                              <a:gd name="T29" fmla="*/ 352 h 375"/>
                              <a:gd name="T30" fmla="*/ 71 w 536"/>
                              <a:gd name="T31" fmla="*/ 248 h 375"/>
                              <a:gd name="T32" fmla="*/ 55 w 536"/>
                              <a:gd name="T33" fmla="*/ 222 h 375"/>
                              <a:gd name="T34" fmla="*/ 70 w 536"/>
                              <a:gd name="T35" fmla="*/ 203 h 375"/>
                              <a:gd name="T36" fmla="*/ 72 w 536"/>
                              <a:gd name="T37" fmla="*/ 204 h 375"/>
                              <a:gd name="T38" fmla="*/ 271 w 536"/>
                              <a:gd name="T39" fmla="*/ 181 h 375"/>
                              <a:gd name="T40" fmla="*/ 271 w 536"/>
                              <a:gd name="T41" fmla="*/ 22 h 375"/>
                              <a:gd name="T42" fmla="*/ 271 w 536"/>
                              <a:gd name="T43" fmla="*/ 181 h 375"/>
                              <a:gd name="T44" fmla="*/ 277 w 536"/>
                              <a:gd name="T45" fmla="*/ 208 h 375"/>
                              <a:gd name="T46" fmla="*/ 110 w 536"/>
                              <a:gd name="T47" fmla="*/ 159 h 375"/>
                              <a:gd name="T48" fmla="*/ 105 w 536"/>
                              <a:gd name="T49" fmla="*/ 202 h 375"/>
                              <a:gd name="T50" fmla="*/ 121 w 536"/>
                              <a:gd name="T51" fmla="*/ 224 h 375"/>
                              <a:gd name="T52" fmla="*/ 116 w 536"/>
                              <a:gd name="T53" fmla="*/ 262 h 375"/>
                              <a:gd name="T54" fmla="*/ 335 w 536"/>
                              <a:gd name="T55" fmla="*/ 305 h 375"/>
                              <a:gd name="T56" fmla="*/ 447 w 536"/>
                              <a:gd name="T57" fmla="*/ 247 h 375"/>
                              <a:gd name="T58" fmla="*/ 442 w 536"/>
                              <a:gd name="T59" fmla="*/ 159 h 375"/>
                              <a:gd name="T60" fmla="*/ 425 w 536"/>
                              <a:gd name="T61" fmla="*/ 245 h 375"/>
                              <a:gd name="T62" fmla="*/ 331 w 536"/>
                              <a:gd name="T63" fmla="*/ 284 h 375"/>
                              <a:gd name="T64" fmla="*/ 143 w 536"/>
                              <a:gd name="T65" fmla="*/ 220 h 375"/>
                              <a:gd name="T66" fmla="*/ 127 w 536"/>
                              <a:gd name="T67" fmla="*/ 182 h 375"/>
                              <a:gd name="T68" fmla="*/ 281 w 536"/>
                              <a:gd name="T69" fmla="*/ 230 h 375"/>
                              <a:gd name="T70" fmla="*/ 425 w 536"/>
                              <a:gd name="T71" fmla="*/ 24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36" h="375">
                                <a:moveTo>
                                  <a:pt x="529" y="91"/>
                                </a:moveTo>
                                <a:cubicBezTo>
                                  <a:pt x="275" y="1"/>
                                  <a:pt x="275" y="1"/>
                                  <a:pt x="275" y="1"/>
                                </a:cubicBezTo>
                                <a:cubicBezTo>
                                  <a:pt x="273" y="0"/>
                                  <a:pt x="270" y="0"/>
                                  <a:pt x="268" y="1"/>
                                </a:cubicBezTo>
                                <a:cubicBezTo>
                                  <a:pt x="16" y="90"/>
                                  <a:pt x="16" y="90"/>
                                  <a:pt x="16" y="90"/>
                                </a:cubicBezTo>
                                <a:cubicBezTo>
                                  <a:pt x="12" y="91"/>
                                  <a:pt x="9" y="95"/>
                                  <a:pt x="9" y="99"/>
                                </a:cubicBezTo>
                                <a:cubicBezTo>
                                  <a:pt x="9" y="104"/>
                                  <a:pt x="11" y="108"/>
                                  <a:pt x="15" y="109"/>
                                </a:cubicBezTo>
                                <a:cubicBezTo>
                                  <a:pt x="66" y="133"/>
                                  <a:pt x="66" y="133"/>
                                  <a:pt x="66" y="133"/>
                                </a:cubicBezTo>
                                <a:cubicBezTo>
                                  <a:pt x="51" y="151"/>
                                  <a:pt x="49" y="184"/>
                                  <a:pt x="48" y="198"/>
                                </a:cubicBezTo>
                                <a:cubicBezTo>
                                  <a:pt x="37" y="206"/>
                                  <a:pt x="34" y="215"/>
                                  <a:pt x="33" y="221"/>
                                </a:cubicBezTo>
                                <a:cubicBezTo>
                                  <a:pt x="32" y="234"/>
                                  <a:pt x="42" y="245"/>
                                  <a:pt x="49" y="251"/>
                                </a:cubicBezTo>
                                <a:cubicBezTo>
                                  <a:pt x="38" y="302"/>
                                  <a:pt x="4" y="334"/>
                                  <a:pt x="4" y="334"/>
                                </a:cubicBezTo>
                                <a:cubicBezTo>
                                  <a:pt x="2" y="336"/>
                                  <a:pt x="0" y="339"/>
                                  <a:pt x="1" y="343"/>
                                </a:cubicBezTo>
                                <a:cubicBezTo>
                                  <a:pt x="1" y="346"/>
                                  <a:pt x="3" y="349"/>
                                  <a:pt x="6" y="351"/>
                                </a:cubicBezTo>
                                <a:cubicBezTo>
                                  <a:pt x="42" y="373"/>
                                  <a:pt x="42" y="373"/>
                                  <a:pt x="42" y="373"/>
                                </a:cubicBezTo>
                                <a:cubicBezTo>
                                  <a:pt x="44" y="374"/>
                                  <a:pt x="46" y="375"/>
                                  <a:pt x="48" y="375"/>
                                </a:cubicBezTo>
                                <a:cubicBezTo>
                                  <a:pt x="49" y="375"/>
                                  <a:pt x="50" y="375"/>
                                  <a:pt x="52" y="374"/>
                                </a:cubicBezTo>
                                <a:cubicBezTo>
                                  <a:pt x="106" y="355"/>
                                  <a:pt x="97" y="267"/>
                                  <a:pt x="94" y="244"/>
                                </a:cubicBezTo>
                                <a:cubicBezTo>
                                  <a:pt x="101" y="235"/>
                                  <a:pt x="105" y="226"/>
                                  <a:pt x="103" y="217"/>
                                </a:cubicBezTo>
                                <a:cubicBezTo>
                                  <a:pt x="102" y="209"/>
                                  <a:pt x="97" y="203"/>
                                  <a:pt x="94" y="199"/>
                                </a:cubicBezTo>
                                <a:cubicBezTo>
                                  <a:pt x="82" y="118"/>
                                  <a:pt x="150" y="160"/>
                                  <a:pt x="142" y="157"/>
                                </a:cubicBezTo>
                                <a:cubicBezTo>
                                  <a:pt x="268" y="203"/>
                                  <a:pt x="268" y="203"/>
                                  <a:pt x="268" y="203"/>
                                </a:cubicBezTo>
                                <a:cubicBezTo>
                                  <a:pt x="270" y="204"/>
                                  <a:pt x="273" y="204"/>
                                  <a:pt x="275" y="203"/>
                                </a:cubicBezTo>
                                <a:cubicBezTo>
                                  <a:pt x="529" y="111"/>
                                  <a:pt x="529" y="111"/>
                                  <a:pt x="529" y="111"/>
                                </a:cubicBezTo>
                                <a:cubicBezTo>
                                  <a:pt x="534" y="109"/>
                                  <a:pt x="536" y="105"/>
                                  <a:pt x="536" y="101"/>
                                </a:cubicBezTo>
                                <a:cubicBezTo>
                                  <a:pt x="536" y="97"/>
                                  <a:pt x="534" y="93"/>
                                  <a:pt x="529" y="91"/>
                                </a:cubicBezTo>
                                <a:close/>
                                <a:moveTo>
                                  <a:pt x="77" y="213"/>
                                </a:moveTo>
                                <a:cubicBezTo>
                                  <a:pt x="77" y="213"/>
                                  <a:pt x="81" y="216"/>
                                  <a:pt x="81" y="220"/>
                                </a:cubicBezTo>
                                <a:cubicBezTo>
                                  <a:pt x="82" y="225"/>
                                  <a:pt x="78" y="230"/>
                                  <a:pt x="75" y="234"/>
                                </a:cubicBezTo>
                                <a:cubicBezTo>
                                  <a:pt x="72" y="236"/>
                                  <a:pt x="71" y="240"/>
                                  <a:pt x="72" y="243"/>
                                </a:cubicBezTo>
                                <a:cubicBezTo>
                                  <a:pt x="76" y="268"/>
                                  <a:pt x="80" y="335"/>
                                  <a:pt x="49" y="352"/>
                                </a:cubicBezTo>
                                <a:cubicBezTo>
                                  <a:pt x="29" y="340"/>
                                  <a:pt x="29" y="340"/>
                                  <a:pt x="29" y="340"/>
                                </a:cubicBezTo>
                                <a:cubicBezTo>
                                  <a:pt x="42" y="324"/>
                                  <a:pt x="64" y="293"/>
                                  <a:pt x="71" y="248"/>
                                </a:cubicBezTo>
                                <a:cubicBezTo>
                                  <a:pt x="72" y="244"/>
                                  <a:pt x="70" y="241"/>
                                  <a:pt x="67" y="238"/>
                                </a:cubicBezTo>
                                <a:cubicBezTo>
                                  <a:pt x="63" y="235"/>
                                  <a:pt x="55" y="227"/>
                                  <a:pt x="55" y="222"/>
                                </a:cubicBezTo>
                                <a:cubicBezTo>
                                  <a:pt x="55" y="219"/>
                                  <a:pt x="61" y="215"/>
                                  <a:pt x="65" y="213"/>
                                </a:cubicBezTo>
                                <a:cubicBezTo>
                                  <a:pt x="68" y="211"/>
                                  <a:pt x="71" y="208"/>
                                  <a:pt x="70" y="203"/>
                                </a:cubicBezTo>
                                <a:cubicBezTo>
                                  <a:pt x="70" y="181"/>
                                  <a:pt x="75" y="146"/>
                                  <a:pt x="90" y="142"/>
                                </a:cubicBezTo>
                                <a:cubicBezTo>
                                  <a:pt x="80" y="154"/>
                                  <a:pt x="71" y="174"/>
                                  <a:pt x="72" y="204"/>
                                </a:cubicBezTo>
                                <a:cubicBezTo>
                                  <a:pt x="72" y="208"/>
                                  <a:pt x="74" y="211"/>
                                  <a:pt x="77" y="213"/>
                                </a:cubicBezTo>
                                <a:close/>
                                <a:moveTo>
                                  <a:pt x="271" y="181"/>
                                </a:moveTo>
                                <a:cubicBezTo>
                                  <a:pt x="48" y="101"/>
                                  <a:pt x="48" y="101"/>
                                  <a:pt x="48" y="101"/>
                                </a:cubicBezTo>
                                <a:cubicBezTo>
                                  <a:pt x="271" y="22"/>
                                  <a:pt x="271" y="22"/>
                                  <a:pt x="271" y="22"/>
                                </a:cubicBezTo>
                                <a:cubicBezTo>
                                  <a:pt x="494" y="101"/>
                                  <a:pt x="494" y="101"/>
                                  <a:pt x="494" y="101"/>
                                </a:cubicBezTo>
                                <a:cubicBezTo>
                                  <a:pt x="271" y="181"/>
                                  <a:pt x="271" y="181"/>
                                  <a:pt x="271" y="181"/>
                                </a:cubicBezTo>
                                <a:close/>
                                <a:moveTo>
                                  <a:pt x="432" y="158"/>
                                </a:moveTo>
                                <a:cubicBezTo>
                                  <a:pt x="277" y="208"/>
                                  <a:pt x="277" y="208"/>
                                  <a:pt x="277" y="208"/>
                                </a:cubicBezTo>
                                <a:cubicBezTo>
                                  <a:pt x="120" y="158"/>
                                  <a:pt x="120" y="158"/>
                                  <a:pt x="120" y="158"/>
                                </a:cubicBezTo>
                                <a:cubicBezTo>
                                  <a:pt x="117" y="157"/>
                                  <a:pt x="113" y="157"/>
                                  <a:pt x="110" y="159"/>
                                </a:cubicBezTo>
                                <a:cubicBezTo>
                                  <a:pt x="107" y="161"/>
                                  <a:pt x="105" y="164"/>
                                  <a:pt x="105" y="168"/>
                                </a:cubicBezTo>
                                <a:cubicBezTo>
                                  <a:pt x="105" y="202"/>
                                  <a:pt x="105" y="202"/>
                                  <a:pt x="105" y="202"/>
                                </a:cubicBezTo>
                                <a:cubicBezTo>
                                  <a:pt x="105" y="205"/>
                                  <a:pt x="107" y="209"/>
                                  <a:pt x="111" y="211"/>
                                </a:cubicBezTo>
                                <a:cubicBezTo>
                                  <a:pt x="117" y="214"/>
                                  <a:pt x="120" y="219"/>
                                  <a:pt x="121" y="224"/>
                                </a:cubicBezTo>
                                <a:cubicBezTo>
                                  <a:pt x="123" y="234"/>
                                  <a:pt x="117" y="245"/>
                                  <a:pt x="115" y="248"/>
                                </a:cubicBezTo>
                                <a:cubicBezTo>
                                  <a:pt x="111" y="253"/>
                                  <a:pt x="112" y="259"/>
                                  <a:pt x="116" y="262"/>
                                </a:cubicBezTo>
                                <a:cubicBezTo>
                                  <a:pt x="155" y="301"/>
                                  <a:pt x="223" y="309"/>
                                  <a:pt x="273" y="309"/>
                                </a:cubicBezTo>
                                <a:cubicBezTo>
                                  <a:pt x="308" y="309"/>
                                  <a:pt x="334" y="305"/>
                                  <a:pt x="335" y="305"/>
                                </a:cubicBezTo>
                                <a:cubicBezTo>
                                  <a:pt x="434" y="285"/>
                                  <a:pt x="445" y="255"/>
                                  <a:pt x="446" y="249"/>
                                </a:cubicBezTo>
                                <a:cubicBezTo>
                                  <a:pt x="447" y="248"/>
                                  <a:pt x="447" y="247"/>
                                  <a:pt x="447" y="247"/>
                                </a:cubicBezTo>
                                <a:cubicBezTo>
                                  <a:pt x="447" y="168"/>
                                  <a:pt x="447" y="168"/>
                                  <a:pt x="447" y="168"/>
                                </a:cubicBezTo>
                                <a:cubicBezTo>
                                  <a:pt x="447" y="164"/>
                                  <a:pt x="445" y="161"/>
                                  <a:pt x="442" y="159"/>
                                </a:cubicBezTo>
                                <a:cubicBezTo>
                                  <a:pt x="439" y="157"/>
                                  <a:pt x="436" y="157"/>
                                  <a:pt x="432" y="158"/>
                                </a:cubicBezTo>
                                <a:close/>
                                <a:moveTo>
                                  <a:pt x="425" y="245"/>
                                </a:moveTo>
                                <a:cubicBezTo>
                                  <a:pt x="425" y="245"/>
                                  <a:pt x="425" y="245"/>
                                  <a:pt x="425" y="245"/>
                                </a:cubicBezTo>
                                <a:cubicBezTo>
                                  <a:pt x="422" y="249"/>
                                  <a:pt x="406" y="269"/>
                                  <a:pt x="331" y="284"/>
                                </a:cubicBezTo>
                                <a:cubicBezTo>
                                  <a:pt x="331" y="284"/>
                                  <a:pt x="200" y="304"/>
                                  <a:pt x="137" y="253"/>
                                </a:cubicBezTo>
                                <a:cubicBezTo>
                                  <a:pt x="141" y="245"/>
                                  <a:pt x="146" y="233"/>
                                  <a:pt x="143" y="220"/>
                                </a:cubicBezTo>
                                <a:cubicBezTo>
                                  <a:pt x="141" y="211"/>
                                  <a:pt x="136" y="203"/>
                                  <a:pt x="127" y="196"/>
                                </a:cubicBezTo>
                                <a:cubicBezTo>
                                  <a:pt x="127" y="182"/>
                                  <a:pt x="127" y="182"/>
                                  <a:pt x="127" y="182"/>
                                </a:cubicBezTo>
                                <a:cubicBezTo>
                                  <a:pt x="274" y="230"/>
                                  <a:pt x="274" y="230"/>
                                  <a:pt x="274" y="230"/>
                                </a:cubicBezTo>
                                <a:cubicBezTo>
                                  <a:pt x="276" y="231"/>
                                  <a:pt x="279" y="231"/>
                                  <a:pt x="281" y="230"/>
                                </a:cubicBezTo>
                                <a:cubicBezTo>
                                  <a:pt x="425" y="183"/>
                                  <a:pt x="425" y="183"/>
                                  <a:pt x="425" y="183"/>
                                </a:cubicBezTo>
                                <a:lnTo>
                                  <a:pt x="425" y="245"/>
                                </a:lnTo>
                                <a:close/>
                              </a:path>
                            </a:pathLst>
                          </a:custGeom>
                          <a:solidFill>
                            <a:srgbClr val="536D6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6.75pt;margin-top:363.75pt;height:25.7pt;width:158.45pt;z-index:251687936;mso-width-relative:page;mso-height-relative:page;" coordsize="2012024,326390" o:gfxdata="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">
                <o:lock v:ext="edit" aspectratio="f"/>
                <v:shape id="_x0000_s1026" o:spid="_x0000_s1026" o:spt="202" type="#_x0000_t202" style="position:absolute;left:352425;top:0;height:326390;width:1151634;" filled="f" stroked="f" coordsize="21600,21600" o:gfxdata="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zxti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教育背景</w:t>
                        </w:r>
                      </w:p>
                    </w:txbxContent>
                  </v:textbox>
                </v:shape>
                <v:line id="_x0000_s1026" o:spid="_x0000_s1026" o:spt="20" style="position:absolute;left:1400175;top:171450;height:0;width:611849;" filled="f" stroked="t" coordsize="21600,21600" o:gfxdata="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2ytjugAAANsA&#10;AAAPAAAAAAAAAAEAIAAAACIAAABkcnMvZG93bnJldi54bWxQSwECFAAUAAAACACHTuJAMy8FnjsA&#10;AAA5AAAAEAAAAAAAAAABACAAAAAJAQAAZHJzL3NoYXBleG1sLnhtbFBLBQYAAAAABgAGAFsBAACz&#10;AwAAAAA=&#10;">
                  <v:fill on="f" focussize="0,0"/>
                  <v:stroke weight="1pt" color="#BFBFBF [2412]" miterlimit="8" joinstyle="miter"/>
                  <v:imagedata o:title=""/>
                  <o:lock v:ext="edit" aspectratio="f"/>
                </v:line>
                <v:rect id="Freeform 51" o:spid="_x0000_s1026" o:spt="1" style="position:absolute;left:0;top:38100;height:277495;width:287584;" fillcolor="#FFFFFF [3212]" filled="t" stroked="f" coordsize="21600,21600" o:gfxdata="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cQvvQAA&#10;ANsAAAAPAAAAAAAAAAEAIAAAACIAAABkcnMvZG93bnJldi54bWxQSwECFAAUAAAACACHTuJAMy8F&#10;njsAAAA5AAAAEAAAAAAAAAABACAAAAAMAQAAZHJzL3NoYXBleG1sLnhtbFBLBQYAAAAABgAGAFsB&#10;AAC2AwAAAAA=&#10;">
                  <v:fill on="t" focussize="0,0"/>
                  <v:stroke on="f"/>
                  <v:imagedata o:title=""/>
                  <o:lock v:ext="edit" aspectratio="t"/>
                </v:rect>
                <v:shape id="Freeform 9" o:spid="_x0000_s1026" o:spt="100" style="position:absolute;left:38100;top:104775;height:151482;width:216000;" fillcolor="#536D6A" filled="t" stroked="f" coordsize="536,375" o:gfxdata="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U1km8AAAA&#10;2wAAAA8AAAAAAAAAAQAgAAAAIgAAAGRycy9kb3ducmV2LnhtbFBLAQIUABQAAAAIAIdO4kAzLwWe&#10;OwAAADkAAAAQAAAAAAAAAAEAIAAAAAsBAABkcnMvc2hhcGV4bWwueG1sUEsFBgAAAAAGAAYAWwEA&#10;ALUDAAAAAA==&#10;" path="m529,91c275,1,275,1,275,1c273,0,270,0,268,1c16,90,16,90,16,90c12,91,9,95,9,99c9,104,11,108,15,109c66,133,66,133,66,133c51,151,49,184,48,198c37,206,34,215,33,221c32,234,42,245,49,251c38,302,4,334,4,334c2,336,0,339,1,343c1,346,3,349,6,351c42,373,42,373,42,373c44,374,46,375,48,375c49,375,50,375,52,374c106,355,97,267,94,244c101,235,105,226,103,217c102,209,97,203,94,199c82,118,150,160,142,157c268,203,268,203,268,203c270,204,273,204,275,203c529,111,529,111,529,111c534,109,536,105,536,101c536,97,534,93,529,91xm77,213c77,213,81,216,81,220c82,225,78,230,75,234c72,236,71,240,72,243c76,268,80,335,49,352c29,340,29,340,29,340c42,324,64,293,71,248c72,244,70,241,67,238c63,235,55,227,55,222c55,219,61,215,65,213c68,211,71,208,70,203c70,181,75,146,90,142c80,154,71,174,72,204c72,208,74,211,77,213xm271,181c48,101,48,101,48,101c271,22,271,22,271,22c494,101,494,101,494,101c271,181,271,181,271,181xm432,158c277,208,277,208,277,208c120,158,120,158,120,158c117,157,113,157,110,159c107,161,105,164,105,168c105,202,105,202,105,202c105,205,107,209,111,211c117,214,120,219,121,224c123,234,117,245,115,248c111,253,112,259,116,262c155,301,223,309,273,309c308,309,334,305,335,305c434,285,445,255,446,249c447,248,447,247,447,247c447,168,447,168,447,168c447,164,445,161,442,159c439,157,436,157,432,158xm425,245c425,245,425,245,425,245c422,249,406,269,331,284c331,284,200,304,137,253c141,245,146,233,143,220c141,211,136,203,127,196c127,182,127,182,127,182c274,230,274,230,274,230c276,231,279,231,281,230c425,183,425,183,425,183l425,245xe">
                  <v:path o:connectlocs="110820,403;6447,36355;6044,44030;19343,79982;19746,101391;402,138555;16925,150674;20955,151078;41507,87657;57223,63420;110820,82002;216000,40799;31029,86041;30223,94524;19746,142191;28611,100180;22164,89677;28208,82002;29014,82406;109208,73115;109208,8886;109208,73115;111626,84022;44328,64228;42313,81598;48761,90485;46746,105835;135000,123205;180134,99776;178119,64228;171268,98968;133388,114722;57626,88869;51179,73519;113238,92908;171268,98968" o:connectangles="0,0,0,0,0,0,0,0,0,0,0,0,0,0,0,0,0,0,0,0,0,0,0,0,0,0,0,0,0,0,0,0,0,0,0,0"/>
                  <v:fill on="t" focussize="0,0"/>
                  <v:stroke on="f"/>
                  <v:imagedata o:title=""/>
                  <o:lock v:ext="edit" aspectratio="t"/>
                </v:shape>
              </v:group>
            </w:pict>
          </mc:Fallback>
        </mc:AlternateContent>
      </w:r>
      <w:r>
        <w:drawing>
          <wp:anchor distT="0" distB="0" distL="114300" distR="114300" simplePos="0" relativeHeight="251685888" behindDoc="0" locked="0" layoutInCell="1" allowOverlap="1">
            <wp:simplePos x="0" y="0"/>
            <wp:positionH relativeFrom="column">
              <wp:posOffset>5353050</wp:posOffset>
            </wp:positionH>
            <wp:positionV relativeFrom="paragraph">
              <wp:posOffset>-142875</wp:posOffset>
            </wp:positionV>
            <wp:extent cx="1151890" cy="1612265"/>
            <wp:effectExtent l="0" t="0" r="0" b="698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2000" cy="1612328"/>
                    </a:xfrm>
                    <a:prstGeom prst="rect">
                      <a:avLst/>
                    </a:prstGeom>
                  </pic:spPr>
                </pic:pic>
              </a:graphicData>
            </a:graphic>
          </wp:anchor>
        </w:drawing>
      </w:r>
      <w:r>
        <mc:AlternateContent>
          <mc:Choice Requires="wpg">
            <w:drawing>
              <wp:anchor distT="0" distB="0" distL="114300" distR="114300" simplePos="0" relativeHeight="251662336" behindDoc="0" locked="0" layoutInCell="1" allowOverlap="1">
                <wp:simplePos x="0" y="0"/>
                <wp:positionH relativeFrom="column">
                  <wp:posOffset>-104775</wp:posOffset>
                </wp:positionH>
                <wp:positionV relativeFrom="paragraph">
                  <wp:posOffset>2095500</wp:posOffset>
                </wp:positionV>
                <wp:extent cx="4892040" cy="326390"/>
                <wp:effectExtent l="0" t="0" r="22860" b="0"/>
                <wp:wrapNone/>
                <wp:docPr id="27" name="组合 27"/>
                <wp:cNvGraphicFramePr/>
                <a:graphic xmlns:a="http://schemas.openxmlformats.org/drawingml/2006/main">
                  <a:graphicData uri="http://schemas.microsoft.com/office/word/2010/wordprocessingGroup">
                    <wpg:wgp>
                      <wpg:cNvGrpSpPr/>
                      <wpg:grpSpPr>
                        <a:xfrm>
                          <a:off x="0" y="0"/>
                          <a:ext cx="4892040" cy="326390"/>
                          <a:chOff x="0" y="0"/>
                          <a:chExt cx="4892365" cy="326390"/>
                        </a:xfrm>
                      </wpg:grpSpPr>
                      <wps:wsp>
                        <wps:cNvPr id="10" name="文本框 10"/>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项目</w:t>
                              </w:r>
                              <w:r>
                                <w:rPr>
                                  <w:rFonts w:ascii="微软雅黑" w:hAnsi="微软雅黑" w:eastAsia="微软雅黑"/>
                                  <w:color w:val="536D6A"/>
                                  <w:sz w:val="28"/>
                                  <w:szCs w:val="28"/>
                                </w:rPr>
                                <w:t>经验</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1" name="直接连接符 11"/>
                        <wps:cNvCnPr/>
                        <wps:spPr>
                          <a:xfrm>
                            <a:off x="1400175" y="171450"/>
                            <a:ext cx="34921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椭圆 111"/>
                        <wps:cNvSpPr>
                          <a:spLocks noChangeAspect="1"/>
                        </wps:cNvSpPr>
                        <wps:spPr>
                          <a:xfrm>
                            <a:off x="0" y="28575"/>
                            <a:ext cx="287984" cy="288000"/>
                          </a:xfrm>
                          <a:prstGeom prst="rect">
                            <a:avLst/>
                          </a:prstGeom>
                          <a:solidFill>
                            <a:srgbClr val="536D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reeform 19"/>
                        <wps:cNvSpPr>
                          <a:spLocks noChangeAspect="1" noEditPoints="1"/>
                        </wps:cNvSpPr>
                        <wps:spPr bwMode="auto">
                          <a:xfrm>
                            <a:off x="66675" y="95250"/>
                            <a:ext cx="162000" cy="162000"/>
                          </a:xfrm>
                          <a:custGeom>
                            <a:avLst/>
                            <a:gdLst>
                              <a:gd name="T0" fmla="*/ 389 w 448"/>
                              <a:gd name="T1" fmla="*/ 448 h 448"/>
                              <a:gd name="T2" fmla="*/ 56 w 448"/>
                              <a:gd name="T3" fmla="*/ 448 h 448"/>
                              <a:gd name="T4" fmla="*/ 0 w 448"/>
                              <a:gd name="T5" fmla="*/ 392 h 448"/>
                              <a:gd name="T6" fmla="*/ 0 w 448"/>
                              <a:gd name="T7" fmla="*/ 59 h 448"/>
                              <a:gd name="T8" fmla="*/ 56 w 448"/>
                              <a:gd name="T9" fmla="*/ 0 h 448"/>
                              <a:gd name="T10" fmla="*/ 392 w 448"/>
                              <a:gd name="T11" fmla="*/ 0 h 448"/>
                              <a:gd name="T12" fmla="*/ 448 w 448"/>
                              <a:gd name="T13" fmla="*/ 56 h 448"/>
                              <a:gd name="T14" fmla="*/ 448 w 448"/>
                              <a:gd name="T15" fmla="*/ 392 h 448"/>
                              <a:gd name="T16" fmla="*/ 389 w 448"/>
                              <a:gd name="T17" fmla="*/ 448 h 448"/>
                              <a:gd name="T18" fmla="*/ 420 w 448"/>
                              <a:gd name="T19" fmla="*/ 56 h 448"/>
                              <a:gd name="T20" fmla="*/ 392 w 448"/>
                              <a:gd name="T21" fmla="*/ 28 h 448"/>
                              <a:gd name="T22" fmla="*/ 56 w 448"/>
                              <a:gd name="T23" fmla="*/ 28 h 448"/>
                              <a:gd name="T24" fmla="*/ 28 w 448"/>
                              <a:gd name="T25" fmla="*/ 59 h 448"/>
                              <a:gd name="T26" fmla="*/ 28 w 448"/>
                              <a:gd name="T27" fmla="*/ 392 h 448"/>
                              <a:gd name="T28" fmla="*/ 56 w 448"/>
                              <a:gd name="T29" fmla="*/ 420 h 448"/>
                              <a:gd name="T30" fmla="*/ 389 w 448"/>
                              <a:gd name="T31" fmla="*/ 420 h 448"/>
                              <a:gd name="T32" fmla="*/ 420 w 448"/>
                              <a:gd name="T33" fmla="*/ 392 h 448"/>
                              <a:gd name="T34" fmla="*/ 420 w 448"/>
                              <a:gd name="T35" fmla="*/ 56 h 448"/>
                              <a:gd name="T36" fmla="*/ 336 w 448"/>
                              <a:gd name="T37" fmla="*/ 308 h 448"/>
                              <a:gd name="T38" fmla="*/ 112 w 448"/>
                              <a:gd name="T39" fmla="*/ 308 h 448"/>
                              <a:gd name="T40" fmla="*/ 98 w 448"/>
                              <a:gd name="T41" fmla="*/ 294 h 448"/>
                              <a:gd name="T42" fmla="*/ 112 w 448"/>
                              <a:gd name="T43" fmla="*/ 280 h 448"/>
                              <a:gd name="T44" fmla="*/ 336 w 448"/>
                              <a:gd name="T45" fmla="*/ 280 h 448"/>
                              <a:gd name="T46" fmla="*/ 350 w 448"/>
                              <a:gd name="T47" fmla="*/ 294 h 448"/>
                              <a:gd name="T48" fmla="*/ 336 w 448"/>
                              <a:gd name="T49" fmla="*/ 308 h 448"/>
                              <a:gd name="T50" fmla="*/ 336 w 448"/>
                              <a:gd name="T51" fmla="*/ 224 h 448"/>
                              <a:gd name="T52" fmla="*/ 112 w 448"/>
                              <a:gd name="T53" fmla="*/ 224 h 448"/>
                              <a:gd name="T54" fmla="*/ 98 w 448"/>
                              <a:gd name="T55" fmla="*/ 210 h 448"/>
                              <a:gd name="T56" fmla="*/ 112 w 448"/>
                              <a:gd name="T57" fmla="*/ 196 h 448"/>
                              <a:gd name="T58" fmla="*/ 336 w 448"/>
                              <a:gd name="T59" fmla="*/ 196 h 448"/>
                              <a:gd name="T60" fmla="*/ 350 w 448"/>
                              <a:gd name="T61" fmla="*/ 210 h 448"/>
                              <a:gd name="T62" fmla="*/ 336 w 448"/>
                              <a:gd name="T63" fmla="*/ 224 h 448"/>
                              <a:gd name="T64" fmla="*/ 336 w 448"/>
                              <a:gd name="T65" fmla="*/ 140 h 448"/>
                              <a:gd name="T66" fmla="*/ 112 w 448"/>
                              <a:gd name="T67" fmla="*/ 140 h 448"/>
                              <a:gd name="T68" fmla="*/ 98 w 448"/>
                              <a:gd name="T69" fmla="*/ 126 h 448"/>
                              <a:gd name="T70" fmla="*/ 112 w 448"/>
                              <a:gd name="T71" fmla="*/ 112 h 448"/>
                              <a:gd name="T72" fmla="*/ 336 w 448"/>
                              <a:gd name="T73" fmla="*/ 112 h 448"/>
                              <a:gd name="T74" fmla="*/ 350 w 448"/>
                              <a:gd name="T75" fmla="*/ 126 h 448"/>
                              <a:gd name="T76" fmla="*/ 336 w 448"/>
                              <a:gd name="T77" fmla="*/ 140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48" h="448">
                                <a:moveTo>
                                  <a:pt x="389" y="448"/>
                                </a:moveTo>
                                <a:cubicBezTo>
                                  <a:pt x="56" y="448"/>
                                  <a:pt x="56" y="448"/>
                                  <a:pt x="56" y="448"/>
                                </a:cubicBezTo>
                                <a:cubicBezTo>
                                  <a:pt x="25" y="448"/>
                                  <a:pt x="0" y="423"/>
                                  <a:pt x="0" y="392"/>
                                </a:cubicBezTo>
                                <a:cubicBezTo>
                                  <a:pt x="0" y="59"/>
                                  <a:pt x="0" y="59"/>
                                  <a:pt x="0" y="59"/>
                                </a:cubicBezTo>
                                <a:cubicBezTo>
                                  <a:pt x="0" y="28"/>
                                  <a:pt x="26" y="0"/>
                                  <a:pt x="56" y="0"/>
                                </a:cubicBezTo>
                                <a:cubicBezTo>
                                  <a:pt x="392" y="0"/>
                                  <a:pt x="392" y="0"/>
                                  <a:pt x="392" y="0"/>
                                </a:cubicBezTo>
                                <a:cubicBezTo>
                                  <a:pt x="422" y="0"/>
                                  <a:pt x="448" y="26"/>
                                  <a:pt x="448" y="56"/>
                                </a:cubicBezTo>
                                <a:cubicBezTo>
                                  <a:pt x="448" y="392"/>
                                  <a:pt x="448" y="392"/>
                                  <a:pt x="448" y="392"/>
                                </a:cubicBezTo>
                                <a:cubicBezTo>
                                  <a:pt x="448" y="422"/>
                                  <a:pt x="420" y="448"/>
                                  <a:pt x="389" y="448"/>
                                </a:cubicBezTo>
                                <a:close/>
                                <a:moveTo>
                                  <a:pt x="420" y="56"/>
                                </a:moveTo>
                                <a:cubicBezTo>
                                  <a:pt x="420" y="41"/>
                                  <a:pt x="407" y="28"/>
                                  <a:pt x="392" y="28"/>
                                </a:cubicBezTo>
                                <a:cubicBezTo>
                                  <a:pt x="56" y="28"/>
                                  <a:pt x="56" y="28"/>
                                  <a:pt x="56" y="28"/>
                                </a:cubicBezTo>
                                <a:cubicBezTo>
                                  <a:pt x="41" y="28"/>
                                  <a:pt x="28" y="43"/>
                                  <a:pt x="28" y="59"/>
                                </a:cubicBezTo>
                                <a:cubicBezTo>
                                  <a:pt x="28" y="392"/>
                                  <a:pt x="28" y="392"/>
                                  <a:pt x="28" y="392"/>
                                </a:cubicBezTo>
                                <a:cubicBezTo>
                                  <a:pt x="28" y="407"/>
                                  <a:pt x="41" y="420"/>
                                  <a:pt x="56" y="420"/>
                                </a:cubicBezTo>
                                <a:cubicBezTo>
                                  <a:pt x="389" y="420"/>
                                  <a:pt x="389" y="420"/>
                                  <a:pt x="389" y="420"/>
                                </a:cubicBezTo>
                                <a:cubicBezTo>
                                  <a:pt x="405" y="420"/>
                                  <a:pt x="420" y="407"/>
                                  <a:pt x="420" y="392"/>
                                </a:cubicBezTo>
                                <a:lnTo>
                                  <a:pt x="420" y="56"/>
                                </a:lnTo>
                                <a:close/>
                                <a:moveTo>
                                  <a:pt x="336" y="308"/>
                                </a:moveTo>
                                <a:cubicBezTo>
                                  <a:pt x="112" y="308"/>
                                  <a:pt x="112" y="308"/>
                                  <a:pt x="112" y="308"/>
                                </a:cubicBezTo>
                                <a:cubicBezTo>
                                  <a:pt x="104" y="308"/>
                                  <a:pt x="98" y="302"/>
                                  <a:pt x="98" y="294"/>
                                </a:cubicBezTo>
                                <a:cubicBezTo>
                                  <a:pt x="98" y="286"/>
                                  <a:pt x="104" y="280"/>
                                  <a:pt x="112" y="280"/>
                                </a:cubicBezTo>
                                <a:cubicBezTo>
                                  <a:pt x="336" y="280"/>
                                  <a:pt x="336" y="280"/>
                                  <a:pt x="336" y="280"/>
                                </a:cubicBezTo>
                                <a:cubicBezTo>
                                  <a:pt x="344" y="280"/>
                                  <a:pt x="350" y="286"/>
                                  <a:pt x="350" y="294"/>
                                </a:cubicBezTo>
                                <a:cubicBezTo>
                                  <a:pt x="350" y="302"/>
                                  <a:pt x="344" y="308"/>
                                  <a:pt x="336" y="308"/>
                                </a:cubicBezTo>
                                <a:close/>
                                <a:moveTo>
                                  <a:pt x="336" y="224"/>
                                </a:moveTo>
                                <a:cubicBezTo>
                                  <a:pt x="112" y="224"/>
                                  <a:pt x="112" y="224"/>
                                  <a:pt x="112" y="224"/>
                                </a:cubicBezTo>
                                <a:cubicBezTo>
                                  <a:pt x="104" y="224"/>
                                  <a:pt x="98" y="218"/>
                                  <a:pt x="98" y="210"/>
                                </a:cubicBezTo>
                                <a:cubicBezTo>
                                  <a:pt x="98" y="202"/>
                                  <a:pt x="104" y="196"/>
                                  <a:pt x="112" y="196"/>
                                </a:cubicBezTo>
                                <a:cubicBezTo>
                                  <a:pt x="336" y="196"/>
                                  <a:pt x="336" y="196"/>
                                  <a:pt x="336" y="196"/>
                                </a:cubicBezTo>
                                <a:cubicBezTo>
                                  <a:pt x="344" y="196"/>
                                  <a:pt x="350" y="202"/>
                                  <a:pt x="350" y="210"/>
                                </a:cubicBezTo>
                                <a:cubicBezTo>
                                  <a:pt x="350" y="218"/>
                                  <a:pt x="344" y="224"/>
                                  <a:pt x="336" y="224"/>
                                </a:cubicBezTo>
                                <a:close/>
                                <a:moveTo>
                                  <a:pt x="336" y="140"/>
                                </a:moveTo>
                                <a:cubicBezTo>
                                  <a:pt x="112" y="140"/>
                                  <a:pt x="112" y="140"/>
                                  <a:pt x="112" y="140"/>
                                </a:cubicBezTo>
                                <a:cubicBezTo>
                                  <a:pt x="104" y="140"/>
                                  <a:pt x="98" y="134"/>
                                  <a:pt x="98" y="126"/>
                                </a:cubicBezTo>
                                <a:cubicBezTo>
                                  <a:pt x="98" y="118"/>
                                  <a:pt x="104" y="112"/>
                                  <a:pt x="112" y="112"/>
                                </a:cubicBezTo>
                                <a:cubicBezTo>
                                  <a:pt x="336" y="112"/>
                                  <a:pt x="336" y="112"/>
                                  <a:pt x="336" y="112"/>
                                </a:cubicBezTo>
                                <a:cubicBezTo>
                                  <a:pt x="344" y="112"/>
                                  <a:pt x="350" y="118"/>
                                  <a:pt x="350" y="126"/>
                                </a:cubicBezTo>
                                <a:cubicBezTo>
                                  <a:pt x="350" y="134"/>
                                  <a:pt x="344" y="140"/>
                                  <a:pt x="336" y="140"/>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8.25pt;margin-top:165pt;height:25.7pt;width:385.2pt;z-index:251662336;mso-width-relative:page;mso-height-relative:page;" coordsize="4892365,326390" o:gfxdata="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">
                <o:lock v:ext="edit" aspectratio="f"/>
                <v:shape id="_x0000_s1026" o:spid="_x0000_s1026" o:spt="202" type="#_x0000_t202" style="position:absolute;left:352425;top:0;height:326390;width:1151917;" filled="f" stroked="f" coordsize="21600,21600" o:gfxdata="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u8/+5AAAA2w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项目</w:t>
                        </w:r>
                        <w:r>
                          <w:rPr>
                            <w:rFonts w:ascii="微软雅黑" w:hAnsi="微软雅黑" w:eastAsia="微软雅黑"/>
                            <w:color w:val="536D6A"/>
                            <w:sz w:val="28"/>
                            <w:szCs w:val="28"/>
                          </w:rPr>
                          <w:t>经验</w:t>
                        </w:r>
                      </w:p>
                    </w:txbxContent>
                  </v:textbox>
                </v:shape>
                <v:line id="_x0000_s1026" o:spid="_x0000_s1026" o:spt="20" style="position:absolute;left:1400175;top:171450;height:0;width:3492190;" filled="f" stroked="t" coordsize="21600,21600" o:gfxdata="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rIj7ugAAANsA&#10;AAAPAAAAAAAAAAEAIAAAACIAAABkcnMvZG93bnJldi54bWxQSwECFAAUAAAACACHTuJAMy8FnjsA&#10;AAA5AAAAEAAAAAAAAAABACAAAAAJAQAAZHJzL3NoYXBleG1sLnhtbFBLBQYAAAAABgAGAFsBAACz&#10;AwAAAAA=&#10;">
                  <v:fill on="f" focussize="0,0"/>
                  <v:stroke weight="1pt" color="#BFBFBF [2412]" miterlimit="8" joinstyle="miter"/>
                  <v:imagedata o:title=""/>
                  <o:lock v:ext="edit" aspectratio="f"/>
                </v:line>
                <v:rect id="椭圆 111" o:spid="_x0000_s1026" o:spt="1" style="position:absolute;left:0;top:28575;height:288000;width:287984;v-text-anchor:middle;" fillcolor="#536D6A" filled="t" stroked="f" coordsize="21600,21600" o:gfxdata="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LXWW/&#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shape id="Freeform 19" o:spid="_x0000_s1026" o:spt="100" style="position:absolute;left:66675;top:95250;height:162000;width:162000;" fillcolor="#FFFFFF [3212]" filled="t" stroked="f" coordsize="448,448" o:gfxdata="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4aZ68AAAA&#10;2wAAAA8AAAAAAAAAAQAgAAAAIgAAAGRycy9kb3ducmV2LnhtbFBLAQIUABQAAAAIAIdO4kAzLwWe&#10;OwAAADkAAAAQAAAAAAAAAAEAIAAAAAsBAABkcnMvc2hhcGV4bWwueG1sUEsFBgAAAAAGAAYAWwEA&#10;ALUDAAAAAA==&#10;" path="m389,448c56,448,56,448,56,448c25,448,0,423,0,392c0,59,0,59,0,59c0,28,26,0,56,0c392,0,392,0,392,0c422,0,448,26,448,56c448,392,448,392,448,392c448,422,420,448,389,448xm420,56c420,41,407,28,392,28c56,28,56,28,56,28c41,28,28,43,28,59c28,392,28,392,28,392c28,407,41,420,56,420c389,420,389,420,389,420c405,420,420,407,420,392l420,56xm336,308c112,308,112,308,112,308c104,308,98,302,98,294c98,286,104,280,112,280c336,280,336,280,336,280c344,280,350,286,350,294c350,302,344,308,336,308xm336,224c112,224,112,224,112,224c104,224,98,218,98,210c98,202,104,196,112,196c336,196,336,196,336,196c344,196,350,202,350,210c350,218,344,224,336,224xm336,140c112,140,112,140,112,140c104,140,98,134,98,126c98,118,104,112,112,112c336,112,336,112,336,112c344,112,350,118,350,126c350,134,344,140,336,140xe">
                  <v:path o:connectlocs="140665,162000;20250,162000;0,141750;0,21334;20250,0;141750,0;162000,20250;162000,141750;140665,162000;151875,20250;141750,10125;20250,10125;10125,21334;10125,141750;20250,151875;140665,151875;151875,141750;151875,20250;121500,111375;40500,111375;35437,106312;40500,101250;121500,101250;126562,106312;121500,111375;121500,81000;40500,81000;35437,75937;40500,70875;121500,70875;126562,75937;121500,81000;121500,50625;40500,50625;35437,45562;40500,40500;121500,40500;126562,45562;121500,50625" o:connectangles="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-104775</wp:posOffset>
                </wp:positionH>
                <wp:positionV relativeFrom="paragraph">
                  <wp:posOffset>-161925</wp:posOffset>
                </wp:positionV>
                <wp:extent cx="4892040" cy="326390"/>
                <wp:effectExtent l="0" t="0" r="22860" b="0"/>
                <wp:wrapNone/>
                <wp:docPr id="26" name="组合 26"/>
                <wp:cNvGraphicFramePr/>
                <a:graphic xmlns:a="http://schemas.openxmlformats.org/drawingml/2006/main">
                  <a:graphicData uri="http://schemas.microsoft.com/office/word/2010/wordprocessingGroup">
                    <wpg:wgp>
                      <wpg:cNvGrpSpPr/>
                      <wpg:grpSpPr>
                        <a:xfrm>
                          <a:off x="0" y="0"/>
                          <a:ext cx="4892040" cy="326390"/>
                          <a:chOff x="0" y="0"/>
                          <a:chExt cx="4892490" cy="326390"/>
                        </a:xfrm>
                      </wpg:grpSpPr>
                      <wps:wsp>
                        <wps:cNvPr id="7" name="文本框 7"/>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工作</w:t>
                              </w:r>
                              <w:r>
                                <w:rPr>
                                  <w:rFonts w:ascii="微软雅黑" w:hAnsi="微软雅黑" w:eastAsia="微软雅黑"/>
                                  <w:color w:val="536D6A"/>
                                  <w:sz w:val="28"/>
                                  <w:szCs w:val="28"/>
                                </w:rPr>
                                <w:t>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8" name="直接连接符 8"/>
                        <wps:cNvCnPr/>
                        <wps:spPr>
                          <a:xfrm>
                            <a:off x="1400175" y="171450"/>
                            <a:ext cx="349231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椭圆 111"/>
                        <wps:cNvSpPr>
                          <a:spLocks noChangeAspect="1"/>
                        </wps:cNvSpPr>
                        <wps:spPr>
                          <a:xfrm>
                            <a:off x="0" y="28575"/>
                            <a:ext cx="287984" cy="288000"/>
                          </a:xfrm>
                          <a:prstGeom prst="rect">
                            <a:avLst/>
                          </a:prstGeom>
                          <a:solidFill>
                            <a:srgbClr val="536D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5"/>
                        <wps:cNvSpPr>
                          <a:spLocks noChangeAspect="1" noEditPoints="1"/>
                        </wps:cNvSpPr>
                        <wps:spPr bwMode="auto">
                          <a:xfrm>
                            <a:off x="47625" y="104775"/>
                            <a:ext cx="180000" cy="130710"/>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90" h="355">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8.25pt;margin-top:-12.75pt;height:25.7pt;width:385.2pt;z-index:251661312;mso-width-relative:page;mso-height-relative:page;" coordsize="4892490,326390" o:gfxdata="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">
                <o:lock v:ext="edit" aspectratio="f"/>
                <v:shape id="_x0000_s1026" o:spid="_x0000_s1026" o:spt="202" type="#_x0000_t202" style="position:absolute;left:352425;top:0;height:326390;width:1151917;"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工作</w:t>
                        </w:r>
                        <w:r>
                          <w:rPr>
                            <w:rFonts w:ascii="微软雅黑" w:hAnsi="微软雅黑" w:eastAsia="微软雅黑"/>
                            <w:color w:val="536D6A"/>
                            <w:sz w:val="28"/>
                            <w:szCs w:val="28"/>
                          </w:rPr>
                          <w:t>经历</w:t>
                        </w:r>
                      </w:p>
                    </w:txbxContent>
                  </v:textbox>
                </v:shape>
                <v:line id="_x0000_s1026" o:spid="_x0000_s1026" o:spt="20" style="position:absolute;left:1400175;top:171450;height:0;width:3492315;" filled="f" stroked="t" coordsize="21600,21600" o:gfxdata="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erM7sAAADa&#10;AAAADwAAAAAAAAABACAAAAAiAAAAZHJzL2Rvd25yZXYueG1sUEsBAhQAFAAAAAgAh07iQDMvBZ47&#10;AAAAOQAAABAAAAAAAAAAAQAgAAAACgEAAGRycy9zaGFwZXhtbC54bWxQSwUGAAAAAAYABgBbAQAA&#10;tAMAAAAA&#10;">
                  <v:fill on="f" focussize="0,0"/>
                  <v:stroke weight="1pt" color="#BFBFBF [2412]" miterlimit="8" joinstyle="miter"/>
                  <v:imagedata o:title=""/>
                  <o:lock v:ext="edit" aspectratio="f"/>
                </v:line>
                <v:rect id="椭圆 111" o:spid="_x0000_s1026" o:spt="1" style="position:absolute;left:0;top:28575;height:288000;width:287984;v-text-anchor:middle;" fillcolor="#536D6A" filled="t" stroked="f" coordsize="21600,21600" o:gfxdata="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f4/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t"/>
                </v:rect>
                <v:shape id="Freeform 5" o:spid="_x0000_s1026" o:spt="100" style="position:absolute;left:47625;top:104775;height:130710;width:180000;" fillcolor="#FFFFFF [3212]" filled="t" stroked="f" coordsize="490,355" o:gfxdata="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YNx/b4A&#10;AADbAAAADwAAAAAAAAABACAAAAAiAAAAZHJzL2Rvd25yZXYueG1sUEsBAhQAFAAAAAgAh07iQDMv&#10;BZ47AAAAOQAAABAAAAAAAAAAAQAgAAAADQEAAGRycy9zaGFwZXhtbC54bWxQSwUGAAAAAAYABgBb&#10;AQAAtwMAAAAA&#10;" path="m172,256c172,243,168,230,161,219c153,205,141,194,127,187c110,178,92,175,73,178c58,180,44,186,32,196c10,214,0,236,0,264c0,283,0,302,0,321c0,324,0,324,3,324c137,324,137,324,137,324c148,324,159,324,170,324c172,324,173,324,173,322c173,300,173,278,172,256xm86,159c119,159,147,133,147,99c147,65,120,39,87,39c53,39,26,65,25,99c25,132,52,159,86,159xm487,0c395,0,302,0,210,0c208,0,207,0,207,3c207,61,207,119,207,177c207,351,207,351,207,351c207,355,207,355,210,355c303,355,395,355,487,355c490,355,490,355,490,352c490,3,490,3,490,3c490,0,490,0,487,0xm233,37c310,37,387,37,464,37c465,37,466,37,466,39c466,51,466,62,466,74c466,76,465,77,463,77c425,77,387,77,349,77c235,77,235,77,235,77c231,77,231,77,231,73c231,62,231,51,231,39c231,37,231,37,233,37xm466,315c466,317,466,318,463,318c387,318,310,318,234,318c232,318,231,317,231,315c231,304,231,292,231,280c231,278,232,278,234,278c272,278,310,278,349,278c387,278,425,278,463,278c465,278,466,278,466,281c466,292,466,304,466,315xm231,235c231,223,231,211,231,200c231,198,231,197,233,197c271,197,310,197,348,197c386,197,425,197,463,197c466,197,466,197,466,201c466,212,466,224,466,235c466,237,466,238,464,238c387,237,310,237,233,238c232,238,231,237,231,235xm463,157c407,157,351,157,296,157c275,157,254,157,234,157c232,157,231,157,231,155c231,143,231,132,231,120c231,118,232,117,234,117c272,117,310,117,349,117c387,117,425,117,463,117c466,117,466,117,466,120c466,132,466,143,466,154c466,157,465,157,463,157xe">
                  <v:path o:connectlocs="59142,80635;26816,65539;0,97204;1102,119295;62448,119295;63183,94258;54000,36451;9183,36451;178897,0;76040,1104;76040,129237;178897,130710;180000,1104;85591,13623;171183,14359;170081,28351;86326,28351;84857,14359;171183,115982;85959,117086;84857,103095;128204,102358;171183,103463;84857,86526;85591,72534;170081,72534;171183,86526;85591,87630;170081,57806;85959,57806;84857,44183;128204,43079;171183,44183;170081,57806" o:connectangles="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306705</wp:posOffset>
                </wp:positionV>
                <wp:extent cx="4535805" cy="9458325"/>
                <wp:effectExtent l="0" t="0" r="0" b="0"/>
                <wp:wrapNone/>
                <wp:docPr id="594" name="文本框 594"/>
                <wp:cNvGraphicFramePr/>
                <a:graphic xmlns:a="http://schemas.openxmlformats.org/drawingml/2006/main">
                  <a:graphicData uri="http://schemas.microsoft.com/office/word/2010/wordprocessingShape">
                    <wps:wsp>
                      <wps:cNvSpPr txBox="1"/>
                      <wps:spPr>
                        <a:xfrm>
                          <a:off x="0" y="0"/>
                          <a:ext cx="4535805"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36D6A"/>
                              </w:rPr>
                            </w:pPr>
                            <w:r>
                              <w:rPr>
                                <w:rFonts w:hint="eastAsia" w:ascii="微软雅黑" w:hAnsi="微软雅黑" w:eastAsia="微软雅黑"/>
                                <w:color w:val="536D6A"/>
                              </w:rPr>
                              <w:t>北京诚挚科技有限公司</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PHP开发工程师             </w:t>
                            </w:r>
                            <w:r>
                              <w:rPr>
                                <w:rFonts w:ascii="微软雅黑" w:hAnsi="微软雅黑" w:eastAsia="微软雅黑"/>
                                <w:color w:val="536D6A"/>
                              </w:rPr>
                              <w:t xml:space="preserve">     </w:t>
                            </w:r>
                            <w:r>
                              <w:rPr>
                                <w:rFonts w:hint="eastAsia" w:ascii="微软雅黑" w:hAnsi="微软雅黑" w:eastAsia="微软雅黑"/>
                                <w:color w:val="536D6A"/>
                              </w:rPr>
                              <w:t>2017.07-2018.10</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负责产品的技术研发、架构设计和实现，基于产品的代码测试和维护。 </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参与产品的相关研讨，并从技术角度提出优化的方案，参与Web功能设计、开发和实现。 </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多次受到领导认可与好评并担任小组组长一职，并获得公司奖金。</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移动应用软件“车联网”</w:t>
                            </w:r>
                          </w:p>
                          <w:p>
                            <w:pPr>
                              <w:snapToGrid w:val="0"/>
                              <w:spacing w:line="360" w:lineRule="exact"/>
                              <w:rPr>
                                <w:rFonts w:ascii="微软雅黑" w:hAnsi="微软雅黑" w:eastAsia="微软雅黑"/>
                                <w:color w:val="5B9BD5" w:themeColor="accent1"/>
                                <w14:textFill>
                                  <w14:solidFill>
                                    <w14:schemeClr w14:val="accent1"/>
                                  </w14:solidFill>
                                </w14:textFill>
                              </w:rPr>
                            </w:pPr>
                            <w:r>
                              <w:rPr>
                                <w:rFonts w:hint="eastAsia" w:ascii="微软雅黑" w:hAnsi="微软雅黑" w:eastAsia="微软雅黑"/>
                                <w:color w:val="536D6A"/>
                              </w:rPr>
                              <w:t>开发工程师                       2</w:t>
                            </w:r>
                            <w:r>
                              <w:rPr>
                                <w:rFonts w:ascii="微软雅黑" w:hAnsi="微软雅黑" w:eastAsia="微软雅黑"/>
                                <w:color w:val="536D6A"/>
                              </w:rPr>
                              <w:t>018.07-2018.10</w:t>
                            </w:r>
                            <w:r>
                              <w:rPr>
                                <w:rFonts w:ascii="微软雅黑" w:hAnsi="微软雅黑" w:eastAsia="微软雅黑"/>
                                <w:color w:val="5B9BD5" w:themeColor="accent1"/>
                                <w14:textFill>
                                  <w14:solidFill>
                                    <w14:schemeClr w14:val="accent1"/>
                                  </w14:solidFill>
                                </w14:textFill>
                              </w:rPr>
                              <w:t xml:space="preserve"> </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项目描述：</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车联网”是通过Dcloud的跨平台解决方案，使用MUI框架、Hbuilder集成开发环境，参考H5中国产业联盟的H5+规范，用HTML5+CSS3+JavaScript开发的跨平台原生Native移动应用。服务器端使用PHP开发。本应用旨在增强车主对自身车辆的管理，促进车辆与互联网的整合。软件具备自动定位、预约加油、预警推送、违章查询、路线规划、轮播音乐六大功能。该应用软件兼具原生应用和网络应用的优势，同时具有跨平台的优点，能够兼容Android和IOS。其中油价提示是该应用软件创新之处。</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工作内容：</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定位功能和路线规划，参考H5+规范，使用Geolocation、Maps模块管理设备位置信息、生成地图。</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实现在地图上标记周边加油站及价格，通过Geolo-cation API获取设备位置信息，通过Ajax对指定服务器发送请求并接收响应，之后对响应信息进行解码并将加油站信息添加在地图上。通过localStorage实现应用内跨域操作。</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通过Ajax将用户输入的信息发送到网易云音乐API，对返回的Json数据进行解码实现音乐搜索功能。</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通过Ajax将信息发送到新浪云服务器中，在服务器端使用PHP进行数据库的增删改查操作。</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基于微信的教务公众平台“私人微教务”</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开发工程师        </w:t>
                            </w:r>
                            <w:r>
                              <w:rPr>
                                <w:rFonts w:ascii="微软雅黑" w:hAnsi="微软雅黑" w:eastAsia="微软雅黑"/>
                                <w:color w:val="536D6A"/>
                              </w:rPr>
                              <w:t xml:space="preserve">               2018.03-2018.06</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项目介绍：</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私人微教务是基于微信的公众号服务平台，其建设旨在为学生提供更方便快捷的信息查询服务。不用安装app和登录教务网站即可查看学生个人成绩、课表、等所有教务相关信息及其他信息。目前已投入使用，获得了学生及教师的一致好评。另外，“私人微教务”在2015年第四届“中国软件杯”中获得优秀奖并入选教育部国家大学生创新创业训练计划联合基金项目。</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5pt;margin-top:24.15pt;height:744.75pt;width:357.15pt;z-index:251659264;mso-width-relative:page;mso-height-relative:page;" filled="f" stroked="f" coordsize="21600,21600" o:gfxdata="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SwrD81wAAAAsBAAAPAAAAAAAAAAEAIAAA&#10;ACIAAABkcnMvZG93bnJldi54bWxQSwECFAAUAAAACACHTuJAswBlAUYCAAB5BAAADgAAAAAAAAAB&#10;ACAAAAAmAQAAZHJzL2Uyb0RvYy54bWxQSwUGAAAAAAYABgBZAQAA3gU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536D6A"/>
                        </w:rPr>
                      </w:pPr>
                      <w:r>
                        <w:rPr>
                          <w:rFonts w:hint="eastAsia" w:ascii="微软雅黑" w:hAnsi="微软雅黑" w:eastAsia="微软雅黑"/>
                          <w:color w:val="536D6A"/>
                        </w:rPr>
                        <w:t>北京诚挚科技有限公司</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PHP开发工程师             </w:t>
                      </w:r>
                      <w:r>
                        <w:rPr>
                          <w:rFonts w:ascii="微软雅黑" w:hAnsi="微软雅黑" w:eastAsia="微软雅黑"/>
                          <w:color w:val="536D6A"/>
                        </w:rPr>
                        <w:t xml:space="preserve">     </w:t>
                      </w:r>
                      <w:r>
                        <w:rPr>
                          <w:rFonts w:hint="eastAsia" w:ascii="微软雅黑" w:hAnsi="微软雅黑" w:eastAsia="微软雅黑"/>
                          <w:color w:val="536D6A"/>
                        </w:rPr>
                        <w:t>2017.07-2018.10</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负责产品的技术研发、架构设计和实现，基于产品的代码测试和维护。 </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参与产品的相关研讨，并从技术角度提出优化的方案，参与Web功能设计、开发和实现。 </w:t>
                      </w:r>
                    </w:p>
                    <w:p>
                      <w:pPr>
                        <w:pStyle w:val="8"/>
                        <w:numPr>
                          <w:ilvl w:val="0"/>
                          <w:numId w:val="1"/>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多次受到领导认可与好评并担任小组组长一职，并获得公司奖金。</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移动应用软件“车联网”</w:t>
                      </w:r>
                    </w:p>
                    <w:p>
                      <w:pPr>
                        <w:snapToGrid w:val="0"/>
                        <w:spacing w:line="360" w:lineRule="exact"/>
                        <w:rPr>
                          <w:rFonts w:ascii="微软雅黑" w:hAnsi="微软雅黑" w:eastAsia="微软雅黑"/>
                          <w:color w:val="5B9BD5" w:themeColor="accent1"/>
                          <w14:textFill>
                            <w14:solidFill>
                              <w14:schemeClr w14:val="accent1"/>
                            </w14:solidFill>
                          </w14:textFill>
                        </w:rPr>
                      </w:pPr>
                      <w:r>
                        <w:rPr>
                          <w:rFonts w:hint="eastAsia" w:ascii="微软雅黑" w:hAnsi="微软雅黑" w:eastAsia="微软雅黑"/>
                          <w:color w:val="536D6A"/>
                        </w:rPr>
                        <w:t>开发工程师                       2</w:t>
                      </w:r>
                      <w:r>
                        <w:rPr>
                          <w:rFonts w:ascii="微软雅黑" w:hAnsi="微软雅黑" w:eastAsia="微软雅黑"/>
                          <w:color w:val="536D6A"/>
                        </w:rPr>
                        <w:t>018.07-2018.10</w:t>
                      </w:r>
                      <w:r>
                        <w:rPr>
                          <w:rFonts w:ascii="微软雅黑" w:hAnsi="微软雅黑" w:eastAsia="微软雅黑"/>
                          <w:color w:val="5B9BD5" w:themeColor="accent1"/>
                          <w14:textFill>
                            <w14:solidFill>
                              <w14:schemeClr w14:val="accent1"/>
                            </w14:solidFill>
                          </w14:textFill>
                        </w:rPr>
                        <w:t xml:space="preserve"> </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项目描述：</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车联网”是通过Dcloud的跨平台解决方案，使用MUI框架、Hbuilder集成开发环境，参考H5中国产业联盟的H5+规范，用HTML5+CSS3+JavaScript开发的跨平台原生Native移动应用。服务器端使用PHP开发。本应用旨在增强车主对自身车辆的管理，促进车辆与互联网的整合。软件具备自动定位、预约加油、预警推送、违章查询、路线规划、轮播音乐六大功能。该应用软件兼具原生应用和网络应用的优势，同时具有跨平台的优点，能够兼容Android和IOS。其中油价提示是该应用软件创新之处。</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工作内容：</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定位功能和路线规划，参考H5+规范，使用Geolocation、Maps模块管理设备位置信息、生成地图。</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实现在地图上标记周边加油站及价格，通过Geolo-cation API获取设备位置信息，通过Ajax对指定服务器发送请求并接收响应，之后对响应信息进行解码并将加油站信息添加在地图上。通过localStorage实现应用内跨域操作。</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通过Ajax将用户输入的信息发送到网易云音乐API，对返回的Json数据进行解码实现音乐搜索功能。</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通过Ajax将信息发送到新浪云服务器中，在服务器端使用PHP进行数据库的增删改查操作。</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基于微信的教务公众平台“私人微教务”</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开发工程师        </w:t>
                      </w:r>
                      <w:r>
                        <w:rPr>
                          <w:rFonts w:ascii="微软雅黑" w:hAnsi="微软雅黑" w:eastAsia="微软雅黑"/>
                          <w:color w:val="536D6A"/>
                        </w:rPr>
                        <w:t xml:space="preserve">               2018.03-2018.06</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项目介绍：</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私人微教务是基于微信的公众号服务平台，其建设旨在为学生提供更方便快捷的信息查询服务。不用安装app和登录教务网站即可查看学生个人成绩、课表、等所有教务相关信息及其他信息。目前已投入使用，获得了学生及教师的一致好评。另外，“私人微教务”在2015年第四届“中国软件杯”中获得优秀奖并入选教育部国家大学生创新创业训练计划联合基金项目。</w:t>
                      </w:r>
                    </w:p>
                  </w:txbxContent>
                </v:textbox>
              </v:shape>
            </w:pict>
          </mc:Fallback>
        </mc:AlternateContent>
      </w:r>
      <w:bookmarkStart w:id="0" w:name="_GoBack"/>
      <w:bookmarkEnd w:id="0"/>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5010150</wp:posOffset>
                </wp:positionH>
                <wp:positionV relativeFrom="paragraph">
                  <wp:posOffset>2980690</wp:posOffset>
                </wp:positionV>
                <wp:extent cx="1871345" cy="6795770"/>
                <wp:effectExtent l="0" t="0" r="0" b="5080"/>
                <wp:wrapNone/>
                <wp:docPr id="386" name="文本框 386"/>
                <wp:cNvGraphicFramePr/>
                <a:graphic xmlns:a="http://schemas.openxmlformats.org/drawingml/2006/main">
                  <a:graphicData uri="http://schemas.microsoft.com/office/word/2010/wordprocessingShape">
                    <wps:wsp>
                      <wps:cNvSpPr txBox="1"/>
                      <wps:spPr>
                        <a:xfrm>
                          <a:off x="0" y="0"/>
                          <a:ext cx="1871345" cy="679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ind w:left="525" w:left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22岁，现居北京</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135-0000-0000</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linyang@gmail.com</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www.</w:t>
                            </w:r>
                            <w:r>
                              <w:rPr>
                                <w:rFonts w:hint="eastAsia" w:ascii="微软雅黑" w:hAnsi="微软雅黑" w:eastAsia="微软雅黑"/>
                                <w:color w:val="FFFFFF" w:themeColor="background1"/>
                                <w:lang w:val="en-US" w:eastAsia="zh-CN"/>
                                <w14:textFill>
                                  <w14:solidFill>
                                    <w14:schemeClr w14:val="bg1"/>
                                  </w14:solidFill>
                                </w14:textFill>
                              </w:rPr>
                              <w:t>mayikt</w:t>
                            </w:r>
                            <w:r>
                              <w:rPr>
                                <w:rFonts w:ascii="微软雅黑" w:hAnsi="微软雅黑" w:eastAsia="微软雅黑"/>
                                <w:color w:val="FFFFFF" w:themeColor="background1"/>
                                <w14:textFill>
                                  <w14:solidFill>
                                    <w14:schemeClr w14:val="bg1"/>
                                  </w14:solidFill>
                                </w14:textFill>
                              </w:rPr>
                              <w:t>.com</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2013.09-2017.06</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学校</w:t>
                            </w:r>
                            <w:r>
                              <w:rPr>
                                <w:rFonts w:ascii="微软雅黑" w:hAnsi="微软雅黑" w:eastAsia="微软雅黑"/>
                                <w:color w:val="FFFFFF" w:themeColor="background1"/>
                                <w14:textFill>
                                  <w14:solidFill>
                                    <w14:schemeClr w14:val="bg1"/>
                                  </w14:solidFill>
                                </w14:textFill>
                              </w:rPr>
                              <w:t>：</w:t>
                            </w:r>
                            <w:r>
                              <w:rPr>
                                <w:rFonts w:hint="eastAsia" w:ascii="微软雅黑" w:hAnsi="微软雅黑" w:eastAsia="微软雅黑"/>
                                <w:color w:val="FFFFFF" w:themeColor="background1"/>
                                <w14:textFill>
                                  <w14:solidFill>
                                    <w14:schemeClr w14:val="bg1"/>
                                  </w14:solidFill>
                                </w14:textFill>
                              </w:rPr>
                              <w:t xml:space="preserve"> 北京计算机学院</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专业</w:t>
                            </w:r>
                            <w:r>
                              <w:rPr>
                                <w:rFonts w:ascii="微软雅黑" w:hAnsi="微软雅黑" w:eastAsia="微软雅黑"/>
                                <w:color w:val="FFFFFF" w:themeColor="background1"/>
                                <w14:textFill>
                                  <w14:solidFill>
                                    <w14:schemeClr w14:val="bg1"/>
                                  </w14:solidFill>
                                </w14:textFill>
                              </w:rPr>
                              <w:t>：</w:t>
                            </w:r>
                            <w:r>
                              <w:rPr>
                                <w:rFonts w:hint="eastAsia" w:ascii="微软雅黑" w:hAnsi="微软雅黑" w:eastAsia="微软雅黑"/>
                                <w:color w:val="FFFFFF" w:themeColor="background1"/>
                                <w14:textFill>
                                  <w14:solidFill>
                                    <w14:schemeClr w14:val="bg1"/>
                                  </w14:solidFill>
                                </w14:textFill>
                              </w:rPr>
                              <w:t xml:space="preserve"> 电子信息科学与技术</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学历：</w:t>
                            </w:r>
                            <w:r>
                              <w:rPr>
                                <w:rFonts w:hint="eastAsia" w:ascii="微软雅黑" w:hAnsi="微软雅黑" w:eastAsia="微软雅黑"/>
                                <w:color w:val="FFFFFF" w:themeColor="background1"/>
                                <w14:textFill>
                                  <w14:solidFill>
                                    <w14:schemeClr w14:val="bg1"/>
                                  </w14:solidFill>
                                </w14:textFill>
                              </w:rPr>
                              <w:t xml:space="preserve"> </w:t>
                            </w:r>
                            <w:r>
                              <w:rPr>
                                <w:rFonts w:ascii="微软雅黑" w:hAnsi="微软雅黑" w:eastAsia="微软雅黑"/>
                                <w:color w:val="FFFFFF" w:themeColor="background1"/>
                                <w14:textFill>
                                  <w14:solidFill>
                                    <w14:schemeClr w14:val="bg1"/>
                                  </w14:solidFill>
                                </w14:textFill>
                              </w:rPr>
                              <w:t>本科</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 xml:space="preserve">拥有良好的代码习惯，追求结构清晰，命名规范，逻辑性强，代码冗余率低。 </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思维敏捷，有较强的学习能力，善于学习新的方法和技术，能够积极主动的分析和解决问题，有适应高压力和快节奏的工作环境的能力。</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有对新技术不断探索和研究的精神，责任心强，工作勤奋踏实，富有激情，有良好的沟通能力、团队协作精神。</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94.5pt;margin-top:234.7pt;height:535.1pt;width:147.35pt;z-index:251666432;mso-width-relative:page;mso-height-relative:page;" filled="f" stroked="f" coordsize="21600,21600" o:gfxdata="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18N7ZAAAADQEAAA8AAAAAAAAAAQAg&#10;AAAAIgAAAGRycy9kb3ducmV2LnhtbFBLAQIUABQAAAAIAIdO4kC0EDQHRgIAAHkEAAAOAAAAAAAA&#10;AAEAIAAAACgBAABkcnMvZTJvRG9jLnhtbFBLBQYAAAAABgAGAFkBAADgBQAAAAA=&#10;">
                <v:fill on="f" focussize="0,0"/>
                <v:stroke on="f" weight="0.5pt"/>
                <v:imagedata o:title=""/>
                <o:lock v:ext="edit" aspectratio="f"/>
                <v:textbox style="mso-fit-shape-to-text:t;">
                  <w:txbxContent>
                    <w:p>
                      <w:pPr>
                        <w:snapToGrid w:val="0"/>
                        <w:spacing w:line="360" w:lineRule="exact"/>
                        <w:ind w:left="525" w:left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22岁，现居北京</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135-0000-0000</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linyang@gmail.com</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www.</w:t>
                      </w:r>
                      <w:r>
                        <w:rPr>
                          <w:rFonts w:hint="eastAsia" w:ascii="微软雅黑" w:hAnsi="微软雅黑" w:eastAsia="微软雅黑"/>
                          <w:color w:val="FFFFFF" w:themeColor="background1"/>
                          <w:lang w:val="en-US" w:eastAsia="zh-CN"/>
                          <w14:textFill>
                            <w14:solidFill>
                              <w14:schemeClr w14:val="bg1"/>
                            </w14:solidFill>
                          </w14:textFill>
                        </w:rPr>
                        <w:t>mayikt</w:t>
                      </w:r>
                      <w:r>
                        <w:rPr>
                          <w:rFonts w:ascii="微软雅黑" w:hAnsi="微软雅黑" w:eastAsia="微软雅黑"/>
                          <w:color w:val="FFFFFF" w:themeColor="background1"/>
                          <w14:textFill>
                            <w14:solidFill>
                              <w14:schemeClr w14:val="bg1"/>
                            </w14:solidFill>
                          </w14:textFill>
                        </w:rPr>
                        <w:t>.com</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2013.09-2017.06</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学校</w:t>
                      </w:r>
                      <w:r>
                        <w:rPr>
                          <w:rFonts w:ascii="微软雅黑" w:hAnsi="微软雅黑" w:eastAsia="微软雅黑"/>
                          <w:color w:val="FFFFFF" w:themeColor="background1"/>
                          <w14:textFill>
                            <w14:solidFill>
                              <w14:schemeClr w14:val="bg1"/>
                            </w14:solidFill>
                          </w14:textFill>
                        </w:rPr>
                        <w:t>：</w:t>
                      </w:r>
                      <w:r>
                        <w:rPr>
                          <w:rFonts w:hint="eastAsia" w:ascii="微软雅黑" w:hAnsi="微软雅黑" w:eastAsia="微软雅黑"/>
                          <w:color w:val="FFFFFF" w:themeColor="background1"/>
                          <w14:textFill>
                            <w14:solidFill>
                              <w14:schemeClr w14:val="bg1"/>
                            </w14:solidFill>
                          </w14:textFill>
                        </w:rPr>
                        <w:t xml:space="preserve"> 北京计算机学院</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专业</w:t>
                      </w:r>
                      <w:r>
                        <w:rPr>
                          <w:rFonts w:ascii="微软雅黑" w:hAnsi="微软雅黑" w:eastAsia="微软雅黑"/>
                          <w:color w:val="FFFFFF" w:themeColor="background1"/>
                          <w14:textFill>
                            <w14:solidFill>
                              <w14:schemeClr w14:val="bg1"/>
                            </w14:solidFill>
                          </w14:textFill>
                        </w:rPr>
                        <w:t>：</w:t>
                      </w:r>
                      <w:r>
                        <w:rPr>
                          <w:rFonts w:hint="eastAsia" w:ascii="微软雅黑" w:hAnsi="微软雅黑" w:eastAsia="微软雅黑"/>
                          <w:color w:val="FFFFFF" w:themeColor="background1"/>
                          <w14:textFill>
                            <w14:solidFill>
                              <w14:schemeClr w14:val="bg1"/>
                            </w14:solidFill>
                          </w14:textFill>
                        </w:rPr>
                        <w:t xml:space="preserve"> 电子信息科学与技术</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学历：</w:t>
                      </w:r>
                      <w:r>
                        <w:rPr>
                          <w:rFonts w:hint="eastAsia" w:ascii="微软雅黑" w:hAnsi="微软雅黑" w:eastAsia="微软雅黑"/>
                          <w:color w:val="FFFFFF" w:themeColor="background1"/>
                          <w14:textFill>
                            <w14:solidFill>
                              <w14:schemeClr w14:val="bg1"/>
                            </w14:solidFill>
                          </w14:textFill>
                        </w:rPr>
                        <w:t xml:space="preserve"> </w:t>
                      </w:r>
                      <w:r>
                        <w:rPr>
                          <w:rFonts w:ascii="微软雅黑" w:hAnsi="微软雅黑" w:eastAsia="微软雅黑"/>
                          <w:color w:val="FFFFFF" w:themeColor="background1"/>
                          <w14:textFill>
                            <w14:solidFill>
                              <w14:schemeClr w14:val="bg1"/>
                            </w14:solidFill>
                          </w14:textFill>
                        </w:rPr>
                        <w:t>本科</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 xml:space="preserve">拥有良好的代码习惯，追求结构清晰，命名规范，逻辑性强，代码冗余率低。 </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思维敏捷，有较强的学习能力，善于学习新的方法和技术，能够积极主动的分析和解决问题，有适应高压力和快节奏的工作环境的能力。</w:t>
                      </w: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有对新技术不断探索和研究的精神，责任心强，工作勤奋踏实，富有激情，有良好的沟通能力、团队协作精神。</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5105400</wp:posOffset>
                </wp:positionH>
                <wp:positionV relativeFrom="paragraph">
                  <wp:posOffset>3095625</wp:posOffset>
                </wp:positionV>
                <wp:extent cx="125730" cy="140335"/>
                <wp:effectExtent l="0" t="0" r="7620" b="0"/>
                <wp:wrapNone/>
                <wp:docPr id="3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730" cy="140335"/>
                        </a:xfrm>
                        <a:custGeom>
                          <a:avLst/>
                          <a:gdLst>
                            <a:gd name="T0" fmla="*/ 77 w 402"/>
                            <a:gd name="T1" fmla="*/ 63 h 450"/>
                            <a:gd name="T2" fmla="*/ 107 w 402"/>
                            <a:gd name="T3" fmla="*/ 0 h 450"/>
                            <a:gd name="T4" fmla="*/ 138 w 402"/>
                            <a:gd name="T5" fmla="*/ 63 h 450"/>
                            <a:gd name="T6" fmla="*/ 294 w 402"/>
                            <a:gd name="T7" fmla="*/ 93 h 450"/>
                            <a:gd name="T8" fmla="*/ 263 w 402"/>
                            <a:gd name="T9" fmla="*/ 31 h 450"/>
                            <a:gd name="T10" fmla="*/ 324 w 402"/>
                            <a:gd name="T11" fmla="*/ 31 h 450"/>
                            <a:gd name="T12" fmla="*/ 294 w 402"/>
                            <a:gd name="T13" fmla="*/ 93 h 450"/>
                            <a:gd name="T14" fmla="*/ 294 w 402"/>
                            <a:gd name="T15" fmla="*/ 388 h 450"/>
                            <a:gd name="T16" fmla="*/ 341 w 402"/>
                            <a:gd name="T17" fmla="*/ 341 h 450"/>
                            <a:gd name="T18" fmla="*/ 341 w 402"/>
                            <a:gd name="T19" fmla="*/ 310 h 450"/>
                            <a:gd name="T20" fmla="*/ 294 w 402"/>
                            <a:gd name="T21" fmla="*/ 264 h 450"/>
                            <a:gd name="T22" fmla="*/ 341 w 402"/>
                            <a:gd name="T23" fmla="*/ 310 h 450"/>
                            <a:gd name="T24" fmla="*/ 294 w 402"/>
                            <a:gd name="T25" fmla="*/ 233 h 450"/>
                            <a:gd name="T26" fmla="*/ 341 w 402"/>
                            <a:gd name="T27" fmla="*/ 186 h 450"/>
                            <a:gd name="T28" fmla="*/ 263 w 402"/>
                            <a:gd name="T29" fmla="*/ 388 h 450"/>
                            <a:gd name="T30" fmla="*/ 217 w 402"/>
                            <a:gd name="T31" fmla="*/ 341 h 450"/>
                            <a:gd name="T32" fmla="*/ 263 w 402"/>
                            <a:gd name="T33" fmla="*/ 388 h 450"/>
                            <a:gd name="T34" fmla="*/ 217 w 402"/>
                            <a:gd name="T35" fmla="*/ 310 h 450"/>
                            <a:gd name="T36" fmla="*/ 263 w 402"/>
                            <a:gd name="T37" fmla="*/ 264 h 450"/>
                            <a:gd name="T38" fmla="*/ 263 w 402"/>
                            <a:gd name="T39" fmla="*/ 233 h 450"/>
                            <a:gd name="T40" fmla="*/ 217 w 402"/>
                            <a:gd name="T41" fmla="*/ 186 h 450"/>
                            <a:gd name="T42" fmla="*/ 263 w 402"/>
                            <a:gd name="T43" fmla="*/ 233 h 450"/>
                            <a:gd name="T44" fmla="*/ 139 w 402"/>
                            <a:gd name="T45" fmla="*/ 388 h 450"/>
                            <a:gd name="T46" fmla="*/ 185 w 402"/>
                            <a:gd name="T47" fmla="*/ 341 h 450"/>
                            <a:gd name="T48" fmla="*/ 185 w 402"/>
                            <a:gd name="T49" fmla="*/ 310 h 450"/>
                            <a:gd name="T50" fmla="*/ 139 w 402"/>
                            <a:gd name="T51" fmla="*/ 264 h 450"/>
                            <a:gd name="T52" fmla="*/ 185 w 402"/>
                            <a:gd name="T53" fmla="*/ 310 h 450"/>
                            <a:gd name="T54" fmla="*/ 139 w 402"/>
                            <a:gd name="T55" fmla="*/ 233 h 450"/>
                            <a:gd name="T56" fmla="*/ 185 w 402"/>
                            <a:gd name="T57" fmla="*/ 186 h 450"/>
                            <a:gd name="T58" fmla="*/ 108 w 402"/>
                            <a:gd name="T59" fmla="*/ 388 h 450"/>
                            <a:gd name="T60" fmla="*/ 62 w 402"/>
                            <a:gd name="T61" fmla="*/ 341 h 450"/>
                            <a:gd name="T62" fmla="*/ 108 w 402"/>
                            <a:gd name="T63" fmla="*/ 388 h 450"/>
                            <a:gd name="T64" fmla="*/ 62 w 402"/>
                            <a:gd name="T65" fmla="*/ 310 h 450"/>
                            <a:gd name="T66" fmla="*/ 108 w 402"/>
                            <a:gd name="T67" fmla="*/ 264 h 450"/>
                            <a:gd name="T68" fmla="*/ 108 w 402"/>
                            <a:gd name="T69" fmla="*/ 233 h 450"/>
                            <a:gd name="T70" fmla="*/ 62 w 402"/>
                            <a:gd name="T71" fmla="*/ 186 h 450"/>
                            <a:gd name="T72" fmla="*/ 108 w 402"/>
                            <a:gd name="T73" fmla="*/ 233 h 450"/>
                            <a:gd name="T74" fmla="*/ 31 w 402"/>
                            <a:gd name="T75" fmla="*/ 155 h 450"/>
                            <a:gd name="T76" fmla="*/ 371 w 402"/>
                            <a:gd name="T77" fmla="*/ 419 h 450"/>
                            <a:gd name="T78" fmla="*/ 371 w 402"/>
                            <a:gd name="T79" fmla="*/ 450 h 450"/>
                            <a:gd name="T80" fmla="*/ 0 w 402"/>
                            <a:gd name="T81" fmla="*/ 419 h 450"/>
                            <a:gd name="T82" fmla="*/ 31 w 402"/>
                            <a:gd name="T83" fmla="*/ 47 h 450"/>
                            <a:gd name="T84" fmla="*/ 62 w 402"/>
                            <a:gd name="T85" fmla="*/ 62 h 450"/>
                            <a:gd name="T86" fmla="*/ 155 w 402"/>
                            <a:gd name="T87" fmla="*/ 62 h 450"/>
                            <a:gd name="T88" fmla="*/ 248 w 402"/>
                            <a:gd name="T89" fmla="*/ 47 h 450"/>
                            <a:gd name="T90" fmla="*/ 294 w 402"/>
                            <a:gd name="T91" fmla="*/ 109 h 450"/>
                            <a:gd name="T92" fmla="*/ 341 w 402"/>
                            <a:gd name="T93" fmla="*/ 47 h 450"/>
                            <a:gd name="T94" fmla="*/ 402 w 402"/>
                            <a:gd name="T95" fmla="*/ 78 h 450"/>
                            <a:gd name="T96" fmla="*/ 371 w 402"/>
                            <a:gd name="T97"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2" h="450">
                              <a:moveTo>
                                <a:pt x="107" y="93"/>
                              </a:moveTo>
                              <a:cubicBezTo>
                                <a:pt x="91" y="93"/>
                                <a:pt x="77" y="79"/>
                                <a:pt x="77" y="63"/>
                              </a:cubicBezTo>
                              <a:cubicBezTo>
                                <a:pt x="77" y="31"/>
                                <a:pt x="77" y="31"/>
                                <a:pt x="77" y="31"/>
                              </a:cubicBezTo>
                              <a:cubicBezTo>
                                <a:pt x="77" y="14"/>
                                <a:pt x="91" y="0"/>
                                <a:pt x="107" y="0"/>
                              </a:cubicBezTo>
                              <a:cubicBezTo>
                                <a:pt x="125" y="0"/>
                                <a:pt x="138" y="14"/>
                                <a:pt x="138" y="31"/>
                              </a:cubicBezTo>
                              <a:cubicBezTo>
                                <a:pt x="138" y="63"/>
                                <a:pt x="138" y="63"/>
                                <a:pt x="138" y="63"/>
                              </a:cubicBezTo>
                              <a:cubicBezTo>
                                <a:pt x="138" y="79"/>
                                <a:pt x="125" y="93"/>
                                <a:pt x="107" y="93"/>
                              </a:cubicBezTo>
                              <a:close/>
                              <a:moveTo>
                                <a:pt x="294" y="93"/>
                              </a:moveTo>
                              <a:cubicBezTo>
                                <a:pt x="277" y="93"/>
                                <a:pt x="263" y="79"/>
                                <a:pt x="263" y="63"/>
                              </a:cubicBezTo>
                              <a:cubicBezTo>
                                <a:pt x="263" y="31"/>
                                <a:pt x="263" y="31"/>
                                <a:pt x="263" y="31"/>
                              </a:cubicBezTo>
                              <a:cubicBezTo>
                                <a:pt x="263" y="14"/>
                                <a:pt x="277" y="0"/>
                                <a:pt x="294" y="0"/>
                              </a:cubicBezTo>
                              <a:cubicBezTo>
                                <a:pt x="310" y="0"/>
                                <a:pt x="324" y="14"/>
                                <a:pt x="324" y="31"/>
                              </a:cubicBezTo>
                              <a:cubicBezTo>
                                <a:pt x="324" y="63"/>
                                <a:pt x="324" y="63"/>
                                <a:pt x="324" y="63"/>
                              </a:cubicBezTo>
                              <a:cubicBezTo>
                                <a:pt x="324" y="79"/>
                                <a:pt x="310" y="93"/>
                                <a:pt x="294" y="93"/>
                              </a:cubicBezTo>
                              <a:close/>
                              <a:moveTo>
                                <a:pt x="341" y="388"/>
                              </a:moveTo>
                              <a:cubicBezTo>
                                <a:pt x="294" y="388"/>
                                <a:pt x="294" y="388"/>
                                <a:pt x="294" y="388"/>
                              </a:cubicBezTo>
                              <a:cubicBezTo>
                                <a:pt x="294" y="341"/>
                                <a:pt x="294" y="341"/>
                                <a:pt x="294" y="341"/>
                              </a:cubicBezTo>
                              <a:cubicBezTo>
                                <a:pt x="341" y="341"/>
                                <a:pt x="341" y="341"/>
                                <a:pt x="341" y="341"/>
                              </a:cubicBezTo>
                              <a:lnTo>
                                <a:pt x="341" y="388"/>
                              </a:lnTo>
                              <a:close/>
                              <a:moveTo>
                                <a:pt x="341" y="310"/>
                              </a:moveTo>
                              <a:cubicBezTo>
                                <a:pt x="294" y="310"/>
                                <a:pt x="294" y="310"/>
                                <a:pt x="294" y="310"/>
                              </a:cubicBezTo>
                              <a:cubicBezTo>
                                <a:pt x="294" y="264"/>
                                <a:pt x="294" y="264"/>
                                <a:pt x="294" y="264"/>
                              </a:cubicBezTo>
                              <a:cubicBezTo>
                                <a:pt x="341" y="264"/>
                                <a:pt x="341" y="264"/>
                                <a:pt x="341" y="264"/>
                              </a:cubicBezTo>
                              <a:lnTo>
                                <a:pt x="341" y="310"/>
                              </a:lnTo>
                              <a:close/>
                              <a:moveTo>
                                <a:pt x="341" y="233"/>
                              </a:moveTo>
                              <a:cubicBezTo>
                                <a:pt x="294" y="233"/>
                                <a:pt x="294" y="233"/>
                                <a:pt x="294" y="233"/>
                              </a:cubicBezTo>
                              <a:cubicBezTo>
                                <a:pt x="294" y="186"/>
                                <a:pt x="294" y="186"/>
                                <a:pt x="294" y="186"/>
                              </a:cubicBezTo>
                              <a:cubicBezTo>
                                <a:pt x="341" y="186"/>
                                <a:pt x="341" y="186"/>
                                <a:pt x="341" y="186"/>
                              </a:cubicBezTo>
                              <a:lnTo>
                                <a:pt x="341" y="233"/>
                              </a:lnTo>
                              <a:close/>
                              <a:moveTo>
                                <a:pt x="263" y="388"/>
                              </a:moveTo>
                              <a:cubicBezTo>
                                <a:pt x="217" y="388"/>
                                <a:pt x="217" y="388"/>
                                <a:pt x="217" y="388"/>
                              </a:cubicBezTo>
                              <a:cubicBezTo>
                                <a:pt x="217" y="341"/>
                                <a:pt x="217" y="341"/>
                                <a:pt x="217" y="341"/>
                              </a:cubicBezTo>
                              <a:cubicBezTo>
                                <a:pt x="263" y="341"/>
                                <a:pt x="263" y="341"/>
                                <a:pt x="263" y="341"/>
                              </a:cubicBezTo>
                              <a:lnTo>
                                <a:pt x="263" y="388"/>
                              </a:lnTo>
                              <a:close/>
                              <a:moveTo>
                                <a:pt x="263" y="310"/>
                              </a:moveTo>
                              <a:cubicBezTo>
                                <a:pt x="217" y="310"/>
                                <a:pt x="217" y="310"/>
                                <a:pt x="217" y="310"/>
                              </a:cubicBezTo>
                              <a:cubicBezTo>
                                <a:pt x="217" y="264"/>
                                <a:pt x="217" y="264"/>
                                <a:pt x="217" y="264"/>
                              </a:cubicBezTo>
                              <a:cubicBezTo>
                                <a:pt x="263" y="264"/>
                                <a:pt x="263" y="264"/>
                                <a:pt x="263" y="264"/>
                              </a:cubicBezTo>
                              <a:lnTo>
                                <a:pt x="263" y="310"/>
                              </a:lnTo>
                              <a:close/>
                              <a:moveTo>
                                <a:pt x="263" y="233"/>
                              </a:moveTo>
                              <a:cubicBezTo>
                                <a:pt x="217" y="233"/>
                                <a:pt x="217" y="233"/>
                                <a:pt x="217" y="233"/>
                              </a:cubicBezTo>
                              <a:cubicBezTo>
                                <a:pt x="217" y="186"/>
                                <a:pt x="217" y="186"/>
                                <a:pt x="217" y="186"/>
                              </a:cubicBezTo>
                              <a:cubicBezTo>
                                <a:pt x="263" y="186"/>
                                <a:pt x="263" y="186"/>
                                <a:pt x="263" y="186"/>
                              </a:cubicBezTo>
                              <a:lnTo>
                                <a:pt x="263" y="233"/>
                              </a:lnTo>
                              <a:close/>
                              <a:moveTo>
                                <a:pt x="185" y="388"/>
                              </a:moveTo>
                              <a:cubicBezTo>
                                <a:pt x="139" y="388"/>
                                <a:pt x="139" y="388"/>
                                <a:pt x="139" y="388"/>
                              </a:cubicBezTo>
                              <a:cubicBezTo>
                                <a:pt x="139" y="341"/>
                                <a:pt x="139" y="341"/>
                                <a:pt x="139" y="341"/>
                              </a:cubicBezTo>
                              <a:cubicBezTo>
                                <a:pt x="185" y="341"/>
                                <a:pt x="185" y="341"/>
                                <a:pt x="185" y="341"/>
                              </a:cubicBezTo>
                              <a:lnTo>
                                <a:pt x="185" y="388"/>
                              </a:lnTo>
                              <a:close/>
                              <a:moveTo>
                                <a:pt x="185" y="310"/>
                              </a:moveTo>
                              <a:cubicBezTo>
                                <a:pt x="139" y="310"/>
                                <a:pt x="139" y="310"/>
                                <a:pt x="139" y="310"/>
                              </a:cubicBezTo>
                              <a:cubicBezTo>
                                <a:pt x="139" y="264"/>
                                <a:pt x="139" y="264"/>
                                <a:pt x="139" y="264"/>
                              </a:cubicBezTo>
                              <a:cubicBezTo>
                                <a:pt x="185" y="264"/>
                                <a:pt x="185" y="264"/>
                                <a:pt x="185" y="264"/>
                              </a:cubicBezTo>
                              <a:lnTo>
                                <a:pt x="185" y="310"/>
                              </a:lnTo>
                              <a:close/>
                              <a:moveTo>
                                <a:pt x="185" y="233"/>
                              </a:moveTo>
                              <a:cubicBezTo>
                                <a:pt x="139" y="233"/>
                                <a:pt x="139" y="233"/>
                                <a:pt x="139" y="233"/>
                              </a:cubicBezTo>
                              <a:cubicBezTo>
                                <a:pt x="139" y="186"/>
                                <a:pt x="139" y="186"/>
                                <a:pt x="139" y="186"/>
                              </a:cubicBezTo>
                              <a:cubicBezTo>
                                <a:pt x="185" y="186"/>
                                <a:pt x="185" y="186"/>
                                <a:pt x="185" y="186"/>
                              </a:cubicBezTo>
                              <a:lnTo>
                                <a:pt x="185" y="233"/>
                              </a:lnTo>
                              <a:close/>
                              <a:moveTo>
                                <a:pt x="108" y="388"/>
                              </a:moveTo>
                              <a:cubicBezTo>
                                <a:pt x="62" y="388"/>
                                <a:pt x="62" y="388"/>
                                <a:pt x="62" y="388"/>
                              </a:cubicBezTo>
                              <a:cubicBezTo>
                                <a:pt x="62" y="341"/>
                                <a:pt x="62" y="341"/>
                                <a:pt x="62" y="341"/>
                              </a:cubicBezTo>
                              <a:cubicBezTo>
                                <a:pt x="108" y="341"/>
                                <a:pt x="108" y="341"/>
                                <a:pt x="108" y="341"/>
                              </a:cubicBezTo>
                              <a:lnTo>
                                <a:pt x="108" y="388"/>
                              </a:lnTo>
                              <a:close/>
                              <a:moveTo>
                                <a:pt x="108" y="310"/>
                              </a:moveTo>
                              <a:cubicBezTo>
                                <a:pt x="62" y="310"/>
                                <a:pt x="62" y="310"/>
                                <a:pt x="62" y="310"/>
                              </a:cubicBezTo>
                              <a:cubicBezTo>
                                <a:pt x="62" y="264"/>
                                <a:pt x="62" y="264"/>
                                <a:pt x="62" y="264"/>
                              </a:cubicBezTo>
                              <a:cubicBezTo>
                                <a:pt x="108" y="264"/>
                                <a:pt x="108" y="264"/>
                                <a:pt x="108" y="264"/>
                              </a:cubicBezTo>
                              <a:lnTo>
                                <a:pt x="108" y="310"/>
                              </a:lnTo>
                              <a:close/>
                              <a:moveTo>
                                <a:pt x="108" y="233"/>
                              </a:moveTo>
                              <a:cubicBezTo>
                                <a:pt x="62" y="233"/>
                                <a:pt x="62" y="233"/>
                                <a:pt x="62" y="233"/>
                              </a:cubicBezTo>
                              <a:cubicBezTo>
                                <a:pt x="62" y="186"/>
                                <a:pt x="62" y="186"/>
                                <a:pt x="62" y="186"/>
                              </a:cubicBezTo>
                              <a:cubicBezTo>
                                <a:pt x="108" y="186"/>
                                <a:pt x="108" y="186"/>
                                <a:pt x="108" y="186"/>
                              </a:cubicBezTo>
                              <a:lnTo>
                                <a:pt x="108" y="233"/>
                              </a:lnTo>
                              <a:close/>
                              <a:moveTo>
                                <a:pt x="371" y="155"/>
                              </a:moveTo>
                              <a:cubicBezTo>
                                <a:pt x="31" y="155"/>
                                <a:pt x="31" y="155"/>
                                <a:pt x="31" y="155"/>
                              </a:cubicBezTo>
                              <a:cubicBezTo>
                                <a:pt x="31" y="419"/>
                                <a:pt x="31" y="419"/>
                                <a:pt x="31" y="419"/>
                              </a:cubicBezTo>
                              <a:cubicBezTo>
                                <a:pt x="371" y="419"/>
                                <a:pt x="371" y="419"/>
                                <a:pt x="371" y="419"/>
                              </a:cubicBezTo>
                              <a:lnTo>
                                <a:pt x="371" y="155"/>
                              </a:lnTo>
                              <a:close/>
                              <a:moveTo>
                                <a:pt x="371" y="450"/>
                              </a:moveTo>
                              <a:cubicBezTo>
                                <a:pt x="31" y="450"/>
                                <a:pt x="31" y="450"/>
                                <a:pt x="31" y="450"/>
                              </a:cubicBezTo>
                              <a:cubicBezTo>
                                <a:pt x="14" y="450"/>
                                <a:pt x="0" y="436"/>
                                <a:pt x="0" y="419"/>
                              </a:cubicBezTo>
                              <a:cubicBezTo>
                                <a:pt x="0" y="78"/>
                                <a:pt x="0" y="78"/>
                                <a:pt x="0" y="78"/>
                              </a:cubicBezTo>
                              <a:cubicBezTo>
                                <a:pt x="0" y="60"/>
                                <a:pt x="14" y="47"/>
                                <a:pt x="31" y="47"/>
                              </a:cubicBezTo>
                              <a:cubicBezTo>
                                <a:pt x="62" y="47"/>
                                <a:pt x="62" y="47"/>
                                <a:pt x="62" y="47"/>
                              </a:cubicBezTo>
                              <a:cubicBezTo>
                                <a:pt x="62" y="62"/>
                                <a:pt x="62" y="62"/>
                                <a:pt x="62" y="62"/>
                              </a:cubicBezTo>
                              <a:cubicBezTo>
                                <a:pt x="62" y="88"/>
                                <a:pt x="82" y="109"/>
                                <a:pt x="108" y="109"/>
                              </a:cubicBezTo>
                              <a:cubicBezTo>
                                <a:pt x="134" y="109"/>
                                <a:pt x="155" y="88"/>
                                <a:pt x="155" y="62"/>
                              </a:cubicBezTo>
                              <a:cubicBezTo>
                                <a:pt x="155" y="47"/>
                                <a:pt x="155" y="47"/>
                                <a:pt x="155" y="47"/>
                              </a:cubicBezTo>
                              <a:cubicBezTo>
                                <a:pt x="248" y="47"/>
                                <a:pt x="248" y="47"/>
                                <a:pt x="248" y="47"/>
                              </a:cubicBezTo>
                              <a:cubicBezTo>
                                <a:pt x="248" y="62"/>
                                <a:pt x="248" y="62"/>
                                <a:pt x="248" y="62"/>
                              </a:cubicBezTo>
                              <a:cubicBezTo>
                                <a:pt x="248" y="88"/>
                                <a:pt x="268" y="109"/>
                                <a:pt x="294" y="109"/>
                              </a:cubicBezTo>
                              <a:cubicBezTo>
                                <a:pt x="320" y="109"/>
                                <a:pt x="341" y="88"/>
                                <a:pt x="341" y="62"/>
                              </a:cubicBezTo>
                              <a:cubicBezTo>
                                <a:pt x="341" y="47"/>
                                <a:pt x="341" y="47"/>
                                <a:pt x="341" y="47"/>
                              </a:cubicBezTo>
                              <a:cubicBezTo>
                                <a:pt x="371" y="47"/>
                                <a:pt x="371" y="47"/>
                                <a:pt x="371" y="47"/>
                              </a:cubicBezTo>
                              <a:cubicBezTo>
                                <a:pt x="388" y="47"/>
                                <a:pt x="402" y="60"/>
                                <a:pt x="402" y="78"/>
                              </a:cubicBezTo>
                              <a:cubicBezTo>
                                <a:pt x="402" y="419"/>
                                <a:pt x="402" y="419"/>
                                <a:pt x="402" y="419"/>
                              </a:cubicBezTo>
                              <a:cubicBezTo>
                                <a:pt x="402" y="436"/>
                                <a:pt x="388" y="450"/>
                                <a:pt x="371" y="450"/>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402pt;margin-top:243.75pt;height:11.05pt;width:9.9pt;z-index:251667456;mso-width-relative:page;mso-height-relative:page;" fillcolor="#FFFFFF [3212]" filled="t" stroked="f" coordsize="402,450" o:gfxdata="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" path="m107,93c91,93,77,79,77,63c77,31,77,31,77,31c77,14,91,0,107,0c125,0,138,14,138,31c138,63,138,63,138,63c138,79,125,93,107,93xm294,93c277,93,263,79,263,63c263,31,263,31,263,31c263,14,277,0,294,0c310,0,324,14,324,31c324,63,324,63,324,63c324,79,310,93,294,93xm341,388c294,388,294,388,294,388c294,341,294,341,294,341c341,341,341,341,341,341l341,388xm341,310c294,310,294,310,294,310c294,264,294,264,294,264c341,264,341,264,341,264l341,310xm341,233c294,233,294,233,294,233c294,186,294,186,294,186c341,186,341,186,341,186l341,233xm263,388c217,388,217,388,217,388c217,341,217,341,217,341c263,341,263,341,263,341l263,388xm263,310c217,310,217,310,217,310c217,264,217,264,217,264c263,264,263,264,263,264l263,310xm263,233c217,233,217,233,217,233c217,186,217,186,217,186c263,186,263,186,263,186l263,233xm185,388c139,388,139,388,139,388c139,341,139,341,139,341c185,341,185,341,185,341l185,388xm185,310c139,310,139,310,139,310c139,264,139,264,139,264c185,264,185,264,185,264l185,310xm185,233c139,233,139,233,139,233c139,186,139,186,139,186c185,186,185,186,185,186l185,233xm108,388c62,388,62,388,62,388c62,341,62,341,62,341c108,341,108,341,108,341l108,388xm108,310c62,310,62,310,62,310c62,264,62,264,62,264c108,264,108,264,108,264l108,310xm108,233c62,233,62,233,62,233c62,186,62,186,62,186c108,186,108,186,108,186l108,233xm371,155c31,155,31,155,31,155c31,419,31,419,31,419c371,419,371,419,371,419l371,155xm371,450c31,450,31,450,31,450c14,450,0,436,0,419c0,78,0,78,0,78c0,60,14,47,31,47c62,47,62,47,62,47c62,62,62,62,62,62c62,88,82,109,108,109c134,109,155,88,155,62c155,47,155,47,155,47c248,47,248,47,248,47c248,62,248,62,248,62c248,88,268,109,294,109c320,109,341,88,341,62c341,47,341,47,341,47c371,47,371,47,371,47c388,47,402,60,402,78c402,419,402,419,402,419c402,436,388,450,371,450xe">
                <v:path o:connectlocs="24082,19646;33465,0;43161,19646;91951,29002;82256,9667;101334,9667;91951,29002;91951,120999;106651,106342;106651,96675;91951,82329;106651,96675;91951,72662;106651,58005;82256,120999;67869,106342;82256,120999;67869,96675;82256,82329;82256,72662;67869,58005;82256,72662;43473,120999;57860,106342;57860,96675;43473,82329;57860,96675;43473,72662;57860,58005;33778,120999;19391,106342;33778,120999;19391,96675;33778,82329;33778,72662;19391,58005;33778,72662;9695,48337;116034,130667;116034,140335;0,130667;9695,14657;19391,19335;48477,19335;77564,14657;91951,33992;106651,14657;125730,24324;116034,140335" o:connectangles="0,0,0,0,0,0,0,0,0,0,0,0,0,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column">
                  <wp:posOffset>5095875</wp:posOffset>
                </wp:positionH>
                <wp:positionV relativeFrom="paragraph">
                  <wp:posOffset>3429000</wp:posOffset>
                </wp:positionV>
                <wp:extent cx="143510" cy="143510"/>
                <wp:effectExtent l="0" t="0" r="8890" b="8890"/>
                <wp:wrapNone/>
                <wp:docPr id="198"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3510" cy="143510"/>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401.25pt;margin-top:270pt;height:11.3pt;width:11.3pt;z-index:251668480;mso-width-relative:page;mso-height-relative:page;" fillcolor="#FFFFFF [3212]" filled="t" stroked="f" coordsize="4545,4545" o:gfxdata="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OwKo2nYAAAACwEAAA8AAAAA&#10;AAAAAQAgAAAAIgAAAGRycy9kb3ducmV2LnhtbFBLAQIUABQAAAAIAIdO4kCgoC+KTgQAAEYNAAAO&#10;AAAAAAAAAAEAIAAAACcBAABkcnMvZTJvRG9jLnhtbFBLBQYAAAAABgAGAFkBAADnBwAAAAA=&#10;" path="m1905,2640c1502,2238,1118,1772,1302,1588c1566,1324,1795,1162,1329,581c862,0,550,446,295,702c0,996,279,2095,1365,3180c2450,4265,3549,4545,3843,4250c4099,3995,4545,3684,3964,3217c3383,2750,3221,2979,2957,3243c2773,3426,2307,3042,1905,2640c1905,2640,1905,2640,1905,2640xe">
                <v:path o:connectlocs="60151,83358;41111,50141;41963,18345;9314,22165;43100,100409;121344,134195;125164,101577;93368,102398;60151,83358;60151,83358" o:connectangles="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5095875</wp:posOffset>
                </wp:positionH>
                <wp:positionV relativeFrom="paragraph">
                  <wp:posOffset>3762375</wp:posOffset>
                </wp:positionV>
                <wp:extent cx="143510" cy="117475"/>
                <wp:effectExtent l="0" t="0" r="8890" b="0"/>
                <wp:wrapNone/>
                <wp:docPr id="227" name="Freeform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3510" cy="117475"/>
                        </a:xfrm>
                        <a:custGeom>
                          <a:avLst/>
                          <a:gdLst>
                            <a:gd name="T0" fmla="*/ 3585 w 4099"/>
                            <a:gd name="T1" fmla="*/ 3358 h 3358"/>
                            <a:gd name="T2" fmla="*/ 514 w 4099"/>
                            <a:gd name="T3" fmla="*/ 3358 h 3358"/>
                            <a:gd name="T4" fmla="*/ 0 w 4099"/>
                            <a:gd name="T5" fmla="*/ 2878 h 3358"/>
                            <a:gd name="T6" fmla="*/ 0 w 4099"/>
                            <a:gd name="T7" fmla="*/ 900 h 3358"/>
                            <a:gd name="T8" fmla="*/ 1897 w 4099"/>
                            <a:gd name="T9" fmla="*/ 2014 h 3358"/>
                            <a:gd name="T10" fmla="*/ 1919 w 4099"/>
                            <a:gd name="T11" fmla="*/ 2037 h 3358"/>
                            <a:gd name="T12" fmla="*/ 2162 w 4099"/>
                            <a:gd name="T13" fmla="*/ 2037 h 3358"/>
                            <a:gd name="T14" fmla="*/ 4099 w 4099"/>
                            <a:gd name="T15" fmla="*/ 906 h 3358"/>
                            <a:gd name="T16" fmla="*/ 4099 w 4099"/>
                            <a:gd name="T17" fmla="*/ 2878 h 3358"/>
                            <a:gd name="T18" fmla="*/ 3585 w 4099"/>
                            <a:gd name="T19" fmla="*/ 3358 h 3358"/>
                            <a:gd name="T20" fmla="*/ 2049 w 4099"/>
                            <a:gd name="T21" fmla="*/ 1816 h 3358"/>
                            <a:gd name="T22" fmla="*/ 120 w 4099"/>
                            <a:gd name="T23" fmla="*/ 684 h 3358"/>
                            <a:gd name="T24" fmla="*/ 0 w 4099"/>
                            <a:gd name="T25" fmla="*/ 637 h 3358"/>
                            <a:gd name="T26" fmla="*/ 0 w 4099"/>
                            <a:gd name="T27" fmla="*/ 479 h 3358"/>
                            <a:gd name="T28" fmla="*/ 514 w 4099"/>
                            <a:gd name="T29" fmla="*/ 0 h 3358"/>
                            <a:gd name="T30" fmla="*/ 3585 w 4099"/>
                            <a:gd name="T31" fmla="*/ 0 h 3358"/>
                            <a:gd name="T32" fmla="*/ 4099 w 4099"/>
                            <a:gd name="T33" fmla="*/ 479 h 3358"/>
                            <a:gd name="T34" fmla="*/ 4099 w 4099"/>
                            <a:gd name="T35" fmla="*/ 640 h 3358"/>
                            <a:gd name="T36" fmla="*/ 3983 w 4099"/>
                            <a:gd name="T37" fmla="*/ 686 h 3358"/>
                            <a:gd name="T38" fmla="*/ 2049 w 4099"/>
                            <a:gd name="T39" fmla="*/ 1816 h 3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099" h="3358">
                              <a:moveTo>
                                <a:pt x="3585" y="3358"/>
                              </a:moveTo>
                              <a:cubicBezTo>
                                <a:pt x="514" y="3358"/>
                                <a:pt x="514" y="3358"/>
                                <a:pt x="514" y="3358"/>
                              </a:cubicBezTo>
                              <a:cubicBezTo>
                                <a:pt x="230" y="3358"/>
                                <a:pt x="0" y="3143"/>
                                <a:pt x="0" y="2878"/>
                              </a:cubicBezTo>
                              <a:cubicBezTo>
                                <a:pt x="0" y="900"/>
                                <a:pt x="0" y="900"/>
                                <a:pt x="0" y="900"/>
                              </a:cubicBezTo>
                              <a:cubicBezTo>
                                <a:pt x="1897" y="2014"/>
                                <a:pt x="1897" y="2014"/>
                                <a:pt x="1897" y="2014"/>
                              </a:cubicBezTo>
                              <a:cubicBezTo>
                                <a:pt x="1904" y="2021"/>
                                <a:pt x="1910" y="2028"/>
                                <a:pt x="1919" y="2037"/>
                              </a:cubicBezTo>
                              <a:cubicBezTo>
                                <a:pt x="1986" y="2100"/>
                                <a:pt x="2095" y="2100"/>
                                <a:pt x="2162" y="2037"/>
                              </a:cubicBezTo>
                              <a:cubicBezTo>
                                <a:pt x="4099" y="906"/>
                                <a:pt x="4099" y="906"/>
                                <a:pt x="4099" y="906"/>
                              </a:cubicBezTo>
                              <a:cubicBezTo>
                                <a:pt x="4099" y="2878"/>
                                <a:pt x="4099" y="2878"/>
                                <a:pt x="4099" y="2878"/>
                              </a:cubicBezTo>
                              <a:cubicBezTo>
                                <a:pt x="4099" y="3143"/>
                                <a:pt x="3869" y="3358"/>
                                <a:pt x="3585" y="3358"/>
                              </a:cubicBezTo>
                              <a:close/>
                              <a:moveTo>
                                <a:pt x="2049" y="1816"/>
                              </a:moveTo>
                              <a:cubicBezTo>
                                <a:pt x="120" y="684"/>
                                <a:pt x="120" y="684"/>
                                <a:pt x="120" y="684"/>
                              </a:cubicBezTo>
                              <a:cubicBezTo>
                                <a:pt x="87" y="653"/>
                                <a:pt x="43" y="637"/>
                                <a:pt x="0" y="637"/>
                              </a:cubicBezTo>
                              <a:cubicBezTo>
                                <a:pt x="0" y="479"/>
                                <a:pt x="0" y="479"/>
                                <a:pt x="0" y="479"/>
                              </a:cubicBezTo>
                              <a:cubicBezTo>
                                <a:pt x="0" y="214"/>
                                <a:pt x="230" y="0"/>
                                <a:pt x="514" y="0"/>
                              </a:cubicBezTo>
                              <a:cubicBezTo>
                                <a:pt x="3585" y="0"/>
                                <a:pt x="3585" y="0"/>
                                <a:pt x="3585" y="0"/>
                              </a:cubicBezTo>
                              <a:cubicBezTo>
                                <a:pt x="3869" y="0"/>
                                <a:pt x="4099" y="214"/>
                                <a:pt x="4099" y="479"/>
                              </a:cubicBezTo>
                              <a:cubicBezTo>
                                <a:pt x="4099" y="640"/>
                                <a:pt x="4099" y="640"/>
                                <a:pt x="4099" y="640"/>
                              </a:cubicBezTo>
                              <a:cubicBezTo>
                                <a:pt x="4057" y="641"/>
                                <a:pt x="4015" y="656"/>
                                <a:pt x="3983" y="686"/>
                              </a:cubicBezTo>
                              <a:lnTo>
                                <a:pt x="2049" y="1816"/>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90" o:spid="_x0000_s1026" o:spt="100" style="position:absolute;left:0pt;margin-left:401.25pt;margin-top:296.25pt;height:9.25pt;width:11.3pt;z-index:251669504;mso-width-relative:page;mso-height-relative:page;" fillcolor="#FFFFFF [3212]" filled="t" stroked="f" coordsize="4099,3358" o:gfxdata="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" path="m3585,3358c514,3358,514,3358,514,3358c230,3358,0,3143,0,2878c0,900,0,900,0,900c1897,2014,1897,2014,1897,2014c1904,2021,1910,2028,1919,2037c1986,2100,2095,2100,2162,2037c4099,906,4099,906,4099,906c4099,2878,4099,2878,4099,2878c4099,3143,3869,3358,3585,3358xm2049,1816c120,684,120,684,120,684c87,653,43,637,0,637c0,479,0,479,0,479c0,214,230,0,514,0c3585,0,3585,0,3585,0c3869,0,4099,214,4099,479c4099,640,4099,640,4099,640c4057,641,4015,656,3983,686l2049,1816xe">
                <v:path o:connectlocs="125514,117475;17995,117475;0,100682;0,31485;66415,70457;67186,71261;75693,71261;143510,31695;143510,100682;125514,117475;71737,63530;4201,23928;0,22284;0,16757;17995,0;125514,0;143510,16757;143510,22389;139448,23998;71737,63530" o:connectangles="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5076825</wp:posOffset>
                </wp:positionH>
                <wp:positionV relativeFrom="paragraph">
                  <wp:posOffset>4076700</wp:posOffset>
                </wp:positionV>
                <wp:extent cx="179705" cy="181610"/>
                <wp:effectExtent l="0" t="0" r="0" b="8890"/>
                <wp:wrapNone/>
                <wp:docPr id="154" name="Freeform 2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81610"/>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254" o:spid="_x0000_s1026" o:spt="100" style="position:absolute;left:0pt;margin-left:399.75pt;margin-top:321pt;height:14.3pt;width:14.15pt;z-index:251670528;mso-width-relative:page;mso-height-relative:page;" fillcolor="#FFFFFF [3212]" filled="t" stroked="f" coordsize="4136,4203" o:gfxdata="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" path="m4029,956c4110,674,4136,123,3631,55c3225,0,2745,271,2491,439c2408,427,2321,420,2228,419c1570,410,1143,634,781,1108c648,1282,529,1577,492,1912c679,1594,1237,1021,1837,785c1837,785,937,1428,496,2347c494,2348,494,2348,494,2348c495,2353,495,2357,496,2362c477,2404,457,2445,439,2489c0,3569,359,4036,688,4123c991,4203,1418,4055,1756,3691c2337,3827,2907,3674,3124,3555c3532,3332,3808,2937,3874,2531c2761,2531,2761,2531,2761,2531c2761,2531,2715,2890,2118,2890c1569,2890,1545,2254,1545,2254c3908,2254,3908,2254,3908,2254c3908,2254,3953,1568,3614,1111c3426,858,3169,634,2810,513c2920,433,3109,307,3268,265c3571,187,3778,233,3908,453c4084,753,3811,1453,3811,1453c3811,1453,3944,1250,4029,956xm1588,3643c1121,4024,733,3982,583,3752c454,3553,431,3193,583,2703c654,2893,765,3077,931,3240c1132,3439,1358,3565,1588,3643xm1571,1666c1571,1666,1595,1215,2085,1174c2513,1139,2734,1326,2800,1688l1571,1666xe">
                <v:path o:connectlocs="175055,41308;157763,2376;108231,18969;96804,18104;33933,47876;21376,82616;79815,33919;21550,101412;21463,101456;21550,102061;19074,107548;29892,178153;76296,159486;135734,153610;168321,109363;119962,109363;92024,124875;67128,97394;169798,97394;157024,48005;122091,22166;141991,11450;169798,19573;165584,62783;175055,41308;68996,157412;25330,162122;25330,116795;40451,139999;68996,157412;68258,71987;90591,50728;121657,72937;68258,71987" o:connectangles="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g">
            <w:drawing>
              <wp:anchor distT="0" distB="0" distL="114300" distR="114300" simplePos="0" relativeHeight="251678720" behindDoc="0" locked="0" layoutInCell="1" allowOverlap="1">
                <wp:simplePos x="0" y="0"/>
                <wp:positionH relativeFrom="column">
                  <wp:posOffset>5038725</wp:posOffset>
                </wp:positionH>
                <wp:positionV relativeFrom="paragraph">
                  <wp:posOffset>6448425</wp:posOffset>
                </wp:positionV>
                <wp:extent cx="2011680" cy="326390"/>
                <wp:effectExtent l="0" t="0" r="26670" b="0"/>
                <wp:wrapNone/>
                <wp:docPr id="21" name="组合 21"/>
                <wp:cNvGraphicFramePr/>
                <a:graphic xmlns:a="http://schemas.openxmlformats.org/drawingml/2006/main">
                  <a:graphicData uri="http://schemas.microsoft.com/office/word/2010/wordprocessingGroup">
                    <wpg:wgp>
                      <wpg:cNvGrpSpPr/>
                      <wpg:grpSpPr>
                        <a:xfrm>
                          <a:off x="0" y="0"/>
                          <a:ext cx="2011680" cy="326390"/>
                          <a:chOff x="0" y="0"/>
                          <a:chExt cx="2012175" cy="326390"/>
                        </a:xfrm>
                      </wpg:grpSpPr>
                      <wps:wsp>
                        <wps:cNvPr id="577" name="文本框 577"/>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自我</w:t>
                              </w:r>
                              <w:r>
                                <w:rPr>
                                  <w:rFonts w:ascii="微软雅黑" w:hAnsi="微软雅黑" w:eastAsia="微软雅黑"/>
                                  <w:color w:val="FFFFFF" w:themeColor="background1"/>
                                  <w:sz w:val="28"/>
                                  <w:szCs w:val="28"/>
                                  <w14:textFill>
                                    <w14:solidFill>
                                      <w14:schemeClr w14:val="bg1"/>
                                    </w14:solidFill>
                                  </w14:textFill>
                                </w:rPr>
                                <w:t>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78" name="直接连接符 578"/>
                        <wps:cNvCnPr/>
                        <wps:spPr>
                          <a:xfrm>
                            <a:off x="1400175" y="171450"/>
                            <a:ext cx="61200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12" name="椭圆 111"/>
                        <wps:cNvSpPr>
                          <a:spLocks noChangeAspect="1"/>
                        </wps:cNvSpPr>
                        <wps:spPr>
                          <a:xfrm>
                            <a:off x="0" y="28575"/>
                            <a:ext cx="288000" cy="288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Freeform 5"/>
                        <wps:cNvSpPr>
                          <a:spLocks noChangeAspect="1" noEditPoints="1"/>
                        </wps:cNvSpPr>
                        <wps:spPr bwMode="auto">
                          <a:xfrm>
                            <a:off x="57150" y="76200"/>
                            <a:ext cx="180000" cy="178744"/>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27" h="424">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rgbClr val="536D6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6.75pt;margin-top:507.75pt;height:25.7pt;width:158.4pt;z-index:251678720;mso-width-relative:page;mso-height-relative:page;" coordsize="2012175,326390" o:gfxdata="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">
                <o:lock v:ext="edit" aspectratio="f"/>
                <v:shape id="_x0000_s1026" o:spid="_x0000_s1026" o:spt="202" type="#_x0000_t202" style="position:absolute;left:352425;top:0;height:326390;width:1151917;" filled="f" stroked="f" coordsize="21600,21600" o:gfxdata="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Y7pC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自我</w:t>
                        </w:r>
                        <w:r>
                          <w:rPr>
                            <w:rFonts w:ascii="微软雅黑" w:hAnsi="微软雅黑" w:eastAsia="微软雅黑"/>
                            <w:color w:val="FFFFFF" w:themeColor="background1"/>
                            <w:sz w:val="28"/>
                            <w:szCs w:val="28"/>
                            <w14:textFill>
                              <w14:solidFill>
                                <w14:schemeClr w14:val="bg1"/>
                              </w14:solidFill>
                            </w14:textFill>
                          </w:rPr>
                          <w:t>评价</w:t>
                        </w:r>
                      </w:p>
                    </w:txbxContent>
                  </v:textbox>
                </v:shape>
                <v:line id="_x0000_s1026" o:spid="_x0000_s1026" o:spt="20" style="position:absolute;left:1400175;top:171450;height:0;width:612000;" filled="f" stroked="t" coordsize="21600,21600" o:gfxdata="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u9NvQAA&#10;ANw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rect id="椭圆 111" o:spid="_x0000_s1026" o:spt="1" style="position:absolute;left:0;top:28575;height:288000;width:288000;v-text-anchor:middle;" fillcolor="#FFFFFF [3212]" filled="t" stroked="f" coordsize="21600,21600" o:gfxdata="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35Eq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t"/>
                </v:rect>
                <v:shape id="Freeform 5" o:spid="_x0000_s1026" o:spt="100" style="position:absolute;left:57150;top:76200;height:178744;width:180000;" fillcolor="#536D6A" filled="t" stroked="f" coordsize="427,424" o:gfxdata="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qoTeugAAANsA&#10;AAAPAAAAAAAAAAEAIAAAACIAAABkcnMvZG93bnJldi54bWxQSwECFAAUAAAACACHTuJAMy8FnjsA&#10;AAA5AAAAEAAAAAAAAAABACAAAAAJAQAAZHJzL3NoYXBleG1sLnhtbFBLBQYAAAAABgAGAFsBAACz&#10;AwAAAAA=&#10;" path="m374,184c368,184,363,189,363,196c363,369,363,369,363,369c363,386,349,401,331,401c61,401,61,401,61,401c53,401,43,397,36,391c28,385,23,377,23,368c23,97,23,97,23,97c23,89,28,80,36,72c44,65,53,61,62,61c207,61,207,61,207,61c214,61,219,56,219,49c219,42,214,38,207,38c62,38,62,38,62,38c27,38,0,64,0,97c0,368,0,368,0,368c0,384,7,399,18,409c29,419,45,424,62,424c332,424,332,424,332,424c348,424,362,419,372,409c381,399,386,385,386,368c386,196,386,196,386,196c386,189,381,184,374,184xm413,55c369,11,369,11,369,11c362,4,352,0,342,0c332,0,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v:path o:connectlocs="157658,77568;153021,82626;153021,155557;139531,169047;25714,169047;15175,164832;9695,155136;9695,40891;15175,30352;26135,25715;87259,25715;92318,20656;87259,16019;26135,16019;0,40891;0,155136;7587,172420;26135,178744;139953,178744;156814,172420;162716,155136;162716,82626;157658,77568;174098,23186;155550,4637;144168,0;132786,4215;117611,22343;37096,99489;36674,99911;31615,145861;33723,147969;78829,142067;155971,60705;174098,46372;174098,23186;50163,103283;123091,30774;147540,55646;75035,128577;50163,103283;43840,135744;45105,112979;66182,134058;43840,135744;168618,34146;166932,38362;155971,49323;128992,22764;139953,11803;148384,11803;166932,30352;168618,34146" o:connectangles="0,0,0,0,0,0,0,0,0,0,0,0,0,0,0,0,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4743450</wp:posOffset>
                </wp:positionH>
                <wp:positionV relativeFrom="paragraph">
                  <wp:posOffset>1780540</wp:posOffset>
                </wp:positionV>
                <wp:extent cx="2346325" cy="910590"/>
                <wp:effectExtent l="0" t="0" r="0" b="3810"/>
                <wp:wrapNone/>
                <wp:docPr id="12" name="文本框 12"/>
                <wp:cNvGraphicFramePr/>
                <a:graphic xmlns:a="http://schemas.openxmlformats.org/drawingml/2006/main">
                  <a:graphicData uri="http://schemas.microsoft.com/office/word/2010/wordprocessingShape">
                    <wps:wsp>
                      <wps:cNvSpPr txBox="1"/>
                      <wps:spPr>
                        <a:xfrm>
                          <a:off x="0" y="0"/>
                          <a:ext cx="2346325" cy="910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640" w:lineRule="exact"/>
                              <w:jc w:val="center"/>
                              <w:rPr>
                                <w:rFonts w:ascii="微软雅黑" w:hAnsi="微软雅黑" w:eastAsia="微软雅黑"/>
                                <w:color w:val="FFFFFF" w:themeColor="background1"/>
                                <w:spacing w:val="60"/>
                                <w:sz w:val="52"/>
                                <w14:textFill>
                                  <w14:solidFill>
                                    <w14:schemeClr w14:val="bg1"/>
                                  </w14:solidFill>
                                </w14:textFill>
                              </w:rPr>
                            </w:pPr>
                            <w:r>
                              <w:rPr>
                                <w:rFonts w:hint="eastAsia" w:ascii="微软雅黑" w:hAnsi="微软雅黑" w:eastAsia="微软雅黑"/>
                                <w:color w:val="FFFFFF" w:themeColor="background1"/>
                                <w:spacing w:val="60"/>
                                <w:sz w:val="52"/>
                                <w14:textFill>
                                  <w14:solidFill>
                                    <w14:schemeClr w14:val="bg1"/>
                                  </w14:solidFill>
                                </w14:textFill>
                              </w:rPr>
                              <w:t>林</w:t>
                            </w:r>
                            <w:r>
                              <w:rPr>
                                <w:rFonts w:hint="eastAsia" w:ascii="微软雅黑" w:hAnsi="微软雅黑" w:eastAsia="微软雅黑"/>
                                <w:color w:val="FFFFFF" w:themeColor="background1"/>
                                <w:sz w:val="52"/>
                                <w14:textFill>
                                  <w14:solidFill>
                                    <w14:schemeClr w14:val="bg1"/>
                                  </w14:solidFill>
                                </w14:textFill>
                              </w:rPr>
                              <w:t>阳</w:t>
                            </w:r>
                          </w:p>
                          <w:p>
                            <w:pPr>
                              <w:snapToGrid w:val="0"/>
                              <w:spacing w:line="64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w:t>
                            </w:r>
                            <w:r>
                              <w:rPr>
                                <w:rFonts w:ascii="微软雅黑" w:hAnsi="微软雅黑" w:eastAsia="微软雅黑"/>
                                <w:color w:val="FFFFFF" w:themeColor="background1"/>
                                <w14:textFill>
                                  <w14:solidFill>
                                    <w14:schemeClr w14:val="bg1"/>
                                  </w14:solidFill>
                                </w14:textFill>
                              </w:rPr>
                              <w:t>意向：</w:t>
                            </w:r>
                            <w:r>
                              <w:rPr>
                                <w:rFonts w:hint="eastAsia" w:ascii="微软雅黑" w:hAnsi="微软雅黑" w:eastAsia="微软雅黑"/>
                                <w:color w:val="FFFFFF" w:themeColor="background1"/>
                                <w14:textFill>
                                  <w14:solidFill>
                                    <w14:schemeClr w14:val="bg1"/>
                                  </w14:solidFill>
                                </w14:textFill>
                              </w:rPr>
                              <w:t>PHP开发工程师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3.5pt;margin-top:140.2pt;height:71.7pt;width:184.75pt;z-index:251665408;mso-width-relative:page;mso-height-relative:page;" filled="f" stroked="f" coordsize="21600,21600" o:gfxdata="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QilK2AAAAAwBAAAPAAAAAAAAAAEAIAAA&#10;ACIAAABkcnMvZG93bnJldi54bWxQSwECFAAUAAAACACHTuJA0PkGdkUCAAB2BAAADgAAAAAAAAAB&#10;ACAAAAAnAQAAZHJzL2Uyb0RvYy54bWxQSwUGAAAAAAYABgBZAQAA3gUAAAAA&#10;">
                <v:fill on="f" focussize="0,0"/>
                <v:stroke on="f" weight="0.5pt"/>
                <v:imagedata o:title=""/>
                <o:lock v:ext="edit" aspectratio="f"/>
                <v:textbox style="mso-fit-shape-to-text:t;">
                  <w:txbxContent>
                    <w:p>
                      <w:pPr>
                        <w:snapToGrid w:val="0"/>
                        <w:spacing w:line="640" w:lineRule="exact"/>
                        <w:jc w:val="center"/>
                        <w:rPr>
                          <w:rFonts w:ascii="微软雅黑" w:hAnsi="微软雅黑" w:eastAsia="微软雅黑"/>
                          <w:color w:val="FFFFFF" w:themeColor="background1"/>
                          <w:spacing w:val="60"/>
                          <w:sz w:val="52"/>
                          <w14:textFill>
                            <w14:solidFill>
                              <w14:schemeClr w14:val="bg1"/>
                            </w14:solidFill>
                          </w14:textFill>
                        </w:rPr>
                      </w:pPr>
                      <w:r>
                        <w:rPr>
                          <w:rFonts w:hint="eastAsia" w:ascii="微软雅黑" w:hAnsi="微软雅黑" w:eastAsia="微软雅黑"/>
                          <w:color w:val="FFFFFF" w:themeColor="background1"/>
                          <w:spacing w:val="60"/>
                          <w:sz w:val="52"/>
                          <w14:textFill>
                            <w14:solidFill>
                              <w14:schemeClr w14:val="bg1"/>
                            </w14:solidFill>
                          </w14:textFill>
                        </w:rPr>
                        <w:t>林</w:t>
                      </w:r>
                      <w:r>
                        <w:rPr>
                          <w:rFonts w:hint="eastAsia" w:ascii="微软雅黑" w:hAnsi="微软雅黑" w:eastAsia="微软雅黑"/>
                          <w:color w:val="FFFFFF" w:themeColor="background1"/>
                          <w:sz w:val="52"/>
                          <w14:textFill>
                            <w14:solidFill>
                              <w14:schemeClr w14:val="bg1"/>
                            </w14:solidFill>
                          </w14:textFill>
                        </w:rPr>
                        <w:t>阳</w:t>
                      </w:r>
                    </w:p>
                    <w:p>
                      <w:pPr>
                        <w:snapToGrid w:val="0"/>
                        <w:spacing w:line="64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w:t>
                      </w:r>
                      <w:r>
                        <w:rPr>
                          <w:rFonts w:ascii="微软雅黑" w:hAnsi="微软雅黑" w:eastAsia="微软雅黑"/>
                          <w:color w:val="FFFFFF" w:themeColor="background1"/>
                          <w14:textFill>
                            <w14:solidFill>
                              <w14:schemeClr w14:val="bg1"/>
                            </w14:solidFill>
                          </w14:textFill>
                        </w:rPr>
                        <w:t>意向：</w:t>
                      </w:r>
                      <w:r>
                        <w:rPr>
                          <w:rFonts w:hint="eastAsia" w:ascii="微软雅黑" w:hAnsi="微软雅黑" w:eastAsia="微软雅黑"/>
                          <w:color w:val="FFFFFF" w:themeColor="background1"/>
                          <w14:textFill>
                            <w14:solidFill>
                              <w14:schemeClr w14:val="bg1"/>
                            </w14:solidFill>
                          </w14:textFill>
                        </w:rPr>
                        <w:t>PHP开发工程师</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margin">
                  <wp:posOffset>4740910</wp:posOffset>
                </wp:positionH>
                <wp:positionV relativeFrom="paragraph">
                  <wp:posOffset>-476250</wp:posOffset>
                </wp:positionV>
                <wp:extent cx="2376170" cy="10727690"/>
                <wp:effectExtent l="0" t="0" r="5715" b="0"/>
                <wp:wrapNone/>
                <wp:docPr id="9" name="文本框 9"/>
                <wp:cNvGraphicFramePr/>
                <a:graphic xmlns:a="http://schemas.openxmlformats.org/drawingml/2006/main">
                  <a:graphicData uri="http://schemas.microsoft.com/office/word/2010/wordprocessingShape">
                    <wps:wsp>
                      <wps:cNvSpPr txBox="1"/>
                      <wps:spPr>
                        <a:xfrm>
                          <a:off x="0" y="0"/>
                          <a:ext cx="2376000" cy="10728000"/>
                        </a:xfrm>
                        <a:prstGeom prst="rect">
                          <a:avLst/>
                        </a:prstGeom>
                        <a:solidFill>
                          <a:srgbClr val="536D6A"/>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B9BD5" w:themeColor="accent1"/>
                                <w:sz w:val="28"/>
                                <w:szCs w:val="28"/>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3pt;margin-top:-37.5pt;height:844.7pt;width:187.1pt;mso-position-horizontal-relative:margin;z-index:251664384;mso-width-relative:page;mso-height-relative:page;" fillcolor="#536D6A" filled="t" stroked="f" coordsize="21600,21600" o:gfxdata="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UP9&#10;3NoAAAANAQAADwAAAAAAAAABACAAAAAiAAAAZHJzL2Rvd25yZXYueG1sUEsBAhQAFAAAAAgAh07i&#10;QBqIAfpZAgAAnwQAAA4AAAAAAAAAAQAgAAAAKQEAAGRycy9lMm9Eb2MueG1sUEsFBgAAAAAGAAYA&#10;WQEAAPQFAAAAAA==&#10;">
                <v:fill on="t" focussize="0,0"/>
                <v:stroke on="f" weight="0.5pt"/>
                <v:imagedata o:title=""/>
                <o:lock v:ext="edit" aspectratio="f"/>
                <v:textbox>
                  <w:txbxContent>
                    <w:p>
                      <w:pPr>
                        <w:snapToGrid w:val="0"/>
                        <w:spacing w:line="360" w:lineRule="exact"/>
                        <w:rPr>
                          <w:rFonts w:ascii="微软雅黑" w:hAnsi="微软雅黑" w:eastAsia="微软雅黑"/>
                          <w:color w:val="5B9BD5" w:themeColor="accent1"/>
                          <w:sz w:val="28"/>
                          <w:szCs w:val="28"/>
                          <w14:textFill>
                            <w14:solidFill>
                              <w14:schemeClr w14:val="accent1"/>
                            </w14:solidFill>
                          </w14:textFill>
                        </w:rPr>
                      </w:pPr>
                    </w:p>
                  </w:txbxContent>
                </v:textbox>
              </v:shape>
            </w:pict>
          </mc:Fallback>
        </mc:AlternateContent>
      </w:r>
      <w:r>
        <w:rPr>
          <w:rFonts w:ascii="微软雅黑" w:hAnsi="微软雅黑" w:eastAsia="微软雅黑"/>
        </w:rPr>
        <w:br w:type="page"/>
      </w:r>
    </w:p>
    <w:p>
      <w:pPr>
        <w:snapToGrid w:val="0"/>
        <w:spacing w:line="360" w:lineRule="exact"/>
        <w:rPr>
          <w:rFonts w:ascii="微软雅黑" w:hAnsi="微软雅黑" w:eastAsia="微软雅黑"/>
        </w:rPr>
      </w:pPr>
      <w:r>
        <w:drawing>
          <wp:anchor distT="0" distB="0" distL="114300" distR="114300" simplePos="0" relativeHeight="251686912" behindDoc="0" locked="0" layoutInCell="1" allowOverlap="1">
            <wp:simplePos x="0" y="0"/>
            <wp:positionH relativeFrom="column">
              <wp:posOffset>5353050</wp:posOffset>
            </wp:positionH>
            <wp:positionV relativeFrom="paragraph">
              <wp:posOffset>0</wp:posOffset>
            </wp:positionV>
            <wp:extent cx="1151890" cy="1612265"/>
            <wp:effectExtent l="0" t="0" r="0" b="698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1890" cy="1612265"/>
                    </a:xfrm>
                    <a:prstGeom prst="rect">
                      <a:avLst/>
                    </a:prstGeom>
                  </pic:spPr>
                </pic:pic>
              </a:graphicData>
            </a:graphic>
          </wp:anchor>
        </w:drawing>
      </w:r>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page">
                  <wp:posOffset>323850</wp:posOffset>
                </wp:positionH>
                <wp:positionV relativeFrom="paragraph">
                  <wp:posOffset>-95250</wp:posOffset>
                </wp:positionV>
                <wp:extent cx="4535805" cy="94583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535805"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w:t>
                            </w:r>
                            <w:r>
                              <w:rPr>
                                <w:rFonts w:ascii="微软雅黑" w:hAnsi="微软雅黑" w:eastAsia="微软雅黑"/>
                                <w:color w:val="536D6A"/>
                              </w:rPr>
                              <w:t>内容</w:t>
                            </w:r>
                            <w:r>
                              <w:rPr>
                                <w:rFonts w:hint="eastAsia" w:ascii="微软雅黑" w:hAnsi="微软雅黑" w:eastAsia="微软雅黑"/>
                                <w:color w:val="536D6A"/>
                              </w:rPr>
                              <w:t>：</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我在团队中负责实现教师端登陆的功能，负责配置服务器，实现微信公众平台与新浪云服务器的对接，在服务器端实现模拟登陆到学校的教务网站以及后期的代码维护和消息推送。目前用户量已经达到5312人。</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机施网（PC端）</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开发工程师 </w:t>
                            </w:r>
                            <w:r>
                              <w:rPr>
                                <w:rFonts w:ascii="微软雅黑" w:hAnsi="微软雅黑" w:eastAsia="微软雅黑"/>
                                <w:color w:val="536D6A"/>
                              </w:rPr>
                              <w:t xml:space="preserve">                      </w:t>
                            </w:r>
                            <w:r>
                              <w:rPr>
                                <w:rFonts w:hint="eastAsia" w:ascii="微软雅黑" w:hAnsi="微软雅黑" w:eastAsia="微软雅黑"/>
                                <w:color w:val="536D6A"/>
                              </w:rPr>
                              <w:t>201</w:t>
                            </w:r>
                            <w:r>
                              <w:rPr>
                                <w:rFonts w:ascii="微软雅黑" w:hAnsi="微软雅黑" w:eastAsia="微软雅黑"/>
                                <w:color w:val="536D6A"/>
                              </w:rPr>
                              <w:t>7</w:t>
                            </w:r>
                            <w:r>
                              <w:rPr>
                                <w:rFonts w:hint="eastAsia" w:ascii="微软雅黑" w:hAnsi="微软雅黑" w:eastAsia="微软雅黑"/>
                                <w:color w:val="536D6A"/>
                              </w:rPr>
                              <w:t>.01-201</w:t>
                            </w:r>
                            <w:r>
                              <w:rPr>
                                <w:rFonts w:ascii="微软雅黑" w:hAnsi="微软雅黑" w:eastAsia="微软雅黑"/>
                                <w:color w:val="536D6A"/>
                              </w:rPr>
                              <w:t>7</w:t>
                            </w:r>
                            <w:r>
                              <w:rPr>
                                <w:rFonts w:hint="eastAsia" w:ascii="微软雅黑" w:hAnsi="微软雅黑" w:eastAsia="微软雅黑"/>
                                <w:color w:val="536D6A"/>
                              </w:rPr>
                              <w:t>.10</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项目描述：</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基于工业4.0机械施工一体化平台。涵盖了工程机械直销、租赁、配件、投标等业务。后台使用thinkPHP框架，前端引用BootStarp框架，UI采用现代扁平化设计。</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w:t>
                            </w:r>
                            <w:r>
                              <w:rPr>
                                <w:rFonts w:ascii="微软雅黑" w:hAnsi="微软雅黑" w:eastAsia="微软雅黑"/>
                                <w:color w:val="536D6A"/>
                              </w:rPr>
                              <w:t>内容</w:t>
                            </w:r>
                            <w:r>
                              <w:rPr>
                                <w:rFonts w:hint="eastAsia" w:ascii="微软雅黑" w:hAnsi="微软雅黑" w:eastAsia="微软雅黑"/>
                                <w:color w:val="536D6A"/>
                              </w:rPr>
                              <w:t>：</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熟练PHP+MYSQL网站开发技术，具备独立开发项目能力， 熟练掌握Javascript，jQuery，AJAX技术，实现良好用户体验。</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深刻理解MVC设计模式，熟练掌握Smarty模板、thinkphp、Yii等框架，了解Mysql数据库优化，nosql产品,如memcached、redis、mongoDB，熟悉redis的应用。</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熟悉Jquery框架，熟悉HTML、CSS、Bootstrap，熟练使用DIV+CSS进行页面布局，了解HTML5canvas，node.js。</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熟练使用Navicat, sublime, zendStudio等常用开发软件，并能够使用Firebug、谷歌开发人员工具等快速排除页面错误问题。</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熟悉Window、Linux的Centos系统下的lamp/lnmp和Ubuntu版本下的环境开发以及配置，熟练使用git配合团队合作，使用shell完成日常工作。</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对Web架构有一定了解，了解数据库优化；具有PHP缓存技术、静态化设计方面的能力，有大数据量处理和负载均衡意识； 了解echsop二次开发。</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了解前端Vue.js的使用以及Node.js的使用。</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5pt;margin-top:-7.5pt;height:744.75pt;width:357.15pt;mso-position-horizontal-relative:page;z-index:251660288;mso-width-relative:page;mso-height-relative:page;" filled="f" stroked="f" coordsize="21600,21600" o:gfxdata="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nAvlHXAAAACwEAAA8AAAAAAAAAAQAgAAAA&#10;IgAAAGRycy9kb3ducmV2LnhtbFBLAQIUABQAAAAIAIdO4kCx6ZDsRQIAAHUEAAAOAAAAAAAAAAEA&#10;IAAAACYBAABkcnMvZTJvRG9jLnhtbFBLBQYAAAAABgAGAFkBAADdBQAAAAA=&#10;">
                <v:fill on="f" focussize="0,0"/>
                <v:stroke on="f" weight="0.5pt"/>
                <v:imagedata o:title=""/>
                <o:lock v:ext="edit" aspectratio="f"/>
                <v:textbox style="mso-fit-shape-to-text:t;">
                  <w:txbxContent>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w:t>
                      </w:r>
                      <w:r>
                        <w:rPr>
                          <w:rFonts w:ascii="微软雅黑" w:hAnsi="微软雅黑" w:eastAsia="微软雅黑"/>
                          <w:color w:val="536D6A"/>
                        </w:rPr>
                        <w:t>内容</w:t>
                      </w:r>
                      <w:r>
                        <w:rPr>
                          <w:rFonts w:hint="eastAsia" w:ascii="微软雅黑" w:hAnsi="微软雅黑" w:eastAsia="微软雅黑"/>
                          <w:color w:val="536D6A"/>
                        </w:rPr>
                        <w:t>：</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我在团队中负责实现教师端登陆的功能，负责配置服务器，实现微信公众平台与新浪云服务器的对接，在服务器端实现模拟登陆到学校的教务网站以及后期的代码维护和消息推送。目前用户量已经达到5312人。</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机施网（PC端）</w:t>
                      </w:r>
                    </w:p>
                    <w:p>
                      <w:pPr>
                        <w:snapToGrid w:val="0"/>
                        <w:spacing w:line="360" w:lineRule="exact"/>
                        <w:rPr>
                          <w:rFonts w:ascii="微软雅黑" w:hAnsi="微软雅黑" w:eastAsia="微软雅黑"/>
                          <w:color w:val="536D6A"/>
                        </w:rPr>
                      </w:pPr>
                      <w:r>
                        <w:rPr>
                          <w:rFonts w:hint="eastAsia" w:ascii="微软雅黑" w:hAnsi="微软雅黑" w:eastAsia="微软雅黑"/>
                          <w:color w:val="536D6A"/>
                        </w:rPr>
                        <w:t xml:space="preserve">开发工程师 </w:t>
                      </w:r>
                      <w:r>
                        <w:rPr>
                          <w:rFonts w:ascii="微软雅黑" w:hAnsi="微软雅黑" w:eastAsia="微软雅黑"/>
                          <w:color w:val="536D6A"/>
                        </w:rPr>
                        <w:t xml:space="preserve">                      </w:t>
                      </w:r>
                      <w:r>
                        <w:rPr>
                          <w:rFonts w:hint="eastAsia" w:ascii="微软雅黑" w:hAnsi="微软雅黑" w:eastAsia="微软雅黑"/>
                          <w:color w:val="536D6A"/>
                        </w:rPr>
                        <w:t>201</w:t>
                      </w:r>
                      <w:r>
                        <w:rPr>
                          <w:rFonts w:ascii="微软雅黑" w:hAnsi="微软雅黑" w:eastAsia="微软雅黑"/>
                          <w:color w:val="536D6A"/>
                        </w:rPr>
                        <w:t>7</w:t>
                      </w:r>
                      <w:r>
                        <w:rPr>
                          <w:rFonts w:hint="eastAsia" w:ascii="微软雅黑" w:hAnsi="微软雅黑" w:eastAsia="微软雅黑"/>
                          <w:color w:val="536D6A"/>
                        </w:rPr>
                        <w:t>.01-201</w:t>
                      </w:r>
                      <w:r>
                        <w:rPr>
                          <w:rFonts w:ascii="微软雅黑" w:hAnsi="微软雅黑" w:eastAsia="微软雅黑"/>
                          <w:color w:val="536D6A"/>
                        </w:rPr>
                        <w:t>7</w:t>
                      </w:r>
                      <w:r>
                        <w:rPr>
                          <w:rFonts w:hint="eastAsia" w:ascii="微软雅黑" w:hAnsi="微软雅黑" w:eastAsia="微软雅黑"/>
                          <w:color w:val="536D6A"/>
                        </w:rPr>
                        <w:t>.10</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项目描述：</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基于工业4.0机械施工一体化平台。涵盖了工程机械直销、租赁、配件、投标等业务。后台使用thinkPHP框架，前端引用BootStarp框架，UI采用现代扁平化设计。</w:t>
                      </w:r>
                    </w:p>
                    <w:p>
                      <w:pPr>
                        <w:pStyle w:val="8"/>
                        <w:numPr>
                          <w:ilvl w:val="0"/>
                          <w:numId w:val="2"/>
                        </w:numPr>
                        <w:snapToGrid w:val="0"/>
                        <w:spacing w:line="360" w:lineRule="exact"/>
                        <w:ind w:firstLineChars="0"/>
                        <w:rPr>
                          <w:rFonts w:ascii="微软雅黑" w:hAnsi="微软雅黑" w:eastAsia="微软雅黑"/>
                          <w:color w:val="536D6A"/>
                        </w:rPr>
                      </w:pPr>
                      <w:r>
                        <w:rPr>
                          <w:rFonts w:hint="eastAsia" w:ascii="微软雅黑" w:hAnsi="微软雅黑" w:eastAsia="微软雅黑"/>
                          <w:color w:val="536D6A"/>
                        </w:rPr>
                        <w:t>工作</w:t>
                      </w:r>
                      <w:r>
                        <w:rPr>
                          <w:rFonts w:ascii="微软雅黑" w:hAnsi="微软雅黑" w:eastAsia="微软雅黑"/>
                          <w:color w:val="536D6A"/>
                        </w:rPr>
                        <w:t>内容</w:t>
                      </w:r>
                      <w:r>
                        <w:rPr>
                          <w:rFonts w:hint="eastAsia" w:ascii="微软雅黑" w:hAnsi="微软雅黑" w:eastAsia="微软雅黑"/>
                          <w:color w:val="536D6A"/>
                        </w:rPr>
                        <w:t>：</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人负责项目后台数据处理，并及时沟通并提出建设性意见，作为主力之一进行后台开发。包括产品首页展示、产品展示、购物流程、投标流程等模块。配合前端人员处理数据交互，例如JSON数据处理。并用ajax上传图片并本页预览等任务，代码简洁。</w:t>
                      </w: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hAnsi="微软雅黑" w:eastAsia="微软雅黑"/>
                          <w:color w:val="404040" w:themeColor="text1" w:themeTint="BF"/>
                          <w14:textFill>
                            <w14:solidFill>
                              <w14:schemeClr w14:val="tx1">
                                <w14:lumMod w14:val="75000"/>
                                <w14:lumOff w14:val="25000"/>
                              </w14:schemeClr>
                            </w14:solidFill>
                          </w14:textFill>
                        </w:rPr>
                      </w:pP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熟练PHP+MYSQL网站开发技术，具备独立开发项目能力， 熟练掌握Javascript，jQuery，AJAX技术，实现良好用户体验。</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深刻理解MVC设计模式，熟练掌握Smarty模板、thinkphp、Yii等框架，了解Mysql数据库优化，nosql产品,如memcached、redis、mongoDB，熟悉redis的应用。</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熟悉Jquery框架，熟悉HTML、CSS、Bootstrap，熟练使用DIV+CSS进行页面布局，了解HTML5canvas，node.js。</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熟练使用Navicat, sublime, zendStudio等常用开发软件，并能够使用Firebug、谷歌开发人员工具等快速排除页面错误问题。</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熟悉Window、Linux的Centos系统下的lamp/lnmp和Ubuntu版本下的环境开发以及配置，熟练使用git配合团队合作，使用shell完成日常工作。</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对Web架构有一定了解，了解数据库优化；具有PHP缓存技术、静态化设计方面的能力，有大数据量处理和负载均衡意识； 了解echsop二次开发。</w:t>
                      </w:r>
                    </w:p>
                    <w:p>
                      <w:pPr>
                        <w:pStyle w:val="8"/>
                        <w:numPr>
                          <w:ilvl w:val="0"/>
                          <w:numId w:val="3"/>
                        </w:numPr>
                        <w:snapToGrid w:val="0"/>
                        <w:spacing w:line="360" w:lineRule="exact"/>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了解前端Vue.js的使用以及Node.js的使用。</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663360" behindDoc="0" locked="0" layoutInCell="1" allowOverlap="1">
                <wp:simplePos x="0" y="0"/>
                <wp:positionH relativeFrom="column">
                  <wp:posOffset>-114300</wp:posOffset>
                </wp:positionH>
                <wp:positionV relativeFrom="paragraph">
                  <wp:posOffset>3990975</wp:posOffset>
                </wp:positionV>
                <wp:extent cx="4892040" cy="326390"/>
                <wp:effectExtent l="0" t="0" r="22860" b="0"/>
                <wp:wrapNone/>
                <wp:docPr id="28" name="组合 28"/>
                <wp:cNvGraphicFramePr/>
                <a:graphic xmlns:a="http://schemas.openxmlformats.org/drawingml/2006/main">
                  <a:graphicData uri="http://schemas.microsoft.com/office/word/2010/wordprocessingGroup">
                    <wpg:wgp>
                      <wpg:cNvGrpSpPr/>
                      <wpg:grpSpPr>
                        <a:xfrm>
                          <a:off x="0" y="0"/>
                          <a:ext cx="4892040" cy="326390"/>
                          <a:chOff x="0" y="0"/>
                          <a:chExt cx="4892365" cy="326390"/>
                        </a:xfrm>
                      </wpg:grpSpPr>
                      <wps:wsp>
                        <wps:cNvPr id="16" name="文本框 16"/>
                        <wps:cNvSpPr txBox="1"/>
                        <wps:spPr>
                          <a:xfrm>
                            <a:off x="352425" y="0"/>
                            <a:ext cx="1151917"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个人</w:t>
                              </w:r>
                              <w:r>
                                <w:rPr>
                                  <w:rFonts w:ascii="微软雅黑" w:hAnsi="微软雅黑" w:eastAsia="微软雅黑"/>
                                  <w:color w:val="536D6A"/>
                                  <w:sz w:val="28"/>
                                  <w:szCs w:val="28"/>
                                </w:rPr>
                                <w:t>技能</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7" name="直接连接符 17"/>
                        <wps:cNvCnPr/>
                        <wps:spPr>
                          <a:xfrm>
                            <a:off x="1400175" y="171450"/>
                            <a:ext cx="34921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椭圆 111"/>
                        <wps:cNvSpPr>
                          <a:spLocks noChangeAspect="1"/>
                        </wps:cNvSpPr>
                        <wps:spPr>
                          <a:xfrm>
                            <a:off x="0" y="19050"/>
                            <a:ext cx="287655" cy="287655"/>
                          </a:xfrm>
                          <a:prstGeom prst="rect">
                            <a:avLst/>
                          </a:prstGeom>
                          <a:solidFill>
                            <a:srgbClr val="536D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Freeform 30"/>
                        <wps:cNvSpPr>
                          <a:spLocks noChangeAspect="1" noEditPoints="1"/>
                        </wps:cNvSpPr>
                        <wps:spPr bwMode="auto">
                          <a:xfrm>
                            <a:off x="66675" y="85725"/>
                            <a:ext cx="162000" cy="163395"/>
                          </a:xfrm>
                          <a:custGeom>
                            <a:avLst/>
                            <a:gdLst>
                              <a:gd name="T0" fmla="*/ 77 w 462"/>
                              <a:gd name="T1" fmla="*/ 112 h 466"/>
                              <a:gd name="T2" fmla="*/ 69 w 462"/>
                              <a:gd name="T3" fmla="*/ 140 h 466"/>
                              <a:gd name="T4" fmla="*/ 174 w 462"/>
                              <a:gd name="T5" fmla="*/ 169 h 466"/>
                              <a:gd name="T6" fmla="*/ 178 w 462"/>
                              <a:gd name="T7" fmla="*/ 141 h 466"/>
                              <a:gd name="T8" fmla="*/ 77 w 462"/>
                              <a:gd name="T9" fmla="*/ 286 h 466"/>
                              <a:gd name="T10" fmla="*/ 69 w 462"/>
                              <a:gd name="T11" fmla="*/ 313 h 466"/>
                              <a:gd name="T12" fmla="*/ 174 w 462"/>
                              <a:gd name="T13" fmla="*/ 342 h 466"/>
                              <a:gd name="T14" fmla="*/ 178 w 462"/>
                              <a:gd name="T15" fmla="*/ 314 h 466"/>
                              <a:gd name="T16" fmla="*/ 77 w 462"/>
                              <a:gd name="T17" fmla="*/ 199 h 466"/>
                              <a:gd name="T18" fmla="*/ 69 w 462"/>
                              <a:gd name="T19" fmla="*/ 227 h 466"/>
                              <a:gd name="T20" fmla="*/ 174 w 462"/>
                              <a:gd name="T21" fmla="*/ 256 h 466"/>
                              <a:gd name="T22" fmla="*/ 178 w 462"/>
                              <a:gd name="T23" fmla="*/ 227 h 466"/>
                              <a:gd name="T24" fmla="*/ 293 w 462"/>
                              <a:gd name="T25" fmla="*/ 342 h 466"/>
                              <a:gd name="T26" fmla="*/ 404 w 462"/>
                              <a:gd name="T27" fmla="*/ 296 h 466"/>
                              <a:gd name="T28" fmla="*/ 286 w 462"/>
                              <a:gd name="T29" fmla="*/ 314 h 466"/>
                              <a:gd name="T30" fmla="*/ 289 w 462"/>
                              <a:gd name="T31" fmla="*/ 342 h 466"/>
                              <a:gd name="T32" fmla="*/ 238 w 462"/>
                              <a:gd name="T33" fmla="*/ 56 h 466"/>
                              <a:gd name="T34" fmla="*/ 32 w 462"/>
                              <a:gd name="T35" fmla="*/ 5 h 466"/>
                              <a:gd name="T36" fmla="*/ 0 w 462"/>
                              <a:gd name="T37" fmla="*/ 380 h 466"/>
                              <a:gd name="T38" fmla="*/ 210 w 462"/>
                              <a:gd name="T39" fmla="*/ 464 h 466"/>
                              <a:gd name="T40" fmla="*/ 246 w 462"/>
                              <a:gd name="T41" fmla="*/ 464 h 466"/>
                              <a:gd name="T42" fmla="*/ 462 w 462"/>
                              <a:gd name="T43" fmla="*/ 380 h 466"/>
                              <a:gd name="T44" fmla="*/ 429 w 462"/>
                              <a:gd name="T45" fmla="*/ 5 h 466"/>
                              <a:gd name="T46" fmla="*/ 28 w 462"/>
                              <a:gd name="T47" fmla="*/ 380 h 466"/>
                              <a:gd name="T48" fmla="*/ 210 w 462"/>
                              <a:gd name="T49" fmla="*/ 84 h 466"/>
                              <a:gd name="T50" fmla="*/ 216 w 462"/>
                              <a:gd name="T51" fmla="*/ 435 h 466"/>
                              <a:gd name="T52" fmla="*/ 433 w 462"/>
                              <a:gd name="T53" fmla="*/ 380 h 466"/>
                              <a:gd name="T54" fmla="*/ 245 w 462"/>
                              <a:gd name="T55" fmla="*/ 434 h 466"/>
                              <a:gd name="T56" fmla="*/ 246 w 462"/>
                              <a:gd name="T57" fmla="*/ 84 h 466"/>
                              <a:gd name="T58" fmla="*/ 433 w 462"/>
                              <a:gd name="T59" fmla="*/ 380 h 466"/>
                              <a:gd name="T60" fmla="*/ 293 w 462"/>
                              <a:gd name="T61" fmla="*/ 169 h 466"/>
                              <a:gd name="T62" fmla="*/ 404 w 462"/>
                              <a:gd name="T63" fmla="*/ 122 h 466"/>
                              <a:gd name="T64" fmla="*/ 286 w 462"/>
                              <a:gd name="T65" fmla="*/ 141 h 466"/>
                              <a:gd name="T66" fmla="*/ 289 w 462"/>
                              <a:gd name="T67" fmla="*/ 169 h 466"/>
                              <a:gd name="T68" fmla="*/ 293 w 462"/>
                              <a:gd name="T69" fmla="*/ 255 h 466"/>
                              <a:gd name="T70" fmla="*/ 404 w 462"/>
                              <a:gd name="T71" fmla="*/ 209 h 466"/>
                              <a:gd name="T72" fmla="*/ 286 w 462"/>
                              <a:gd name="T73" fmla="*/ 228 h 466"/>
                              <a:gd name="T74" fmla="*/ 289 w 462"/>
                              <a:gd name="T75" fmla="*/ 256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62" h="466">
                                <a:moveTo>
                                  <a:pt x="178" y="141"/>
                                </a:moveTo>
                                <a:cubicBezTo>
                                  <a:pt x="77" y="112"/>
                                  <a:pt x="77" y="112"/>
                                  <a:pt x="77" y="112"/>
                                </a:cubicBezTo>
                                <a:cubicBezTo>
                                  <a:pt x="69" y="110"/>
                                  <a:pt x="61" y="115"/>
                                  <a:pt x="59" y="122"/>
                                </a:cubicBezTo>
                                <a:cubicBezTo>
                                  <a:pt x="57" y="130"/>
                                  <a:pt x="61" y="138"/>
                                  <a:pt x="69" y="140"/>
                                </a:cubicBezTo>
                                <a:cubicBezTo>
                                  <a:pt x="170" y="169"/>
                                  <a:pt x="170" y="169"/>
                                  <a:pt x="170" y="169"/>
                                </a:cubicBezTo>
                                <a:cubicBezTo>
                                  <a:pt x="171" y="169"/>
                                  <a:pt x="173" y="169"/>
                                  <a:pt x="174" y="169"/>
                                </a:cubicBezTo>
                                <a:cubicBezTo>
                                  <a:pt x="180" y="169"/>
                                  <a:pt x="186" y="165"/>
                                  <a:pt x="188" y="159"/>
                                </a:cubicBezTo>
                                <a:cubicBezTo>
                                  <a:pt x="190" y="151"/>
                                  <a:pt x="185" y="143"/>
                                  <a:pt x="178" y="141"/>
                                </a:cubicBezTo>
                                <a:close/>
                                <a:moveTo>
                                  <a:pt x="178" y="314"/>
                                </a:moveTo>
                                <a:cubicBezTo>
                                  <a:pt x="77" y="286"/>
                                  <a:pt x="77" y="286"/>
                                  <a:pt x="77" y="286"/>
                                </a:cubicBezTo>
                                <a:cubicBezTo>
                                  <a:pt x="69" y="283"/>
                                  <a:pt x="61" y="288"/>
                                  <a:pt x="59" y="295"/>
                                </a:cubicBezTo>
                                <a:cubicBezTo>
                                  <a:pt x="57" y="303"/>
                                  <a:pt x="61" y="311"/>
                                  <a:pt x="69" y="313"/>
                                </a:cubicBezTo>
                                <a:cubicBezTo>
                                  <a:pt x="170" y="342"/>
                                  <a:pt x="170" y="342"/>
                                  <a:pt x="170" y="342"/>
                                </a:cubicBezTo>
                                <a:cubicBezTo>
                                  <a:pt x="171" y="342"/>
                                  <a:pt x="173" y="342"/>
                                  <a:pt x="174" y="342"/>
                                </a:cubicBezTo>
                                <a:cubicBezTo>
                                  <a:pt x="180" y="342"/>
                                  <a:pt x="186" y="338"/>
                                  <a:pt x="188" y="332"/>
                                </a:cubicBezTo>
                                <a:cubicBezTo>
                                  <a:pt x="190" y="324"/>
                                  <a:pt x="185" y="316"/>
                                  <a:pt x="178" y="314"/>
                                </a:cubicBezTo>
                                <a:close/>
                                <a:moveTo>
                                  <a:pt x="178" y="227"/>
                                </a:moveTo>
                                <a:cubicBezTo>
                                  <a:pt x="77" y="199"/>
                                  <a:pt x="77" y="199"/>
                                  <a:pt x="77" y="199"/>
                                </a:cubicBezTo>
                                <a:cubicBezTo>
                                  <a:pt x="69" y="197"/>
                                  <a:pt x="61" y="201"/>
                                  <a:pt x="59" y="209"/>
                                </a:cubicBezTo>
                                <a:cubicBezTo>
                                  <a:pt x="57" y="217"/>
                                  <a:pt x="61" y="225"/>
                                  <a:pt x="69" y="227"/>
                                </a:cubicBezTo>
                                <a:cubicBezTo>
                                  <a:pt x="170" y="255"/>
                                  <a:pt x="170" y="255"/>
                                  <a:pt x="170" y="255"/>
                                </a:cubicBezTo>
                                <a:cubicBezTo>
                                  <a:pt x="171" y="256"/>
                                  <a:pt x="173" y="256"/>
                                  <a:pt x="174" y="256"/>
                                </a:cubicBezTo>
                                <a:cubicBezTo>
                                  <a:pt x="180" y="256"/>
                                  <a:pt x="186" y="252"/>
                                  <a:pt x="188" y="245"/>
                                </a:cubicBezTo>
                                <a:cubicBezTo>
                                  <a:pt x="190" y="238"/>
                                  <a:pt x="185" y="230"/>
                                  <a:pt x="178" y="227"/>
                                </a:cubicBezTo>
                                <a:close/>
                                <a:moveTo>
                                  <a:pt x="289" y="342"/>
                                </a:moveTo>
                                <a:cubicBezTo>
                                  <a:pt x="291" y="342"/>
                                  <a:pt x="292" y="342"/>
                                  <a:pt x="293" y="342"/>
                                </a:cubicBezTo>
                                <a:cubicBezTo>
                                  <a:pt x="394" y="313"/>
                                  <a:pt x="394" y="313"/>
                                  <a:pt x="394" y="313"/>
                                </a:cubicBezTo>
                                <a:cubicBezTo>
                                  <a:pt x="402" y="311"/>
                                  <a:pt x="406" y="303"/>
                                  <a:pt x="404" y="296"/>
                                </a:cubicBezTo>
                                <a:cubicBezTo>
                                  <a:pt x="402" y="288"/>
                                  <a:pt x="394" y="283"/>
                                  <a:pt x="386" y="286"/>
                                </a:cubicBezTo>
                                <a:cubicBezTo>
                                  <a:pt x="286" y="314"/>
                                  <a:pt x="286" y="314"/>
                                  <a:pt x="286" y="314"/>
                                </a:cubicBezTo>
                                <a:cubicBezTo>
                                  <a:pt x="278" y="316"/>
                                  <a:pt x="273" y="324"/>
                                  <a:pt x="276" y="332"/>
                                </a:cubicBezTo>
                                <a:cubicBezTo>
                                  <a:pt x="277" y="338"/>
                                  <a:pt x="283" y="342"/>
                                  <a:pt x="289" y="342"/>
                                </a:cubicBezTo>
                                <a:close/>
                                <a:moveTo>
                                  <a:pt x="429" y="5"/>
                                </a:moveTo>
                                <a:cubicBezTo>
                                  <a:pt x="238" y="56"/>
                                  <a:pt x="238" y="56"/>
                                  <a:pt x="238" y="56"/>
                                </a:cubicBezTo>
                                <a:cubicBezTo>
                                  <a:pt x="233" y="58"/>
                                  <a:pt x="223" y="58"/>
                                  <a:pt x="218" y="56"/>
                                </a:cubicBezTo>
                                <a:cubicBezTo>
                                  <a:pt x="32" y="5"/>
                                  <a:pt x="32" y="5"/>
                                  <a:pt x="32" y="5"/>
                                </a:cubicBezTo>
                                <a:cubicBezTo>
                                  <a:pt x="16" y="0"/>
                                  <a:pt x="0" y="12"/>
                                  <a:pt x="0" y="29"/>
                                </a:cubicBezTo>
                                <a:cubicBezTo>
                                  <a:pt x="0" y="380"/>
                                  <a:pt x="0" y="380"/>
                                  <a:pt x="0" y="380"/>
                                </a:cubicBezTo>
                                <a:cubicBezTo>
                                  <a:pt x="0" y="395"/>
                                  <a:pt x="11" y="409"/>
                                  <a:pt x="25" y="412"/>
                                </a:cubicBezTo>
                                <a:cubicBezTo>
                                  <a:pt x="210" y="464"/>
                                  <a:pt x="210" y="464"/>
                                  <a:pt x="210" y="464"/>
                                </a:cubicBezTo>
                                <a:cubicBezTo>
                                  <a:pt x="215" y="465"/>
                                  <a:pt x="222" y="466"/>
                                  <a:pt x="228" y="466"/>
                                </a:cubicBezTo>
                                <a:cubicBezTo>
                                  <a:pt x="233" y="466"/>
                                  <a:pt x="240" y="466"/>
                                  <a:pt x="246" y="464"/>
                                </a:cubicBezTo>
                                <a:cubicBezTo>
                                  <a:pt x="437" y="412"/>
                                  <a:pt x="437" y="412"/>
                                  <a:pt x="437" y="412"/>
                                </a:cubicBezTo>
                                <a:cubicBezTo>
                                  <a:pt x="451" y="409"/>
                                  <a:pt x="462" y="395"/>
                                  <a:pt x="462" y="380"/>
                                </a:cubicBezTo>
                                <a:cubicBezTo>
                                  <a:pt x="462" y="29"/>
                                  <a:pt x="462" y="29"/>
                                  <a:pt x="462" y="29"/>
                                </a:cubicBezTo>
                                <a:cubicBezTo>
                                  <a:pt x="462" y="12"/>
                                  <a:pt x="446" y="0"/>
                                  <a:pt x="429" y="5"/>
                                </a:cubicBezTo>
                                <a:close/>
                                <a:moveTo>
                                  <a:pt x="32" y="385"/>
                                </a:moveTo>
                                <a:cubicBezTo>
                                  <a:pt x="30" y="384"/>
                                  <a:pt x="28" y="382"/>
                                  <a:pt x="28" y="380"/>
                                </a:cubicBezTo>
                                <a:cubicBezTo>
                                  <a:pt x="28" y="34"/>
                                  <a:pt x="28" y="34"/>
                                  <a:pt x="28" y="34"/>
                                </a:cubicBezTo>
                                <a:cubicBezTo>
                                  <a:pt x="210" y="84"/>
                                  <a:pt x="210" y="84"/>
                                  <a:pt x="210" y="84"/>
                                </a:cubicBezTo>
                                <a:cubicBezTo>
                                  <a:pt x="212" y="85"/>
                                  <a:pt x="214" y="85"/>
                                  <a:pt x="216" y="85"/>
                                </a:cubicBezTo>
                                <a:cubicBezTo>
                                  <a:pt x="216" y="435"/>
                                  <a:pt x="216" y="435"/>
                                  <a:pt x="216" y="435"/>
                                </a:cubicBezTo>
                                <a:lnTo>
                                  <a:pt x="32" y="385"/>
                                </a:lnTo>
                                <a:close/>
                                <a:moveTo>
                                  <a:pt x="433" y="380"/>
                                </a:moveTo>
                                <a:cubicBezTo>
                                  <a:pt x="433" y="382"/>
                                  <a:pt x="431" y="384"/>
                                  <a:pt x="429" y="385"/>
                                </a:cubicBezTo>
                                <a:cubicBezTo>
                                  <a:pt x="245" y="434"/>
                                  <a:pt x="245" y="434"/>
                                  <a:pt x="245" y="434"/>
                                </a:cubicBezTo>
                                <a:cubicBezTo>
                                  <a:pt x="245" y="84"/>
                                  <a:pt x="245" y="84"/>
                                  <a:pt x="245" y="84"/>
                                </a:cubicBezTo>
                                <a:cubicBezTo>
                                  <a:pt x="245" y="84"/>
                                  <a:pt x="246" y="84"/>
                                  <a:pt x="246" y="84"/>
                                </a:cubicBezTo>
                                <a:cubicBezTo>
                                  <a:pt x="433" y="34"/>
                                  <a:pt x="433" y="34"/>
                                  <a:pt x="433" y="34"/>
                                </a:cubicBezTo>
                                <a:lnTo>
                                  <a:pt x="433" y="380"/>
                                </a:lnTo>
                                <a:close/>
                                <a:moveTo>
                                  <a:pt x="289" y="169"/>
                                </a:moveTo>
                                <a:cubicBezTo>
                                  <a:pt x="291" y="169"/>
                                  <a:pt x="292" y="169"/>
                                  <a:pt x="293" y="169"/>
                                </a:cubicBezTo>
                                <a:cubicBezTo>
                                  <a:pt x="394" y="140"/>
                                  <a:pt x="394" y="140"/>
                                  <a:pt x="394" y="140"/>
                                </a:cubicBezTo>
                                <a:cubicBezTo>
                                  <a:pt x="402" y="138"/>
                                  <a:pt x="406" y="130"/>
                                  <a:pt x="404" y="122"/>
                                </a:cubicBezTo>
                                <a:cubicBezTo>
                                  <a:pt x="402" y="115"/>
                                  <a:pt x="394" y="110"/>
                                  <a:pt x="386" y="112"/>
                                </a:cubicBezTo>
                                <a:cubicBezTo>
                                  <a:pt x="286" y="141"/>
                                  <a:pt x="286" y="141"/>
                                  <a:pt x="286" y="141"/>
                                </a:cubicBezTo>
                                <a:cubicBezTo>
                                  <a:pt x="278" y="143"/>
                                  <a:pt x="273" y="151"/>
                                  <a:pt x="276" y="159"/>
                                </a:cubicBezTo>
                                <a:cubicBezTo>
                                  <a:pt x="277" y="165"/>
                                  <a:pt x="283" y="169"/>
                                  <a:pt x="289" y="169"/>
                                </a:cubicBezTo>
                                <a:close/>
                                <a:moveTo>
                                  <a:pt x="289" y="256"/>
                                </a:moveTo>
                                <a:cubicBezTo>
                                  <a:pt x="291" y="256"/>
                                  <a:pt x="292" y="256"/>
                                  <a:pt x="293" y="255"/>
                                </a:cubicBezTo>
                                <a:cubicBezTo>
                                  <a:pt x="394" y="227"/>
                                  <a:pt x="394" y="227"/>
                                  <a:pt x="394" y="227"/>
                                </a:cubicBezTo>
                                <a:cubicBezTo>
                                  <a:pt x="402" y="225"/>
                                  <a:pt x="406" y="217"/>
                                  <a:pt x="404" y="209"/>
                                </a:cubicBezTo>
                                <a:cubicBezTo>
                                  <a:pt x="402" y="201"/>
                                  <a:pt x="394" y="197"/>
                                  <a:pt x="386" y="199"/>
                                </a:cubicBezTo>
                                <a:cubicBezTo>
                                  <a:pt x="286" y="228"/>
                                  <a:pt x="286" y="228"/>
                                  <a:pt x="286" y="228"/>
                                </a:cubicBezTo>
                                <a:cubicBezTo>
                                  <a:pt x="278" y="230"/>
                                  <a:pt x="273" y="238"/>
                                  <a:pt x="276" y="245"/>
                                </a:cubicBezTo>
                                <a:cubicBezTo>
                                  <a:pt x="277" y="252"/>
                                  <a:pt x="283" y="256"/>
                                  <a:pt x="289" y="25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9pt;margin-top:314.25pt;height:25.7pt;width:385.2pt;z-index:251663360;mso-width-relative:page;mso-height-relative:page;" coordsize="4892365,326390" o:gfxdata="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">
                <o:lock v:ext="edit" aspectratio="f"/>
                <v:shape id="_x0000_s1026" o:spid="_x0000_s1026" o:spt="202" type="#_x0000_t202" style="position:absolute;left:352425;top:0;height:326390;width:1151917;" filled="f" stroked="f" coordsize="21600,21600" o:gfxdata="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0vOE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536D6A"/>
                            <w:sz w:val="28"/>
                            <w:szCs w:val="28"/>
                          </w:rPr>
                        </w:pPr>
                        <w:r>
                          <w:rPr>
                            <w:rFonts w:hint="eastAsia" w:ascii="微软雅黑" w:hAnsi="微软雅黑" w:eastAsia="微软雅黑"/>
                            <w:color w:val="536D6A"/>
                            <w:sz w:val="28"/>
                            <w:szCs w:val="28"/>
                          </w:rPr>
                          <w:t>个人</w:t>
                        </w:r>
                        <w:r>
                          <w:rPr>
                            <w:rFonts w:ascii="微软雅黑" w:hAnsi="微软雅黑" w:eastAsia="微软雅黑"/>
                            <w:color w:val="536D6A"/>
                            <w:sz w:val="28"/>
                            <w:szCs w:val="28"/>
                          </w:rPr>
                          <w:t>技能</w:t>
                        </w:r>
                      </w:p>
                    </w:txbxContent>
                  </v:textbox>
                </v:shape>
                <v:line id="_x0000_s1026" o:spid="_x0000_s1026" o:spt="20" style="position:absolute;left:1400175;top:171450;height:0;width:3492190;" filled="f" stroked="t" coordsize="21600,21600" o:gfxdata="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JtRS8AAAA&#10;2w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rect id="椭圆 111" o:spid="_x0000_s1026" o:spt="1" style="position:absolute;left:0;top:19050;height:287655;width:287655;v-text-anchor:middle;" fillcolor="#536D6A" filled="t" stroked="f" coordsize="21600,21600" o:gfxdata="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ixRG/&#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shape id="Freeform 30" o:spid="_x0000_s1026" o:spt="100" style="position:absolute;left:66675;top:85725;height:163395;width:162000;" fillcolor="#FFFFFF [3212]" filled="t" stroked="f" coordsize="462,466" o:gfxdata="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SgLe5AAAA2wAA&#10;AA8AAAAAAAAAAQAgAAAAIgAAAGRycy9kb3ducmV2LnhtbFBLAQIUABQAAAAIAIdO4kAzLwWeOwAA&#10;ADkAAAAQAAAAAAAAAAEAIAAAAAgBAABkcnMvc2hhcGV4bWwueG1sUEsFBgAAAAAGAAYAWwEAALID&#10;AAAAAA==&#10;" path="m178,141c77,112,77,112,77,112c69,110,61,115,59,122c57,130,61,138,69,140c170,169,170,169,170,169c171,169,173,169,174,169c180,169,186,165,188,159c190,151,185,143,178,141xm178,314c77,286,77,286,77,286c69,283,61,288,59,295c57,303,61,311,69,313c170,342,170,342,170,342c171,342,173,342,174,342c180,342,186,338,188,332c190,324,185,316,178,314xm178,227c77,199,77,199,77,199c69,197,61,201,59,209c57,217,61,225,69,227c170,255,170,255,170,255c171,256,173,256,174,256c180,256,186,252,188,245c190,238,185,230,178,227xm289,342c291,342,292,342,293,342c394,313,394,313,394,313c402,311,406,303,404,296c402,288,394,283,386,286c286,314,286,314,286,314c278,316,273,324,276,332c277,338,283,342,289,342xm429,5c238,56,238,56,238,56c233,58,223,58,218,56c32,5,32,5,32,5c16,0,0,12,0,29c0,380,0,380,0,380c0,395,11,409,25,412c210,464,210,464,210,464c215,465,222,466,228,466c233,466,240,466,246,464c437,412,437,412,437,412c451,409,462,395,462,380c462,29,462,29,462,29c462,12,446,0,429,5xm32,385c30,384,28,382,28,380c28,34,28,34,28,34c210,84,210,84,210,84c212,85,214,85,216,85c216,435,216,435,216,435l32,385xm433,380c433,382,431,384,429,385c245,434,245,434,245,434c245,84,245,84,245,84c245,84,246,84,246,84c433,34,433,34,433,34l433,380xm289,169c291,169,292,169,293,169c394,140,394,140,394,140c402,138,406,130,404,122c402,115,394,110,386,112c286,141,286,141,286,141c278,143,273,151,276,159c277,165,283,169,289,169xm289,256c291,256,292,256,293,255c394,227,394,227,394,227c402,225,406,217,404,209c402,201,394,197,386,199c286,228,286,228,286,228c278,230,273,238,276,245c277,252,283,256,289,256xe">
                  <v:path o:connectlocs="27000,39270;24194,49088;61012,59256;62415,49439;27000,100281;24194,109748;61012,119916;62415,110098;27000,69775;24194,79593;61012,89762;62415,79593;102740,119916;141662,103787;100285,110098;101337,119916;83454,19635;11220,1753;0,133240;73636,162693;86259,162693;162000,133240;150428,1753;9818,133240;73636,29453;75740,152525;151831,133240;85909,152174;86259,29453;151831,133240;102740,59256;141662,42777;100285,49439;101337,59256;102740,89411;141662,73282;100285,79944;101337,89762" o:connectangles="0,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5086350</wp:posOffset>
                </wp:positionH>
                <wp:positionV relativeFrom="paragraph">
                  <wp:posOffset>4076065</wp:posOffset>
                </wp:positionV>
                <wp:extent cx="179070" cy="180975"/>
                <wp:effectExtent l="0" t="0" r="0" b="9525"/>
                <wp:wrapNone/>
                <wp:docPr id="41" name="Freeform 2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070" cy="180975"/>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254" o:spid="_x0000_s1026" o:spt="100" style="position:absolute;left:0pt;margin-left:400.5pt;margin-top:320.95pt;height:14.25pt;width:14.1pt;z-index:251677696;mso-width-relative:page;mso-height-relative:page;" fillcolor="#FFFFFF [3212]" filled="t" stroked="f" coordsize="4136,4203" o:gfxdata="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" path="m4029,956c4110,674,4136,123,3631,55c3225,0,2745,271,2491,439c2408,427,2321,420,2228,419c1570,410,1143,634,781,1108c648,1282,529,1577,492,1912c679,1594,1237,1021,1837,785c1837,785,937,1428,496,2347c494,2348,494,2348,494,2348c495,2353,495,2357,496,2362c477,2404,457,2445,439,2489c0,3569,359,4036,688,4123c991,4203,1418,4055,1756,3691c2337,3827,2907,3674,3124,3555c3532,3332,3808,2937,3874,2531c2761,2531,2761,2531,2761,2531c2761,2531,2715,2890,2118,2890c1569,2890,1545,2254,1545,2254c3908,2254,3908,2254,3908,2254c3908,2254,3953,1568,3614,1111c3426,858,3169,634,2810,513c2920,433,3109,307,3268,265c3571,187,3778,233,3908,453c4084,753,3811,1453,3811,1453c3811,1453,3944,1250,4029,956xm1588,3643c1121,4024,733,3982,583,3752c454,3553,431,3193,583,2703c654,2893,765,3077,931,3240c1132,3439,1358,3565,1588,3643xm1571,1666c1571,1666,1595,1215,2085,1174c2513,1139,2734,1326,2800,1688l1571,1666xe">
                <v:path o:connectlocs="174437,41163;157205,2368;107848,18902;96462,18041;33813,47708;21301,82327;79533,33800;21474,101058;21387,101101;21474,101704;19006,107172;29787,177530;76026,158929;135255,153073;167726,108981;119538,108981;91699,124439;66891,97053;169198,97053;156469,47838;121660,22089;141489,11410;169198,19505;164998,62564;174437,41163;68753,156862;25241,161555;25241,116387;40308,139509;68753,156862;68017,71735;90271,50550;121227,72682;68017,71735" o:connectangles="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5105400</wp:posOffset>
                </wp:positionH>
                <wp:positionV relativeFrom="paragraph">
                  <wp:posOffset>3761740</wp:posOffset>
                </wp:positionV>
                <wp:extent cx="142875" cy="116840"/>
                <wp:effectExtent l="0" t="0" r="9525" b="0"/>
                <wp:wrapNone/>
                <wp:docPr id="40" name="Freeform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2875" cy="116840"/>
                        </a:xfrm>
                        <a:custGeom>
                          <a:avLst/>
                          <a:gdLst>
                            <a:gd name="T0" fmla="*/ 3585 w 4099"/>
                            <a:gd name="T1" fmla="*/ 3358 h 3358"/>
                            <a:gd name="T2" fmla="*/ 514 w 4099"/>
                            <a:gd name="T3" fmla="*/ 3358 h 3358"/>
                            <a:gd name="T4" fmla="*/ 0 w 4099"/>
                            <a:gd name="T5" fmla="*/ 2878 h 3358"/>
                            <a:gd name="T6" fmla="*/ 0 w 4099"/>
                            <a:gd name="T7" fmla="*/ 900 h 3358"/>
                            <a:gd name="T8" fmla="*/ 1897 w 4099"/>
                            <a:gd name="T9" fmla="*/ 2014 h 3358"/>
                            <a:gd name="T10" fmla="*/ 1919 w 4099"/>
                            <a:gd name="T11" fmla="*/ 2037 h 3358"/>
                            <a:gd name="T12" fmla="*/ 2162 w 4099"/>
                            <a:gd name="T13" fmla="*/ 2037 h 3358"/>
                            <a:gd name="T14" fmla="*/ 4099 w 4099"/>
                            <a:gd name="T15" fmla="*/ 906 h 3358"/>
                            <a:gd name="T16" fmla="*/ 4099 w 4099"/>
                            <a:gd name="T17" fmla="*/ 2878 h 3358"/>
                            <a:gd name="T18" fmla="*/ 3585 w 4099"/>
                            <a:gd name="T19" fmla="*/ 3358 h 3358"/>
                            <a:gd name="T20" fmla="*/ 2049 w 4099"/>
                            <a:gd name="T21" fmla="*/ 1816 h 3358"/>
                            <a:gd name="T22" fmla="*/ 120 w 4099"/>
                            <a:gd name="T23" fmla="*/ 684 h 3358"/>
                            <a:gd name="T24" fmla="*/ 0 w 4099"/>
                            <a:gd name="T25" fmla="*/ 637 h 3358"/>
                            <a:gd name="T26" fmla="*/ 0 w 4099"/>
                            <a:gd name="T27" fmla="*/ 479 h 3358"/>
                            <a:gd name="T28" fmla="*/ 514 w 4099"/>
                            <a:gd name="T29" fmla="*/ 0 h 3358"/>
                            <a:gd name="T30" fmla="*/ 3585 w 4099"/>
                            <a:gd name="T31" fmla="*/ 0 h 3358"/>
                            <a:gd name="T32" fmla="*/ 4099 w 4099"/>
                            <a:gd name="T33" fmla="*/ 479 h 3358"/>
                            <a:gd name="T34" fmla="*/ 4099 w 4099"/>
                            <a:gd name="T35" fmla="*/ 640 h 3358"/>
                            <a:gd name="T36" fmla="*/ 3983 w 4099"/>
                            <a:gd name="T37" fmla="*/ 686 h 3358"/>
                            <a:gd name="T38" fmla="*/ 2049 w 4099"/>
                            <a:gd name="T39" fmla="*/ 1816 h 3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099" h="3358">
                              <a:moveTo>
                                <a:pt x="3585" y="3358"/>
                              </a:moveTo>
                              <a:cubicBezTo>
                                <a:pt x="514" y="3358"/>
                                <a:pt x="514" y="3358"/>
                                <a:pt x="514" y="3358"/>
                              </a:cubicBezTo>
                              <a:cubicBezTo>
                                <a:pt x="230" y="3358"/>
                                <a:pt x="0" y="3143"/>
                                <a:pt x="0" y="2878"/>
                              </a:cubicBezTo>
                              <a:cubicBezTo>
                                <a:pt x="0" y="900"/>
                                <a:pt x="0" y="900"/>
                                <a:pt x="0" y="900"/>
                              </a:cubicBezTo>
                              <a:cubicBezTo>
                                <a:pt x="1897" y="2014"/>
                                <a:pt x="1897" y="2014"/>
                                <a:pt x="1897" y="2014"/>
                              </a:cubicBezTo>
                              <a:cubicBezTo>
                                <a:pt x="1904" y="2021"/>
                                <a:pt x="1910" y="2028"/>
                                <a:pt x="1919" y="2037"/>
                              </a:cubicBezTo>
                              <a:cubicBezTo>
                                <a:pt x="1986" y="2100"/>
                                <a:pt x="2095" y="2100"/>
                                <a:pt x="2162" y="2037"/>
                              </a:cubicBezTo>
                              <a:cubicBezTo>
                                <a:pt x="4099" y="906"/>
                                <a:pt x="4099" y="906"/>
                                <a:pt x="4099" y="906"/>
                              </a:cubicBezTo>
                              <a:cubicBezTo>
                                <a:pt x="4099" y="2878"/>
                                <a:pt x="4099" y="2878"/>
                                <a:pt x="4099" y="2878"/>
                              </a:cubicBezTo>
                              <a:cubicBezTo>
                                <a:pt x="4099" y="3143"/>
                                <a:pt x="3869" y="3358"/>
                                <a:pt x="3585" y="3358"/>
                              </a:cubicBezTo>
                              <a:close/>
                              <a:moveTo>
                                <a:pt x="2049" y="1816"/>
                              </a:moveTo>
                              <a:cubicBezTo>
                                <a:pt x="120" y="684"/>
                                <a:pt x="120" y="684"/>
                                <a:pt x="120" y="684"/>
                              </a:cubicBezTo>
                              <a:cubicBezTo>
                                <a:pt x="87" y="653"/>
                                <a:pt x="43" y="637"/>
                                <a:pt x="0" y="637"/>
                              </a:cubicBezTo>
                              <a:cubicBezTo>
                                <a:pt x="0" y="479"/>
                                <a:pt x="0" y="479"/>
                                <a:pt x="0" y="479"/>
                              </a:cubicBezTo>
                              <a:cubicBezTo>
                                <a:pt x="0" y="214"/>
                                <a:pt x="230" y="0"/>
                                <a:pt x="514" y="0"/>
                              </a:cubicBezTo>
                              <a:cubicBezTo>
                                <a:pt x="3585" y="0"/>
                                <a:pt x="3585" y="0"/>
                                <a:pt x="3585" y="0"/>
                              </a:cubicBezTo>
                              <a:cubicBezTo>
                                <a:pt x="3869" y="0"/>
                                <a:pt x="4099" y="214"/>
                                <a:pt x="4099" y="479"/>
                              </a:cubicBezTo>
                              <a:cubicBezTo>
                                <a:pt x="4099" y="640"/>
                                <a:pt x="4099" y="640"/>
                                <a:pt x="4099" y="640"/>
                              </a:cubicBezTo>
                              <a:cubicBezTo>
                                <a:pt x="4057" y="641"/>
                                <a:pt x="4015" y="656"/>
                                <a:pt x="3983" y="686"/>
                              </a:cubicBezTo>
                              <a:lnTo>
                                <a:pt x="2049" y="1816"/>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90" o:spid="_x0000_s1026" o:spt="100" style="position:absolute;left:0pt;margin-left:402pt;margin-top:296.2pt;height:9.2pt;width:11.25pt;z-index:251676672;mso-width-relative:page;mso-height-relative:page;" fillcolor="#FFFFFF [3212]" filled="t" stroked="f" coordsize="4099,3358" o:gfxdata="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AnSRFbaAAAACwEAAA8A&#10;AAAAAAAAAQAgAAAAIgAAAGRycy9kb3ducmV2LnhtbFBLAQIUABQAAAAIAIdO4kC0vW07bAUAAI0V&#10;AAAOAAAAAAAAAAEAIAAAACkBAABkcnMvZTJvRG9jLnhtbFBLBQYAAAAABgAGAFkBAAAHCQAAAAA=&#10;" path="m3585,3358c514,3358,514,3358,514,3358c230,3358,0,3143,0,2878c0,900,0,900,0,900c1897,2014,1897,2014,1897,2014c1904,2021,1910,2028,1919,2037c1986,2100,2095,2100,2162,2037c4099,906,4099,906,4099,906c4099,2878,4099,2878,4099,2878c4099,3143,3869,3358,3585,3358xm2049,1816c120,684,120,684,120,684c87,653,43,637,0,637c0,479,0,479,0,479c0,214,230,0,514,0c3585,0,3585,0,3585,0c3869,0,4099,214,4099,479c4099,640,4099,640,4099,640c4057,641,4015,656,3983,686l2049,1816xe">
                <v:path o:connectlocs="124958,116840;17916,116840;0,100138;0,31315;66121,70076;66888,70876;75358,70876;142875,31523;142875,100138;124958,116840;71420,63186;4182,23799;0,22164;0,16666;17916,0;124958,0;142875,16666;142875,22268;138831,23869;71420,63186" o:connectangles="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5648" behindDoc="0" locked="0" layoutInCell="1" allowOverlap="1">
                <wp:simplePos x="0" y="0"/>
                <wp:positionH relativeFrom="column">
                  <wp:posOffset>5105400</wp:posOffset>
                </wp:positionH>
                <wp:positionV relativeFrom="paragraph">
                  <wp:posOffset>3428365</wp:posOffset>
                </wp:positionV>
                <wp:extent cx="142875" cy="142875"/>
                <wp:effectExtent l="0" t="0" r="9525" b="9525"/>
                <wp:wrapNone/>
                <wp:docPr id="38"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2875" cy="142875"/>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402pt;margin-top:269.95pt;height:11.25pt;width:11.25pt;z-index:251675648;mso-width-relative:page;mso-height-relative:page;" fillcolor="#FFFFFF [3212]" filled="t" stroked="f" coordsize="4545,4545" o:gfxdata="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CP1EAd2QAAAAsBAAAPAAAA&#10;AAAAAAEAIAAAACIAAABkcnMvZG93bnJldi54bWxQSwECFAAUAAAACACHTuJAu+dHCU4EAABFDQAA&#10;DgAAAAAAAAABACAAAAAoAQAAZHJzL2Uyb0RvYy54bWxQSwUGAAAAAAYABgBZAQAA6AcAAAAA&#10;" path="m1905,2640c1502,2238,1118,1772,1302,1588c1566,1324,1795,1162,1329,581c862,0,550,446,295,702c0,996,279,2095,1365,3180c2450,4265,3549,4545,3843,4250c4099,3995,4545,3684,3964,3217c3383,2750,3221,2979,2957,3243c2773,3426,2307,3042,1905,2640c1905,2640,1905,2640,1905,2640xe">
                <v:path o:connectlocs="59884,82990;40929,49919;41777,18264;9273,22067;42909,99965;120807,133601;124610,101128;92955,101945;59884,82990;59884,82990" o:connectangles="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4624" behindDoc="0" locked="0" layoutInCell="1" allowOverlap="1">
                <wp:simplePos x="0" y="0"/>
                <wp:positionH relativeFrom="column">
                  <wp:posOffset>5114925</wp:posOffset>
                </wp:positionH>
                <wp:positionV relativeFrom="paragraph">
                  <wp:posOffset>3094990</wp:posOffset>
                </wp:positionV>
                <wp:extent cx="125095" cy="139700"/>
                <wp:effectExtent l="0" t="0" r="8255" b="0"/>
                <wp:wrapNone/>
                <wp:docPr id="3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095" cy="139700"/>
                        </a:xfrm>
                        <a:custGeom>
                          <a:avLst/>
                          <a:gdLst>
                            <a:gd name="T0" fmla="*/ 77 w 402"/>
                            <a:gd name="T1" fmla="*/ 63 h 450"/>
                            <a:gd name="T2" fmla="*/ 107 w 402"/>
                            <a:gd name="T3" fmla="*/ 0 h 450"/>
                            <a:gd name="T4" fmla="*/ 138 w 402"/>
                            <a:gd name="T5" fmla="*/ 63 h 450"/>
                            <a:gd name="T6" fmla="*/ 294 w 402"/>
                            <a:gd name="T7" fmla="*/ 93 h 450"/>
                            <a:gd name="T8" fmla="*/ 263 w 402"/>
                            <a:gd name="T9" fmla="*/ 31 h 450"/>
                            <a:gd name="T10" fmla="*/ 324 w 402"/>
                            <a:gd name="T11" fmla="*/ 31 h 450"/>
                            <a:gd name="T12" fmla="*/ 294 w 402"/>
                            <a:gd name="T13" fmla="*/ 93 h 450"/>
                            <a:gd name="T14" fmla="*/ 294 w 402"/>
                            <a:gd name="T15" fmla="*/ 388 h 450"/>
                            <a:gd name="T16" fmla="*/ 341 w 402"/>
                            <a:gd name="T17" fmla="*/ 341 h 450"/>
                            <a:gd name="T18" fmla="*/ 341 w 402"/>
                            <a:gd name="T19" fmla="*/ 310 h 450"/>
                            <a:gd name="T20" fmla="*/ 294 w 402"/>
                            <a:gd name="T21" fmla="*/ 264 h 450"/>
                            <a:gd name="T22" fmla="*/ 341 w 402"/>
                            <a:gd name="T23" fmla="*/ 310 h 450"/>
                            <a:gd name="T24" fmla="*/ 294 w 402"/>
                            <a:gd name="T25" fmla="*/ 233 h 450"/>
                            <a:gd name="T26" fmla="*/ 341 w 402"/>
                            <a:gd name="T27" fmla="*/ 186 h 450"/>
                            <a:gd name="T28" fmla="*/ 263 w 402"/>
                            <a:gd name="T29" fmla="*/ 388 h 450"/>
                            <a:gd name="T30" fmla="*/ 217 w 402"/>
                            <a:gd name="T31" fmla="*/ 341 h 450"/>
                            <a:gd name="T32" fmla="*/ 263 w 402"/>
                            <a:gd name="T33" fmla="*/ 388 h 450"/>
                            <a:gd name="T34" fmla="*/ 217 w 402"/>
                            <a:gd name="T35" fmla="*/ 310 h 450"/>
                            <a:gd name="T36" fmla="*/ 263 w 402"/>
                            <a:gd name="T37" fmla="*/ 264 h 450"/>
                            <a:gd name="T38" fmla="*/ 263 w 402"/>
                            <a:gd name="T39" fmla="*/ 233 h 450"/>
                            <a:gd name="T40" fmla="*/ 217 w 402"/>
                            <a:gd name="T41" fmla="*/ 186 h 450"/>
                            <a:gd name="T42" fmla="*/ 263 w 402"/>
                            <a:gd name="T43" fmla="*/ 233 h 450"/>
                            <a:gd name="T44" fmla="*/ 139 w 402"/>
                            <a:gd name="T45" fmla="*/ 388 h 450"/>
                            <a:gd name="T46" fmla="*/ 185 w 402"/>
                            <a:gd name="T47" fmla="*/ 341 h 450"/>
                            <a:gd name="T48" fmla="*/ 185 w 402"/>
                            <a:gd name="T49" fmla="*/ 310 h 450"/>
                            <a:gd name="T50" fmla="*/ 139 w 402"/>
                            <a:gd name="T51" fmla="*/ 264 h 450"/>
                            <a:gd name="T52" fmla="*/ 185 w 402"/>
                            <a:gd name="T53" fmla="*/ 310 h 450"/>
                            <a:gd name="T54" fmla="*/ 139 w 402"/>
                            <a:gd name="T55" fmla="*/ 233 h 450"/>
                            <a:gd name="T56" fmla="*/ 185 w 402"/>
                            <a:gd name="T57" fmla="*/ 186 h 450"/>
                            <a:gd name="T58" fmla="*/ 108 w 402"/>
                            <a:gd name="T59" fmla="*/ 388 h 450"/>
                            <a:gd name="T60" fmla="*/ 62 w 402"/>
                            <a:gd name="T61" fmla="*/ 341 h 450"/>
                            <a:gd name="T62" fmla="*/ 108 w 402"/>
                            <a:gd name="T63" fmla="*/ 388 h 450"/>
                            <a:gd name="T64" fmla="*/ 62 w 402"/>
                            <a:gd name="T65" fmla="*/ 310 h 450"/>
                            <a:gd name="T66" fmla="*/ 108 w 402"/>
                            <a:gd name="T67" fmla="*/ 264 h 450"/>
                            <a:gd name="T68" fmla="*/ 108 w 402"/>
                            <a:gd name="T69" fmla="*/ 233 h 450"/>
                            <a:gd name="T70" fmla="*/ 62 w 402"/>
                            <a:gd name="T71" fmla="*/ 186 h 450"/>
                            <a:gd name="T72" fmla="*/ 108 w 402"/>
                            <a:gd name="T73" fmla="*/ 233 h 450"/>
                            <a:gd name="T74" fmla="*/ 31 w 402"/>
                            <a:gd name="T75" fmla="*/ 155 h 450"/>
                            <a:gd name="T76" fmla="*/ 371 w 402"/>
                            <a:gd name="T77" fmla="*/ 419 h 450"/>
                            <a:gd name="T78" fmla="*/ 371 w 402"/>
                            <a:gd name="T79" fmla="*/ 450 h 450"/>
                            <a:gd name="T80" fmla="*/ 0 w 402"/>
                            <a:gd name="T81" fmla="*/ 419 h 450"/>
                            <a:gd name="T82" fmla="*/ 31 w 402"/>
                            <a:gd name="T83" fmla="*/ 47 h 450"/>
                            <a:gd name="T84" fmla="*/ 62 w 402"/>
                            <a:gd name="T85" fmla="*/ 62 h 450"/>
                            <a:gd name="T86" fmla="*/ 155 w 402"/>
                            <a:gd name="T87" fmla="*/ 62 h 450"/>
                            <a:gd name="T88" fmla="*/ 248 w 402"/>
                            <a:gd name="T89" fmla="*/ 47 h 450"/>
                            <a:gd name="T90" fmla="*/ 294 w 402"/>
                            <a:gd name="T91" fmla="*/ 109 h 450"/>
                            <a:gd name="T92" fmla="*/ 341 w 402"/>
                            <a:gd name="T93" fmla="*/ 47 h 450"/>
                            <a:gd name="T94" fmla="*/ 402 w 402"/>
                            <a:gd name="T95" fmla="*/ 78 h 450"/>
                            <a:gd name="T96" fmla="*/ 371 w 402"/>
                            <a:gd name="T97"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2" h="450">
                              <a:moveTo>
                                <a:pt x="107" y="93"/>
                              </a:moveTo>
                              <a:cubicBezTo>
                                <a:pt x="91" y="93"/>
                                <a:pt x="77" y="79"/>
                                <a:pt x="77" y="63"/>
                              </a:cubicBezTo>
                              <a:cubicBezTo>
                                <a:pt x="77" y="31"/>
                                <a:pt x="77" y="31"/>
                                <a:pt x="77" y="31"/>
                              </a:cubicBezTo>
                              <a:cubicBezTo>
                                <a:pt x="77" y="14"/>
                                <a:pt x="91" y="0"/>
                                <a:pt x="107" y="0"/>
                              </a:cubicBezTo>
                              <a:cubicBezTo>
                                <a:pt x="125" y="0"/>
                                <a:pt x="138" y="14"/>
                                <a:pt x="138" y="31"/>
                              </a:cubicBezTo>
                              <a:cubicBezTo>
                                <a:pt x="138" y="63"/>
                                <a:pt x="138" y="63"/>
                                <a:pt x="138" y="63"/>
                              </a:cubicBezTo>
                              <a:cubicBezTo>
                                <a:pt x="138" y="79"/>
                                <a:pt x="125" y="93"/>
                                <a:pt x="107" y="93"/>
                              </a:cubicBezTo>
                              <a:close/>
                              <a:moveTo>
                                <a:pt x="294" y="93"/>
                              </a:moveTo>
                              <a:cubicBezTo>
                                <a:pt x="277" y="93"/>
                                <a:pt x="263" y="79"/>
                                <a:pt x="263" y="63"/>
                              </a:cubicBezTo>
                              <a:cubicBezTo>
                                <a:pt x="263" y="31"/>
                                <a:pt x="263" y="31"/>
                                <a:pt x="263" y="31"/>
                              </a:cubicBezTo>
                              <a:cubicBezTo>
                                <a:pt x="263" y="14"/>
                                <a:pt x="277" y="0"/>
                                <a:pt x="294" y="0"/>
                              </a:cubicBezTo>
                              <a:cubicBezTo>
                                <a:pt x="310" y="0"/>
                                <a:pt x="324" y="14"/>
                                <a:pt x="324" y="31"/>
                              </a:cubicBezTo>
                              <a:cubicBezTo>
                                <a:pt x="324" y="63"/>
                                <a:pt x="324" y="63"/>
                                <a:pt x="324" y="63"/>
                              </a:cubicBezTo>
                              <a:cubicBezTo>
                                <a:pt x="324" y="79"/>
                                <a:pt x="310" y="93"/>
                                <a:pt x="294" y="93"/>
                              </a:cubicBezTo>
                              <a:close/>
                              <a:moveTo>
                                <a:pt x="341" y="388"/>
                              </a:moveTo>
                              <a:cubicBezTo>
                                <a:pt x="294" y="388"/>
                                <a:pt x="294" y="388"/>
                                <a:pt x="294" y="388"/>
                              </a:cubicBezTo>
                              <a:cubicBezTo>
                                <a:pt x="294" y="341"/>
                                <a:pt x="294" y="341"/>
                                <a:pt x="294" y="341"/>
                              </a:cubicBezTo>
                              <a:cubicBezTo>
                                <a:pt x="341" y="341"/>
                                <a:pt x="341" y="341"/>
                                <a:pt x="341" y="341"/>
                              </a:cubicBezTo>
                              <a:lnTo>
                                <a:pt x="341" y="388"/>
                              </a:lnTo>
                              <a:close/>
                              <a:moveTo>
                                <a:pt x="341" y="310"/>
                              </a:moveTo>
                              <a:cubicBezTo>
                                <a:pt x="294" y="310"/>
                                <a:pt x="294" y="310"/>
                                <a:pt x="294" y="310"/>
                              </a:cubicBezTo>
                              <a:cubicBezTo>
                                <a:pt x="294" y="264"/>
                                <a:pt x="294" y="264"/>
                                <a:pt x="294" y="264"/>
                              </a:cubicBezTo>
                              <a:cubicBezTo>
                                <a:pt x="341" y="264"/>
                                <a:pt x="341" y="264"/>
                                <a:pt x="341" y="264"/>
                              </a:cubicBezTo>
                              <a:lnTo>
                                <a:pt x="341" y="310"/>
                              </a:lnTo>
                              <a:close/>
                              <a:moveTo>
                                <a:pt x="341" y="233"/>
                              </a:moveTo>
                              <a:cubicBezTo>
                                <a:pt x="294" y="233"/>
                                <a:pt x="294" y="233"/>
                                <a:pt x="294" y="233"/>
                              </a:cubicBezTo>
                              <a:cubicBezTo>
                                <a:pt x="294" y="186"/>
                                <a:pt x="294" y="186"/>
                                <a:pt x="294" y="186"/>
                              </a:cubicBezTo>
                              <a:cubicBezTo>
                                <a:pt x="341" y="186"/>
                                <a:pt x="341" y="186"/>
                                <a:pt x="341" y="186"/>
                              </a:cubicBezTo>
                              <a:lnTo>
                                <a:pt x="341" y="233"/>
                              </a:lnTo>
                              <a:close/>
                              <a:moveTo>
                                <a:pt x="263" y="388"/>
                              </a:moveTo>
                              <a:cubicBezTo>
                                <a:pt x="217" y="388"/>
                                <a:pt x="217" y="388"/>
                                <a:pt x="217" y="388"/>
                              </a:cubicBezTo>
                              <a:cubicBezTo>
                                <a:pt x="217" y="341"/>
                                <a:pt x="217" y="341"/>
                                <a:pt x="217" y="341"/>
                              </a:cubicBezTo>
                              <a:cubicBezTo>
                                <a:pt x="263" y="341"/>
                                <a:pt x="263" y="341"/>
                                <a:pt x="263" y="341"/>
                              </a:cubicBezTo>
                              <a:lnTo>
                                <a:pt x="263" y="388"/>
                              </a:lnTo>
                              <a:close/>
                              <a:moveTo>
                                <a:pt x="263" y="310"/>
                              </a:moveTo>
                              <a:cubicBezTo>
                                <a:pt x="217" y="310"/>
                                <a:pt x="217" y="310"/>
                                <a:pt x="217" y="310"/>
                              </a:cubicBezTo>
                              <a:cubicBezTo>
                                <a:pt x="217" y="264"/>
                                <a:pt x="217" y="264"/>
                                <a:pt x="217" y="264"/>
                              </a:cubicBezTo>
                              <a:cubicBezTo>
                                <a:pt x="263" y="264"/>
                                <a:pt x="263" y="264"/>
                                <a:pt x="263" y="264"/>
                              </a:cubicBezTo>
                              <a:lnTo>
                                <a:pt x="263" y="310"/>
                              </a:lnTo>
                              <a:close/>
                              <a:moveTo>
                                <a:pt x="263" y="233"/>
                              </a:moveTo>
                              <a:cubicBezTo>
                                <a:pt x="217" y="233"/>
                                <a:pt x="217" y="233"/>
                                <a:pt x="217" y="233"/>
                              </a:cubicBezTo>
                              <a:cubicBezTo>
                                <a:pt x="217" y="186"/>
                                <a:pt x="217" y="186"/>
                                <a:pt x="217" y="186"/>
                              </a:cubicBezTo>
                              <a:cubicBezTo>
                                <a:pt x="263" y="186"/>
                                <a:pt x="263" y="186"/>
                                <a:pt x="263" y="186"/>
                              </a:cubicBezTo>
                              <a:lnTo>
                                <a:pt x="263" y="233"/>
                              </a:lnTo>
                              <a:close/>
                              <a:moveTo>
                                <a:pt x="185" y="388"/>
                              </a:moveTo>
                              <a:cubicBezTo>
                                <a:pt x="139" y="388"/>
                                <a:pt x="139" y="388"/>
                                <a:pt x="139" y="388"/>
                              </a:cubicBezTo>
                              <a:cubicBezTo>
                                <a:pt x="139" y="341"/>
                                <a:pt x="139" y="341"/>
                                <a:pt x="139" y="341"/>
                              </a:cubicBezTo>
                              <a:cubicBezTo>
                                <a:pt x="185" y="341"/>
                                <a:pt x="185" y="341"/>
                                <a:pt x="185" y="341"/>
                              </a:cubicBezTo>
                              <a:lnTo>
                                <a:pt x="185" y="388"/>
                              </a:lnTo>
                              <a:close/>
                              <a:moveTo>
                                <a:pt x="185" y="310"/>
                              </a:moveTo>
                              <a:cubicBezTo>
                                <a:pt x="139" y="310"/>
                                <a:pt x="139" y="310"/>
                                <a:pt x="139" y="310"/>
                              </a:cubicBezTo>
                              <a:cubicBezTo>
                                <a:pt x="139" y="264"/>
                                <a:pt x="139" y="264"/>
                                <a:pt x="139" y="264"/>
                              </a:cubicBezTo>
                              <a:cubicBezTo>
                                <a:pt x="185" y="264"/>
                                <a:pt x="185" y="264"/>
                                <a:pt x="185" y="264"/>
                              </a:cubicBezTo>
                              <a:lnTo>
                                <a:pt x="185" y="310"/>
                              </a:lnTo>
                              <a:close/>
                              <a:moveTo>
                                <a:pt x="185" y="233"/>
                              </a:moveTo>
                              <a:cubicBezTo>
                                <a:pt x="139" y="233"/>
                                <a:pt x="139" y="233"/>
                                <a:pt x="139" y="233"/>
                              </a:cubicBezTo>
                              <a:cubicBezTo>
                                <a:pt x="139" y="186"/>
                                <a:pt x="139" y="186"/>
                                <a:pt x="139" y="186"/>
                              </a:cubicBezTo>
                              <a:cubicBezTo>
                                <a:pt x="185" y="186"/>
                                <a:pt x="185" y="186"/>
                                <a:pt x="185" y="186"/>
                              </a:cubicBezTo>
                              <a:lnTo>
                                <a:pt x="185" y="233"/>
                              </a:lnTo>
                              <a:close/>
                              <a:moveTo>
                                <a:pt x="108" y="388"/>
                              </a:moveTo>
                              <a:cubicBezTo>
                                <a:pt x="62" y="388"/>
                                <a:pt x="62" y="388"/>
                                <a:pt x="62" y="388"/>
                              </a:cubicBezTo>
                              <a:cubicBezTo>
                                <a:pt x="62" y="341"/>
                                <a:pt x="62" y="341"/>
                                <a:pt x="62" y="341"/>
                              </a:cubicBezTo>
                              <a:cubicBezTo>
                                <a:pt x="108" y="341"/>
                                <a:pt x="108" y="341"/>
                                <a:pt x="108" y="341"/>
                              </a:cubicBezTo>
                              <a:lnTo>
                                <a:pt x="108" y="388"/>
                              </a:lnTo>
                              <a:close/>
                              <a:moveTo>
                                <a:pt x="108" y="310"/>
                              </a:moveTo>
                              <a:cubicBezTo>
                                <a:pt x="62" y="310"/>
                                <a:pt x="62" y="310"/>
                                <a:pt x="62" y="310"/>
                              </a:cubicBezTo>
                              <a:cubicBezTo>
                                <a:pt x="62" y="264"/>
                                <a:pt x="62" y="264"/>
                                <a:pt x="62" y="264"/>
                              </a:cubicBezTo>
                              <a:cubicBezTo>
                                <a:pt x="108" y="264"/>
                                <a:pt x="108" y="264"/>
                                <a:pt x="108" y="264"/>
                              </a:cubicBezTo>
                              <a:lnTo>
                                <a:pt x="108" y="310"/>
                              </a:lnTo>
                              <a:close/>
                              <a:moveTo>
                                <a:pt x="108" y="233"/>
                              </a:moveTo>
                              <a:cubicBezTo>
                                <a:pt x="62" y="233"/>
                                <a:pt x="62" y="233"/>
                                <a:pt x="62" y="233"/>
                              </a:cubicBezTo>
                              <a:cubicBezTo>
                                <a:pt x="62" y="186"/>
                                <a:pt x="62" y="186"/>
                                <a:pt x="62" y="186"/>
                              </a:cubicBezTo>
                              <a:cubicBezTo>
                                <a:pt x="108" y="186"/>
                                <a:pt x="108" y="186"/>
                                <a:pt x="108" y="186"/>
                              </a:cubicBezTo>
                              <a:lnTo>
                                <a:pt x="108" y="233"/>
                              </a:lnTo>
                              <a:close/>
                              <a:moveTo>
                                <a:pt x="371" y="155"/>
                              </a:moveTo>
                              <a:cubicBezTo>
                                <a:pt x="31" y="155"/>
                                <a:pt x="31" y="155"/>
                                <a:pt x="31" y="155"/>
                              </a:cubicBezTo>
                              <a:cubicBezTo>
                                <a:pt x="31" y="419"/>
                                <a:pt x="31" y="419"/>
                                <a:pt x="31" y="419"/>
                              </a:cubicBezTo>
                              <a:cubicBezTo>
                                <a:pt x="371" y="419"/>
                                <a:pt x="371" y="419"/>
                                <a:pt x="371" y="419"/>
                              </a:cubicBezTo>
                              <a:lnTo>
                                <a:pt x="371" y="155"/>
                              </a:lnTo>
                              <a:close/>
                              <a:moveTo>
                                <a:pt x="371" y="450"/>
                              </a:moveTo>
                              <a:cubicBezTo>
                                <a:pt x="31" y="450"/>
                                <a:pt x="31" y="450"/>
                                <a:pt x="31" y="450"/>
                              </a:cubicBezTo>
                              <a:cubicBezTo>
                                <a:pt x="14" y="450"/>
                                <a:pt x="0" y="436"/>
                                <a:pt x="0" y="419"/>
                              </a:cubicBezTo>
                              <a:cubicBezTo>
                                <a:pt x="0" y="78"/>
                                <a:pt x="0" y="78"/>
                                <a:pt x="0" y="78"/>
                              </a:cubicBezTo>
                              <a:cubicBezTo>
                                <a:pt x="0" y="60"/>
                                <a:pt x="14" y="47"/>
                                <a:pt x="31" y="47"/>
                              </a:cubicBezTo>
                              <a:cubicBezTo>
                                <a:pt x="62" y="47"/>
                                <a:pt x="62" y="47"/>
                                <a:pt x="62" y="47"/>
                              </a:cubicBezTo>
                              <a:cubicBezTo>
                                <a:pt x="62" y="62"/>
                                <a:pt x="62" y="62"/>
                                <a:pt x="62" y="62"/>
                              </a:cubicBezTo>
                              <a:cubicBezTo>
                                <a:pt x="62" y="88"/>
                                <a:pt x="82" y="109"/>
                                <a:pt x="108" y="109"/>
                              </a:cubicBezTo>
                              <a:cubicBezTo>
                                <a:pt x="134" y="109"/>
                                <a:pt x="155" y="88"/>
                                <a:pt x="155" y="62"/>
                              </a:cubicBezTo>
                              <a:cubicBezTo>
                                <a:pt x="155" y="47"/>
                                <a:pt x="155" y="47"/>
                                <a:pt x="155" y="47"/>
                              </a:cubicBezTo>
                              <a:cubicBezTo>
                                <a:pt x="248" y="47"/>
                                <a:pt x="248" y="47"/>
                                <a:pt x="248" y="47"/>
                              </a:cubicBezTo>
                              <a:cubicBezTo>
                                <a:pt x="248" y="62"/>
                                <a:pt x="248" y="62"/>
                                <a:pt x="248" y="62"/>
                              </a:cubicBezTo>
                              <a:cubicBezTo>
                                <a:pt x="248" y="88"/>
                                <a:pt x="268" y="109"/>
                                <a:pt x="294" y="109"/>
                              </a:cubicBezTo>
                              <a:cubicBezTo>
                                <a:pt x="320" y="109"/>
                                <a:pt x="341" y="88"/>
                                <a:pt x="341" y="62"/>
                              </a:cubicBezTo>
                              <a:cubicBezTo>
                                <a:pt x="341" y="47"/>
                                <a:pt x="341" y="47"/>
                                <a:pt x="341" y="47"/>
                              </a:cubicBezTo>
                              <a:cubicBezTo>
                                <a:pt x="371" y="47"/>
                                <a:pt x="371" y="47"/>
                                <a:pt x="371" y="47"/>
                              </a:cubicBezTo>
                              <a:cubicBezTo>
                                <a:pt x="388" y="47"/>
                                <a:pt x="402" y="60"/>
                                <a:pt x="402" y="78"/>
                              </a:cubicBezTo>
                              <a:cubicBezTo>
                                <a:pt x="402" y="419"/>
                                <a:pt x="402" y="419"/>
                                <a:pt x="402" y="419"/>
                              </a:cubicBezTo>
                              <a:cubicBezTo>
                                <a:pt x="402" y="436"/>
                                <a:pt x="388" y="450"/>
                                <a:pt x="371" y="450"/>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402.75pt;margin-top:243.7pt;height:11pt;width:9.85pt;z-index:251674624;mso-width-relative:page;mso-height-relative:page;" fillcolor="#FFFFFF [3212]" filled="t" stroked="f" coordsize="402,450" o:gfxdata="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" path="m107,93c91,93,77,79,77,63c77,31,77,31,77,31c77,14,91,0,107,0c125,0,138,14,138,31c138,63,138,63,138,63c138,79,125,93,107,93xm294,93c277,93,263,79,263,63c263,31,263,31,263,31c263,14,277,0,294,0c310,0,324,14,324,31c324,63,324,63,324,63c324,79,310,93,294,93xm341,388c294,388,294,388,294,388c294,341,294,341,294,341c341,341,341,341,341,341l341,388xm341,310c294,310,294,310,294,310c294,264,294,264,294,264c341,264,341,264,341,264l341,310xm341,233c294,233,294,233,294,233c294,186,294,186,294,186c341,186,341,186,341,186l341,233xm263,388c217,388,217,388,217,388c217,341,217,341,217,341c263,341,263,341,263,341l263,388xm263,310c217,310,217,310,217,310c217,264,217,264,217,264c263,264,263,264,263,264l263,310xm263,233c217,233,217,233,217,233c217,186,217,186,217,186c263,186,263,186,263,186l263,233xm185,388c139,388,139,388,139,388c139,341,139,341,139,341c185,341,185,341,185,341l185,388xm185,310c139,310,139,310,139,310c139,264,139,264,139,264c185,264,185,264,185,264l185,310xm185,233c139,233,139,233,139,233c139,186,139,186,139,186c185,186,185,186,185,186l185,233xm108,388c62,388,62,388,62,388c62,341,62,341,62,341c108,341,108,341,108,341l108,388xm108,310c62,310,62,310,62,310c62,264,62,264,62,264c108,264,108,264,108,264l108,310xm108,233c62,233,62,233,62,233c62,186,62,186,62,186c108,186,108,186,108,186l108,233xm371,155c31,155,31,155,31,155c31,419,31,419,31,419c371,419,371,419,371,419l371,155xm371,450c31,450,31,450,31,450c14,450,0,436,0,419c0,78,0,78,0,78c0,60,14,47,31,47c62,47,62,47,62,47c62,62,62,62,62,62c62,88,82,109,108,109c134,109,155,88,155,62c155,47,155,47,155,47c248,47,248,47,248,47c248,62,248,62,248,62c248,88,268,109,294,109c320,109,341,88,341,62c341,47,341,47,341,47c371,47,371,47,371,47c388,47,402,60,402,78c402,419,402,419,402,419c402,436,388,450,371,450xe">
                <v:path o:connectlocs="23960,19558;33296,0;42943,19558;91487,28871;81840,9623;100822,9623;91487,28871;91487,120452;106112,105861;106112,96237;91487,81957;106112,96237;91487,72333;106112,57742;81840,120452;67526,105861;81840,120452;67526,96237;81840,81957;81840,72333;67526,57742;81840,72333;43254,120452;57568,105861;57568,96237;43254,81957;57568,96237;43254,72333;57568,57742;33607,120452;19293,105861;33607,120452;19293,96237;33607,81957;33607,72333;19293,57742;33607,72333;9646,48118;115448,130076;115448,139700;0,130076;9646,14590;19293,19247;48233,19247;77173,14590;91487,33838;106112,14590;125095,24214;115448,139700" o:connectangles="0,0,0,0,0,0,0,0,0,0,0,0,0,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5019675</wp:posOffset>
                </wp:positionH>
                <wp:positionV relativeFrom="paragraph">
                  <wp:posOffset>2980690</wp:posOffset>
                </wp:positionV>
                <wp:extent cx="1870710" cy="6795135"/>
                <wp:effectExtent l="0" t="0" r="0" b="5080"/>
                <wp:wrapNone/>
                <wp:docPr id="35" name="文本框 35"/>
                <wp:cNvGraphicFramePr/>
                <a:graphic xmlns:a="http://schemas.openxmlformats.org/drawingml/2006/main">
                  <a:graphicData uri="http://schemas.microsoft.com/office/word/2010/wordprocessingShape">
                    <wps:wsp>
                      <wps:cNvSpPr txBox="1"/>
                      <wps:spPr>
                        <a:xfrm>
                          <a:off x="0" y="0"/>
                          <a:ext cx="1870710" cy="679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ind w:left="525" w:left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22岁，现居北京</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135-0000-0000</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linyang@gmail.com</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www.linyang.com</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设计能力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编码</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工程</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架构</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抽象能力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95.25pt;margin-top:234.7pt;height:535.05pt;width:147.3pt;z-index:251673600;mso-width-relative:page;mso-height-relative:page;" filled="f" stroked="f" coordsize="21600,21600" o:gfxdata="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X0E2QAAAA0BAAAPAAAAAAAAAAEAIAAA&#10;ACIAAABkcnMvZG93bnJldi54bWxQSwECFAAUAAAACACHTuJABK2EnEQCAAB3BAAADgAAAAAAAAAB&#10;ACAAAAAoAQAAZHJzL2Uyb0RvYy54bWxQSwUGAAAAAAYABgBZAQAA3gUAAAAA&#10;">
                <v:fill on="f" focussize="0,0"/>
                <v:stroke on="f" weight="0.5pt"/>
                <v:imagedata o:title=""/>
                <o:lock v:ext="edit" aspectratio="f"/>
                <v:textbox style="mso-fit-shape-to-text:t;">
                  <w:txbxContent>
                    <w:p>
                      <w:pPr>
                        <w:snapToGrid w:val="0"/>
                        <w:spacing w:line="360" w:lineRule="exact"/>
                        <w:ind w:left="525" w:leftChars="250"/>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22岁，现居北京</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135-0000-0000</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linyang@gmail.com</w:t>
                      </w:r>
                    </w:p>
                    <w:p>
                      <w:pPr>
                        <w:snapToGrid w:val="0"/>
                        <w:spacing w:before="156" w:beforeLines="50" w:line="360" w:lineRule="exact"/>
                        <w:ind w:left="525" w:leftChars="250"/>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www.linyang.com</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设计能力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编码</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工程</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架构</w:t>
                      </w:r>
                      <w:r>
                        <w:rPr>
                          <w:rFonts w:ascii="微软雅黑" w:hAnsi="微软雅黑" w:eastAsia="微软雅黑"/>
                          <w:color w:val="FFFFFF" w:themeColor="background1"/>
                          <w14:textFill>
                            <w14:solidFill>
                              <w14:schemeClr w14:val="bg1"/>
                            </w14:solidFill>
                          </w14:textFill>
                        </w:rPr>
                        <w:t>能力</w:t>
                      </w: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14:textFill>
                            <w14:solidFill>
                              <w14:schemeClr w14:val="bg1"/>
                            </w14:solidFill>
                          </w14:textFill>
                        </w:rPr>
                        <w:t>抽象能力</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682816" behindDoc="0" locked="0" layoutInCell="1" allowOverlap="1">
                <wp:simplePos x="0" y="0"/>
                <wp:positionH relativeFrom="column">
                  <wp:posOffset>5124450</wp:posOffset>
                </wp:positionH>
                <wp:positionV relativeFrom="paragraph">
                  <wp:posOffset>7581900</wp:posOffset>
                </wp:positionV>
                <wp:extent cx="1619885" cy="73025"/>
                <wp:effectExtent l="0" t="0" r="18415" b="22225"/>
                <wp:wrapNone/>
                <wp:docPr id="53" name="组合 53"/>
                <wp:cNvGraphicFramePr/>
                <a:graphic xmlns:a="http://schemas.openxmlformats.org/drawingml/2006/main">
                  <a:graphicData uri="http://schemas.microsoft.com/office/word/2010/wordprocessingGroup">
                    <wpg:wgp>
                      <wpg:cNvGrpSpPr/>
                      <wpg:grpSpPr>
                        <a:xfrm>
                          <a:off x="0" y="0"/>
                          <a:ext cx="1619885" cy="73025"/>
                          <a:chOff x="0" y="9525"/>
                          <a:chExt cx="1260000" cy="73904"/>
                        </a:xfrm>
                      </wpg:grpSpPr>
                      <wps:wsp>
                        <wps:cNvPr id="54" name="文本框 54"/>
                        <wps:cNvSpPr txBox="1"/>
                        <wps:spPr>
                          <a:xfrm>
                            <a:off x="0" y="9525"/>
                            <a:ext cx="1260000" cy="720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0" y="11429"/>
                            <a:ext cx="896064" cy="7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3.5pt;margin-top:597pt;height:5.75pt;width:127.55pt;z-index:251682816;mso-width-relative:page;mso-height-relative:page;" coordorigin="0,9525" coordsize="1260000,73904" o:gfxdata="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0+djE&#10;3AAAAA4BAAAPAAAAAAAAAAEAIAAAACIAAABkcnMvZG93bnJldi54bWxQSwECFAAUAAAACACHTuJA&#10;npT8+wEDAACWCAAADgAAAAAAAAABACAAAAArAQAAZHJzL2Uyb0RvYy54bWxQSwUGAAAAAAYABgBZ&#10;AQAAngYAAAAA&#10;">
                <o:lock v:ext="edit" aspectratio="f"/>
                <v:shape id="_x0000_s1026" o:spid="_x0000_s1026" o:spt="202" type="#_x0000_t202" style="position:absolute;left:0;top:9525;height:72000;width:1260000;" filled="f" stroked="t" coordsize="21600,21600" o:gfxdata="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Iz374A&#10;AADbAAAADwAAAAAAAAABACAAAAAiAAAAZHJzL2Rvd25yZXYueG1sUEsBAhQAFAAAAAgAh07iQDMv&#10;BZ47AAAAOQAAABAAAAAAAAAAAQAgAAAADQEAAGRycy9zaGFwZXhtbC54bWxQSwUGAAAAAAYABgBb&#10;AQAAtwMAAAAA&#10;">
                  <v:fill on="f" focussize="0,0"/>
                  <v:stroke weight="0.5pt" color="#FFFFFF [3212]" joinstyle="round"/>
                  <v:imagedata o:title=""/>
                  <o:lock v:ext="edit" aspectratio="f"/>
                  <v:textbox>
                    <w:txbxContent>
                      <w:p/>
                    </w:txbxContent>
                  </v:textbox>
                </v:shape>
                <v:shape id="_x0000_s1026" o:spid="_x0000_s1026" o:spt="202" type="#_x0000_t202" style="position:absolute;left:0;top:11429;height:72000;width:896064;" fillcolor="#FFFFFF [3212]"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83840" behindDoc="0" locked="0" layoutInCell="1" allowOverlap="1">
                <wp:simplePos x="0" y="0"/>
                <wp:positionH relativeFrom="column">
                  <wp:posOffset>5124450</wp:posOffset>
                </wp:positionH>
                <wp:positionV relativeFrom="paragraph">
                  <wp:posOffset>8258175</wp:posOffset>
                </wp:positionV>
                <wp:extent cx="1619885" cy="73025"/>
                <wp:effectExtent l="0" t="0" r="18415" b="22225"/>
                <wp:wrapNone/>
                <wp:docPr id="56" name="组合 56"/>
                <wp:cNvGraphicFramePr/>
                <a:graphic xmlns:a="http://schemas.openxmlformats.org/drawingml/2006/main">
                  <a:graphicData uri="http://schemas.microsoft.com/office/word/2010/wordprocessingGroup">
                    <wpg:wgp>
                      <wpg:cNvGrpSpPr/>
                      <wpg:grpSpPr>
                        <a:xfrm>
                          <a:off x="0" y="0"/>
                          <a:ext cx="1619885" cy="73025"/>
                          <a:chOff x="-3" y="9525"/>
                          <a:chExt cx="1260003" cy="73904"/>
                        </a:xfrm>
                      </wpg:grpSpPr>
                      <wps:wsp>
                        <wps:cNvPr id="57" name="文本框 57"/>
                        <wps:cNvSpPr txBox="1"/>
                        <wps:spPr>
                          <a:xfrm>
                            <a:off x="0" y="9525"/>
                            <a:ext cx="1260000" cy="720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3" y="11429"/>
                            <a:ext cx="1120081" cy="7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3.5pt;margin-top:650.25pt;height:5.75pt;width:127.55pt;z-index:251683840;mso-width-relative:page;mso-height-relative:page;" coordorigin="-3,9525" coordsize="1260003,73904" o:gfxdata="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AgVtSw2wAAAA4BAAAPAAAAAAAAAAEAIAAAACIAAABkcnMvZG93bnJldi54bWxQSwECFAAUAAAA&#10;CACHTuJASY6HLggDAACZCAAADgAAAAAAAAABACAAAAAqAQAAZHJzL2Uyb0RvYy54bWxQSwUGAAAA&#10;AAYABgBZAQAApAYAAAAA&#10;">
                <o:lock v:ext="edit" aspectratio="f"/>
                <v:shape id="_x0000_s1026" o:spid="_x0000_s1026" o:spt="202" type="#_x0000_t202" style="position:absolute;left:0;top:9525;height:72000;width:1260000;" filled="f" stroked="t" coordsize="21600,21600" o:gfxdata="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CtqL4A&#10;AADbAAAADwAAAAAAAAABACAAAAAiAAAAZHJzL2Rvd25yZXYueG1sUEsBAhQAFAAAAAgAh07iQDMv&#10;BZ47AAAAOQAAABAAAAAAAAAAAQAgAAAADQEAAGRycy9zaGFwZXhtbC54bWxQSwUGAAAAAAYABgBb&#10;AQAAtwMAAAAA&#10;">
                  <v:fill on="f" focussize="0,0"/>
                  <v:stroke weight="0.5pt" color="#FFFFFF [3212]" joinstyle="round"/>
                  <v:imagedata o:title=""/>
                  <o:lock v:ext="edit" aspectratio="f"/>
                  <v:textbox>
                    <w:txbxContent>
                      <w:p/>
                    </w:txbxContent>
                  </v:textbox>
                </v:shape>
                <v:shape id="_x0000_s1026" o:spid="_x0000_s1026" o:spt="202" type="#_x0000_t202" style="position:absolute;left:-3;top:11429;height:72000;width:1120081;" fillcolor="#FFFFFF [3212]"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81792" behindDoc="0" locked="0" layoutInCell="1" allowOverlap="1">
                <wp:simplePos x="0" y="0"/>
                <wp:positionH relativeFrom="column">
                  <wp:posOffset>5124450</wp:posOffset>
                </wp:positionH>
                <wp:positionV relativeFrom="paragraph">
                  <wp:posOffset>6905625</wp:posOffset>
                </wp:positionV>
                <wp:extent cx="1619885" cy="73025"/>
                <wp:effectExtent l="0" t="0" r="18415" b="22225"/>
                <wp:wrapNone/>
                <wp:docPr id="50" name="组合 50"/>
                <wp:cNvGraphicFramePr/>
                <a:graphic xmlns:a="http://schemas.openxmlformats.org/drawingml/2006/main">
                  <a:graphicData uri="http://schemas.microsoft.com/office/word/2010/wordprocessingGroup">
                    <wpg:wgp>
                      <wpg:cNvGrpSpPr/>
                      <wpg:grpSpPr>
                        <a:xfrm>
                          <a:off x="0" y="0"/>
                          <a:ext cx="1619885" cy="73025"/>
                          <a:chOff x="-3" y="9525"/>
                          <a:chExt cx="1260003" cy="73904"/>
                        </a:xfrm>
                      </wpg:grpSpPr>
                      <wps:wsp>
                        <wps:cNvPr id="51" name="文本框 51"/>
                        <wps:cNvSpPr txBox="1"/>
                        <wps:spPr>
                          <a:xfrm>
                            <a:off x="0" y="9525"/>
                            <a:ext cx="1260000" cy="720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3" y="11429"/>
                            <a:ext cx="1148083" cy="7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3.5pt;margin-top:543.75pt;height:5.75pt;width:127.55pt;z-index:251681792;mso-width-relative:page;mso-height-relative:page;" coordorigin="-3,9525" coordsize="1260003,73904" o:gfxdata="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Ro1ScdwAAAAOAQAADwAAAAAAAAABACAAAAAiAAAAZHJzL2Rvd25yZXYueG1sUEsBAhQAFAAA&#10;AAgAh07iQP0s5BIIAwAAmQgAAA4AAAAAAAAAAQAgAAAAKwEAAGRycy9lMm9Eb2MueG1sUEsFBgAA&#10;AAAGAAYAWQEAAKUGAAAAAA==&#10;">
                <o:lock v:ext="edit" aspectratio="f"/>
                <v:shape id="_x0000_s1026" o:spid="_x0000_s1026" o:spt="202" type="#_x0000_t202" style="position:absolute;left:0;top:9525;height:72000;width:1260000;" filled="f" stroked="t" coordsize="21600,21600" o:gfxdata="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VkEe8AAAA&#10;2wAAAA8AAAAAAAAAAQAgAAAAIgAAAGRycy9kb3ducmV2LnhtbFBLAQIUABQAAAAIAIdO4kAzLwWe&#10;OwAAADkAAAAQAAAAAAAAAAEAIAAAAAsBAABkcnMvc2hhcGV4bWwueG1sUEsFBgAAAAAGAAYAWwEA&#10;ALUDAAAAAA==&#10;">
                  <v:fill on="f" focussize="0,0"/>
                  <v:stroke weight="0.5pt" color="#FFFFFF [3212]" joinstyle="round"/>
                  <v:imagedata o:title=""/>
                  <o:lock v:ext="edit" aspectratio="f"/>
                  <v:textbox>
                    <w:txbxContent>
                      <w:p/>
                    </w:txbxContent>
                  </v:textbox>
                </v:shape>
                <v:shape id="_x0000_s1026" o:spid="_x0000_s1026" o:spt="202" type="#_x0000_t202" style="position:absolute;left:-3;top:11429;height:72000;width:1148083;" fillcolor="#FFFFFF [3212]" filled="t" stroked="f" coordsize="21600,21600" o:gfxdata="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J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80768" behindDoc="0" locked="0" layoutInCell="1" allowOverlap="1">
                <wp:simplePos x="0" y="0"/>
                <wp:positionH relativeFrom="column">
                  <wp:posOffset>5124450</wp:posOffset>
                </wp:positionH>
                <wp:positionV relativeFrom="paragraph">
                  <wp:posOffset>6229350</wp:posOffset>
                </wp:positionV>
                <wp:extent cx="1619885" cy="73025"/>
                <wp:effectExtent l="0" t="0" r="18415" b="22225"/>
                <wp:wrapNone/>
                <wp:docPr id="47" name="组合 47"/>
                <wp:cNvGraphicFramePr/>
                <a:graphic xmlns:a="http://schemas.openxmlformats.org/drawingml/2006/main">
                  <a:graphicData uri="http://schemas.microsoft.com/office/word/2010/wordprocessingGroup">
                    <wpg:wgp>
                      <wpg:cNvGrpSpPr/>
                      <wpg:grpSpPr>
                        <a:xfrm>
                          <a:off x="0" y="0"/>
                          <a:ext cx="1619885" cy="73025"/>
                          <a:chOff x="-3" y="9525"/>
                          <a:chExt cx="1260003" cy="73904"/>
                        </a:xfrm>
                      </wpg:grpSpPr>
                      <wps:wsp>
                        <wps:cNvPr id="48" name="文本框 48"/>
                        <wps:cNvSpPr txBox="1"/>
                        <wps:spPr>
                          <a:xfrm>
                            <a:off x="0" y="9525"/>
                            <a:ext cx="1260000" cy="720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3" y="11429"/>
                            <a:ext cx="1176085" cy="7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3.5pt;margin-top:490.5pt;height:5.75pt;width:127.55pt;z-index:251680768;mso-width-relative:page;mso-height-relative:page;" coordorigin="-3,9525" coordsize="1260003,73904" o:gfxdata="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voF/tdsAAAAMAQAADwAAAAAAAAABACAAAAAiAAAAZHJzL2Rvd25yZXYueG1sUEsBAhQAFAAAAAgA&#10;h07iQA65E4MGAwAAmQgAAA4AAAAAAAAAAQAgAAAAKgEAAGRycy9lMm9Eb2MueG1sUEsFBgAAAAAG&#10;AAYAWQEAAKIGAAAAAA==&#10;">
                <o:lock v:ext="edit" aspectratio="f"/>
                <v:shape id="_x0000_s1026" o:spid="_x0000_s1026" o:spt="202" type="#_x0000_t202" style="position:absolute;left:0;top:9525;height:72000;width:1260000;" filled="f" stroked="t" coordsize="21600,21600" o:gfxdata="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avB7sAAADb&#10;AAAADwAAAAAAAAABACAAAAAiAAAAZHJzL2Rvd25yZXYueG1sUEsBAhQAFAAAAAgAh07iQDMvBZ47&#10;AAAAOQAAABAAAAAAAAAAAQAgAAAACgEAAGRycy9zaGFwZXhtbC54bWxQSwUGAAAAAAYABgBbAQAA&#10;tAMAAAAA&#10;">
                  <v:fill on="f" focussize="0,0"/>
                  <v:stroke weight="0.5pt" color="#FFFFFF [3212]" joinstyle="round"/>
                  <v:imagedata o:title=""/>
                  <o:lock v:ext="edit" aspectratio="f"/>
                  <v:textbox>
                    <w:txbxContent>
                      <w:p/>
                    </w:txbxContent>
                  </v:textbox>
                </v:shape>
                <v:shape id="_x0000_s1026" o:spid="_x0000_s1026" o:spt="202" type="#_x0000_t202" style="position:absolute;left:-3;top:11429;height:72000;width:1176085;" fillcolor="#FFFFFF [3212]" filled="t" stroked="f" coordsize="21600,21600" o:gfxdata="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5LDa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79744" behindDoc="0" locked="0" layoutInCell="1" allowOverlap="1">
                <wp:simplePos x="0" y="0"/>
                <wp:positionH relativeFrom="column">
                  <wp:posOffset>5124450</wp:posOffset>
                </wp:positionH>
                <wp:positionV relativeFrom="paragraph">
                  <wp:posOffset>5553075</wp:posOffset>
                </wp:positionV>
                <wp:extent cx="1619885" cy="73025"/>
                <wp:effectExtent l="0" t="0" r="18415" b="22225"/>
                <wp:wrapNone/>
                <wp:docPr id="234" name="组合 234"/>
                <wp:cNvGraphicFramePr/>
                <a:graphic xmlns:a="http://schemas.openxmlformats.org/drawingml/2006/main">
                  <a:graphicData uri="http://schemas.microsoft.com/office/word/2010/wordprocessingGroup">
                    <wpg:wgp>
                      <wpg:cNvGrpSpPr/>
                      <wpg:grpSpPr>
                        <a:xfrm>
                          <a:off x="0" y="0"/>
                          <a:ext cx="1619885" cy="73025"/>
                          <a:chOff x="0" y="9525"/>
                          <a:chExt cx="1260000" cy="73904"/>
                        </a:xfrm>
                      </wpg:grpSpPr>
                      <wps:wsp>
                        <wps:cNvPr id="235" name="文本框 235"/>
                        <wps:cNvSpPr txBox="1"/>
                        <wps:spPr>
                          <a:xfrm>
                            <a:off x="0" y="9525"/>
                            <a:ext cx="1260000" cy="720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文本框 236"/>
                        <wps:cNvSpPr txBox="1"/>
                        <wps:spPr>
                          <a:xfrm>
                            <a:off x="0" y="11429"/>
                            <a:ext cx="1036074" cy="7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3.5pt;margin-top:437.25pt;height:5.75pt;width:127.55pt;z-index:251679744;mso-width-relative:page;mso-height-relative:page;" coordorigin="0,9525" coordsize="1260000,73904" o:gfxdata="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78FX&#10;XNsAAAAMAQAADwAAAAAAAAABACAAAAAiAAAAZHJzL2Rvd25yZXYueG1sUEsBAhQAFAAAAAgAh07i&#10;QPO3fbMDAwAAnQgAAA4AAAAAAAAAAQAgAAAAKgEAAGRycy9lMm9Eb2MueG1sUEsFBgAAAAAGAAYA&#10;WQEAAJ8GAAAAAA==&#10;">
                <o:lock v:ext="edit" aspectratio="f"/>
                <v:shape id="_x0000_s1026" o:spid="_x0000_s1026" o:spt="202" type="#_x0000_t202" style="position:absolute;left:0;top:9525;height:72000;width:1260000;" filled="f" stroked="t" coordsize="21600,21600" o:gfxdata="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RlR6/&#10;AAAA3AAAAA8AAAAAAAAAAQAgAAAAIgAAAGRycy9kb3ducmV2LnhtbFBLAQIUABQAAAAIAIdO4kAz&#10;LwWeOwAAADkAAAAQAAAAAAAAAAEAIAAAAA4BAABkcnMvc2hhcGV4bWwueG1sUEsFBgAAAAAGAAYA&#10;WwEAALgDAAAAAA==&#10;">
                  <v:fill on="f" focussize="0,0"/>
                  <v:stroke weight="0.5pt" color="#FFFFFF [3212]" joinstyle="round"/>
                  <v:imagedata o:title=""/>
                  <o:lock v:ext="edit" aspectratio="f"/>
                  <v:textbox>
                    <w:txbxContent>
                      <w:p/>
                    </w:txbxContent>
                  </v:textbox>
                </v:shape>
                <v:shape id="_x0000_s1026" o:spid="_x0000_s1026" o:spt="202" type="#_x0000_t202" style="position:absolute;left:0;top:11429;height:72000;width:1036074;" fillcolor="#FFFFFF [3212]" filled="t" stroked="f" coordsize="21600,21600" o:gfxdata="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bMa7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84864" behindDoc="0" locked="0" layoutInCell="1" allowOverlap="1">
                <wp:simplePos x="0" y="0"/>
                <wp:positionH relativeFrom="column">
                  <wp:posOffset>5048250</wp:posOffset>
                </wp:positionH>
                <wp:positionV relativeFrom="paragraph">
                  <wp:posOffset>4648200</wp:posOffset>
                </wp:positionV>
                <wp:extent cx="2011680" cy="326390"/>
                <wp:effectExtent l="0" t="0" r="26670" b="0"/>
                <wp:wrapNone/>
                <wp:docPr id="64" name="组合 64"/>
                <wp:cNvGraphicFramePr/>
                <a:graphic xmlns:a="http://schemas.openxmlformats.org/drawingml/2006/main">
                  <a:graphicData uri="http://schemas.microsoft.com/office/word/2010/wordprocessingGroup">
                    <wpg:wgp>
                      <wpg:cNvGrpSpPr/>
                      <wpg:grpSpPr>
                        <a:xfrm>
                          <a:off x="0" y="0"/>
                          <a:ext cx="2011680" cy="326390"/>
                          <a:chOff x="0" y="0"/>
                          <a:chExt cx="2012024" cy="326390"/>
                        </a:xfrm>
                      </wpg:grpSpPr>
                      <wps:wsp>
                        <wps:cNvPr id="60" name="文本框 60"/>
                        <wps:cNvSpPr txBox="1"/>
                        <wps:spPr>
                          <a:xfrm>
                            <a:off x="352425" y="0"/>
                            <a:ext cx="115163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专业</w:t>
                              </w:r>
                              <w:r>
                                <w:rPr>
                                  <w:rFonts w:ascii="微软雅黑" w:hAnsi="微软雅黑" w:eastAsia="微软雅黑"/>
                                  <w:color w:val="FFFFFF" w:themeColor="background1"/>
                                  <w:sz w:val="28"/>
                                  <w:szCs w:val="28"/>
                                  <w14:textFill>
                                    <w14:solidFill>
                                      <w14:schemeClr w14:val="bg1"/>
                                    </w14:solidFill>
                                  </w14:textFill>
                                </w:rPr>
                                <w:t>能力</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61" name="直接连接符 61"/>
                        <wps:cNvCnPr/>
                        <wps:spPr>
                          <a:xfrm>
                            <a:off x="1400175" y="171450"/>
                            <a:ext cx="611849"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椭圆 111"/>
                        <wps:cNvSpPr>
                          <a:spLocks noChangeAspect="1"/>
                        </wps:cNvSpPr>
                        <wps:spPr>
                          <a:xfrm>
                            <a:off x="0" y="28575"/>
                            <a:ext cx="287929" cy="288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任意多边形 16"/>
                        <wps:cNvSpPr>
                          <a:spLocks noChangeAspect="1"/>
                        </wps:cNvSpPr>
                        <wps:spPr bwMode="auto">
                          <a:xfrm>
                            <a:off x="66675" y="95250"/>
                            <a:ext cx="162000" cy="154848"/>
                          </a:xfrm>
                          <a:custGeom>
                            <a:avLst/>
                            <a:gdLst>
                              <a:gd name="connsiteX0" fmla="*/ 36851 w 244475"/>
                              <a:gd name="connsiteY0" fmla="*/ 140208 h 233680"/>
                              <a:gd name="connsiteX1" fmla="*/ 36851 w 244475"/>
                              <a:gd name="connsiteY1" fmla="*/ 233680 h 233680"/>
                              <a:gd name="connsiteX2" fmla="*/ 0 w 244475"/>
                              <a:gd name="connsiteY2" fmla="*/ 233680 h 233680"/>
                              <a:gd name="connsiteX3" fmla="*/ 0 w 244475"/>
                              <a:gd name="connsiteY3" fmla="*/ 170766 h 233680"/>
                              <a:gd name="connsiteX4" fmla="*/ 164481 w 244475"/>
                              <a:gd name="connsiteY4" fmla="*/ 118638 h 233680"/>
                              <a:gd name="connsiteX5" fmla="*/ 164481 w 244475"/>
                              <a:gd name="connsiteY5" fmla="*/ 233680 h 233680"/>
                              <a:gd name="connsiteX6" fmla="*/ 127630 w 244475"/>
                              <a:gd name="connsiteY6" fmla="*/ 233680 h 233680"/>
                              <a:gd name="connsiteX7" fmla="*/ 127630 w 244475"/>
                              <a:gd name="connsiteY7" fmla="*/ 146500 h 233680"/>
                              <a:gd name="connsiteX8" fmla="*/ 130327 w 244475"/>
                              <a:gd name="connsiteY8" fmla="*/ 148297 h 233680"/>
                              <a:gd name="connsiteX9" fmla="*/ 79994 w 244475"/>
                              <a:gd name="connsiteY9" fmla="*/ 105156 h 233680"/>
                              <a:gd name="connsiteX10" fmla="*/ 100666 w 244475"/>
                              <a:gd name="connsiteY10" fmla="*/ 123132 h 233680"/>
                              <a:gd name="connsiteX11" fmla="*/ 100666 w 244475"/>
                              <a:gd name="connsiteY11" fmla="*/ 233680 h 233680"/>
                              <a:gd name="connsiteX12" fmla="*/ 63815 w 244475"/>
                              <a:gd name="connsiteY12" fmla="*/ 233680 h 233680"/>
                              <a:gd name="connsiteX13" fmla="*/ 63815 w 244475"/>
                              <a:gd name="connsiteY13" fmla="*/ 118638 h 233680"/>
                              <a:gd name="connsiteX14" fmla="*/ 219308 w 244475"/>
                              <a:gd name="connsiteY14" fmla="*/ 71003 h 233680"/>
                              <a:gd name="connsiteX15" fmla="*/ 228296 w 244475"/>
                              <a:gd name="connsiteY15" fmla="*/ 79991 h 233680"/>
                              <a:gd name="connsiteX16" fmla="*/ 228296 w 244475"/>
                              <a:gd name="connsiteY16" fmla="*/ 233680 h 233680"/>
                              <a:gd name="connsiteX17" fmla="*/ 191445 w 244475"/>
                              <a:gd name="connsiteY17" fmla="*/ 233680 h 233680"/>
                              <a:gd name="connsiteX18" fmla="*/ 191445 w 244475"/>
                              <a:gd name="connsiteY18" fmla="*/ 95270 h 233680"/>
                              <a:gd name="connsiteX19" fmla="*/ 177700 w 244475"/>
                              <a:gd name="connsiteY19" fmla="*/ 0 h 233680"/>
                              <a:gd name="connsiteX20" fmla="*/ 243153 w 244475"/>
                              <a:gd name="connsiteY20" fmla="*/ 0 h 233680"/>
                              <a:gd name="connsiteX21" fmla="*/ 244108 w 244475"/>
                              <a:gd name="connsiteY21" fmla="*/ 441 h 233680"/>
                              <a:gd name="connsiteX22" fmla="*/ 244475 w 244475"/>
                              <a:gd name="connsiteY22" fmla="*/ 1322 h 233680"/>
                              <a:gd name="connsiteX23" fmla="*/ 244475 w 244475"/>
                              <a:gd name="connsiteY23" fmla="*/ 65439 h 233680"/>
                              <a:gd name="connsiteX24" fmla="*/ 243667 w 244475"/>
                              <a:gd name="connsiteY24" fmla="*/ 66687 h 233680"/>
                              <a:gd name="connsiteX25" fmla="*/ 242271 w 244475"/>
                              <a:gd name="connsiteY25" fmla="*/ 66393 h 233680"/>
                              <a:gd name="connsiteX26" fmla="*/ 219646 w 244475"/>
                              <a:gd name="connsiteY26" fmla="*/ 44213 h 233680"/>
                              <a:gd name="connsiteX27" fmla="*/ 130025 w 244475"/>
                              <a:gd name="connsiteY27" fmla="*/ 121036 h 233680"/>
                              <a:gd name="connsiteX28" fmla="*/ 79704 w 244475"/>
                              <a:gd name="connsiteY28" fmla="*/ 78291 h 233680"/>
                              <a:gd name="connsiteX29" fmla="*/ 0 w 244475"/>
                              <a:gd name="connsiteY29" fmla="*/ 143803 h 233680"/>
                              <a:gd name="connsiteX30" fmla="*/ 0 w 244475"/>
                              <a:gd name="connsiteY30" fmla="*/ 115527 h 233680"/>
                              <a:gd name="connsiteX31" fmla="*/ 79704 w 244475"/>
                              <a:gd name="connsiteY31" fmla="*/ 49942 h 233680"/>
                              <a:gd name="connsiteX32" fmla="*/ 130025 w 244475"/>
                              <a:gd name="connsiteY32" fmla="*/ 92686 h 233680"/>
                              <a:gd name="connsiteX33" fmla="*/ 204219 w 244475"/>
                              <a:gd name="connsiteY33" fmla="*/ 29084 h 233680"/>
                              <a:gd name="connsiteX34" fmla="*/ 176745 w 244475"/>
                              <a:gd name="connsiteY34" fmla="*/ 2203 h 233680"/>
                              <a:gd name="connsiteX35" fmla="*/ 176525 w 244475"/>
                              <a:gd name="connsiteY35" fmla="*/ 808 h 233680"/>
                              <a:gd name="connsiteX36" fmla="*/ 177700 w 244475"/>
                              <a:gd name="connsiteY36" fmla="*/ 0 h 233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44475" h="233680">
                                <a:moveTo>
                                  <a:pt x="36851" y="140208"/>
                                </a:moveTo>
                                <a:lnTo>
                                  <a:pt x="36851" y="233680"/>
                                </a:lnTo>
                                <a:lnTo>
                                  <a:pt x="0" y="233680"/>
                                </a:lnTo>
                                <a:lnTo>
                                  <a:pt x="0" y="170766"/>
                                </a:lnTo>
                                <a:close/>
                                <a:moveTo>
                                  <a:pt x="164481" y="118638"/>
                                </a:moveTo>
                                <a:lnTo>
                                  <a:pt x="164481" y="233680"/>
                                </a:lnTo>
                                <a:lnTo>
                                  <a:pt x="127630" y="233680"/>
                                </a:lnTo>
                                <a:lnTo>
                                  <a:pt x="127630" y="146500"/>
                                </a:lnTo>
                                <a:lnTo>
                                  <a:pt x="130327" y="148297"/>
                                </a:lnTo>
                                <a:close/>
                                <a:moveTo>
                                  <a:pt x="79994" y="105156"/>
                                </a:moveTo>
                                <a:lnTo>
                                  <a:pt x="100666" y="123132"/>
                                </a:lnTo>
                                <a:lnTo>
                                  <a:pt x="100666" y="233680"/>
                                </a:lnTo>
                                <a:lnTo>
                                  <a:pt x="63815" y="233680"/>
                                </a:lnTo>
                                <a:lnTo>
                                  <a:pt x="63815" y="118638"/>
                                </a:lnTo>
                                <a:close/>
                                <a:moveTo>
                                  <a:pt x="219308" y="71003"/>
                                </a:moveTo>
                                <a:lnTo>
                                  <a:pt x="228296" y="79991"/>
                                </a:lnTo>
                                <a:lnTo>
                                  <a:pt x="228296" y="233680"/>
                                </a:lnTo>
                                <a:lnTo>
                                  <a:pt x="191445" y="233680"/>
                                </a:lnTo>
                                <a:lnTo>
                                  <a:pt x="191445" y="95270"/>
                                </a:lnTo>
                                <a:close/>
                                <a:moveTo>
                                  <a:pt x="177700" y="0"/>
                                </a:moveTo>
                                <a:cubicBezTo>
                                  <a:pt x="177700" y="0"/>
                                  <a:pt x="177700" y="0"/>
                                  <a:pt x="243153" y="0"/>
                                </a:cubicBezTo>
                                <a:cubicBezTo>
                                  <a:pt x="243520" y="0"/>
                                  <a:pt x="243814" y="147"/>
                                  <a:pt x="244108" y="441"/>
                                </a:cubicBezTo>
                                <a:cubicBezTo>
                                  <a:pt x="244328" y="661"/>
                                  <a:pt x="244475" y="955"/>
                                  <a:pt x="244475" y="1322"/>
                                </a:cubicBezTo>
                                <a:cubicBezTo>
                                  <a:pt x="244475" y="1322"/>
                                  <a:pt x="244475" y="1322"/>
                                  <a:pt x="244475" y="65439"/>
                                </a:cubicBezTo>
                                <a:cubicBezTo>
                                  <a:pt x="244475" y="65953"/>
                                  <a:pt x="244181" y="66393"/>
                                  <a:pt x="243667" y="66687"/>
                                </a:cubicBezTo>
                                <a:cubicBezTo>
                                  <a:pt x="243153" y="66907"/>
                                  <a:pt x="242639" y="66761"/>
                                  <a:pt x="242271" y="66393"/>
                                </a:cubicBezTo>
                                <a:cubicBezTo>
                                  <a:pt x="242271" y="66393"/>
                                  <a:pt x="242271" y="66393"/>
                                  <a:pt x="219646" y="44213"/>
                                </a:cubicBezTo>
                                <a:cubicBezTo>
                                  <a:pt x="219646" y="44213"/>
                                  <a:pt x="219646" y="44213"/>
                                  <a:pt x="130025" y="121036"/>
                                </a:cubicBezTo>
                                <a:cubicBezTo>
                                  <a:pt x="130025" y="121036"/>
                                  <a:pt x="130025" y="121036"/>
                                  <a:pt x="79704" y="78291"/>
                                </a:cubicBezTo>
                                <a:cubicBezTo>
                                  <a:pt x="79704" y="78291"/>
                                  <a:pt x="79704" y="78291"/>
                                  <a:pt x="0" y="143803"/>
                                </a:cubicBezTo>
                                <a:cubicBezTo>
                                  <a:pt x="0" y="143803"/>
                                  <a:pt x="0" y="143803"/>
                                  <a:pt x="0" y="115527"/>
                                </a:cubicBezTo>
                                <a:cubicBezTo>
                                  <a:pt x="0" y="115527"/>
                                  <a:pt x="0" y="115527"/>
                                  <a:pt x="79704" y="49942"/>
                                </a:cubicBezTo>
                                <a:cubicBezTo>
                                  <a:pt x="79704" y="49942"/>
                                  <a:pt x="79704" y="49942"/>
                                  <a:pt x="130025" y="92686"/>
                                </a:cubicBezTo>
                                <a:cubicBezTo>
                                  <a:pt x="130025" y="92686"/>
                                  <a:pt x="130025" y="92686"/>
                                  <a:pt x="204219" y="29084"/>
                                </a:cubicBezTo>
                                <a:cubicBezTo>
                                  <a:pt x="204219" y="29084"/>
                                  <a:pt x="204219" y="29084"/>
                                  <a:pt x="176745" y="2203"/>
                                </a:cubicBezTo>
                                <a:cubicBezTo>
                                  <a:pt x="176451" y="1910"/>
                                  <a:pt x="176304" y="1322"/>
                                  <a:pt x="176525" y="808"/>
                                </a:cubicBezTo>
                                <a:cubicBezTo>
                                  <a:pt x="176672" y="367"/>
                                  <a:pt x="177186" y="0"/>
                                  <a:pt x="177700" y="0"/>
                                </a:cubicBezTo>
                                <a:close/>
                              </a:path>
                            </a:pathLst>
                          </a:custGeom>
                          <a:solidFill>
                            <a:srgbClr val="536D6A"/>
                          </a:solidFill>
                          <a:ln>
                            <a:noFill/>
                          </a:ln>
                        </wps:spPr>
                        <wps:bodyPr vert="horz" wrap="square" lIns="91440" tIns="45720" rIns="91440" bIns="45720" numCol="1" anchor="t" anchorCtr="0" compatLnSpc="1">
                          <a:noAutofit/>
                        </wps:bodyPr>
                      </wps:wsp>
                    </wpg:wgp>
                  </a:graphicData>
                </a:graphic>
              </wp:anchor>
            </w:drawing>
          </mc:Choice>
          <mc:Fallback>
            <w:pict>
              <v:group id="_x0000_s1026" o:spid="_x0000_s1026" o:spt="203" style="position:absolute;left:0pt;margin-left:397.5pt;margin-top:366pt;height:25.7pt;width:158.4pt;z-index:251684864;mso-width-relative:page;mso-height-relative:page;" coordsize="2012024,326390" o:gfxdata="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">
                <o:lock v:ext="edit" aspectratio="f"/>
                <v:shape id="_x0000_s1026" o:spid="_x0000_s1026" o:spt="202" type="#_x0000_t202" style="position:absolute;left:352425;top:0;height:326390;width:1151634;" filled="f" stroked="f" coordsize="21600,21600" o:gfxdata="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6ICC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专业</w:t>
                        </w:r>
                        <w:r>
                          <w:rPr>
                            <w:rFonts w:ascii="微软雅黑" w:hAnsi="微软雅黑" w:eastAsia="微软雅黑"/>
                            <w:color w:val="FFFFFF" w:themeColor="background1"/>
                            <w:sz w:val="28"/>
                            <w:szCs w:val="28"/>
                            <w14:textFill>
                              <w14:solidFill>
                                <w14:schemeClr w14:val="bg1"/>
                              </w14:solidFill>
                            </w14:textFill>
                          </w:rPr>
                          <w:t>能力</w:t>
                        </w:r>
                      </w:p>
                    </w:txbxContent>
                  </v:textbox>
                </v:shape>
                <v:line id="_x0000_s1026" o:spid="_x0000_s1026" o:spt="20" style="position:absolute;left:1400175;top:171450;height:0;width:611849;" filled="f" stroked="t" coordsize="21600,21600" o:gfxdata="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qvuG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rect id="椭圆 111" o:spid="_x0000_s1026" o:spt="1" style="position:absolute;left:0;top:28575;height:288000;width:287929;v-text-anchor:middle;" fillcolor="#FFFFFF [3212]" filled="t" stroked="f" coordsize="21600,21600" o:gfxdata="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j/W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t"/>
                </v:rect>
                <v:shape id="任意多边形 16" o:spid="_x0000_s1026" o:spt="100" style="position:absolute;left:66675;top:95250;height:154848;width:162000;" fillcolor="#536D6A" filled="t" stroked="f" coordsize="244475,233680" o:gfxdata="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5BrvQAA&#10;ANsAAAAPAAAAAAAAAAEAIAAAACIAAABkcnMvZG93bnJldi54bWxQSwECFAAUAAAACACHTuJAMy8F&#10;njsAAAA5AAAAEAAAAAAAAAABACAAAAAMAQAAZHJzL3NoYXBleG1sLnhtbFBLBQYAAAAABgAGAFsB&#10;AAC2AwAAAAA=&#10;" path="m36851,140208l36851,233680,0,233680,0,170766xm164481,118638l164481,233680,127630,233680,127630,146500,130327,148297xm79994,105156l100666,123132,100666,233680,63815,233680,63815,118638xm219308,71003l228296,79991,228296,233680,191445,233680,191445,95270xm177700,0c177700,0,177700,0,243153,0c243520,0,243814,147,244108,441c244328,661,244475,955,244475,1322c244475,1322,244475,1322,244475,65439c244475,65953,244181,66393,243667,66687c243153,66907,242639,66761,242271,66393c242271,66393,242271,66393,219646,44213c219646,44213,219646,44213,130025,121036c130025,121036,130025,121036,79704,78291c79704,78291,79704,78291,0,143803c0,143803,0,143803,0,115527c0,115527,0,115527,79704,49942c79704,49942,79704,49942,130025,92686c130025,92686,130025,92686,204219,29084c204219,29084,204219,29084,176745,2203c176451,1910,176304,1322,176525,808c176672,367,177186,0,177700,0xe">
                  <v:path o:connectlocs="24419,92908;24419,154848;0,154848;0,113158;108992,78615;108992,154848;84573,154848;84573,97078;86360,98268;53007,69681;66705,81593;66705,154848;42286,154848;42286,78615;145323,47050;151279,53006;151279,154848;126859,154848;126859,63130;117751,0;161123,0;161756,292;162000,876;162000,43363;161464,44190;160539,43995;145547,29297;86160,80204;52815,51879;0,95291;0,76553;52815,33094;86160,61418;135324,19272;117119,1459;116973,535;117751,0" o:connectangles="0,0,0,0,0,0,0,0,0,0,0,0,0,0,0,0,0,0,0,0,0,0,0,0,0,0,0,0,0,0,0,0,0,0,0,0,0"/>
                  <v:fill on="t" focussize="0,0"/>
                  <v:stroke on="f"/>
                  <v:imagedata o:title=""/>
                  <o:lock v:ext="edit" aspectratio="t"/>
                </v:shape>
              </v:group>
            </w:pict>
          </mc:Fallback>
        </mc:AlternateContent>
      </w:r>
      <w:r>
        <w:rPr>
          <w:rFonts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column">
                  <wp:posOffset>4752975</wp:posOffset>
                </wp:positionH>
                <wp:positionV relativeFrom="paragraph">
                  <wp:posOffset>1780540</wp:posOffset>
                </wp:positionV>
                <wp:extent cx="2345690" cy="909955"/>
                <wp:effectExtent l="0" t="0" r="0" b="3810"/>
                <wp:wrapNone/>
                <wp:docPr id="34" name="文本框 34"/>
                <wp:cNvGraphicFramePr/>
                <a:graphic xmlns:a="http://schemas.openxmlformats.org/drawingml/2006/main">
                  <a:graphicData uri="http://schemas.microsoft.com/office/word/2010/wordprocessingShape">
                    <wps:wsp>
                      <wps:cNvSpPr txBox="1"/>
                      <wps:spPr>
                        <a:xfrm>
                          <a:off x="0" y="0"/>
                          <a:ext cx="2345690" cy="909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640" w:lineRule="exact"/>
                              <w:jc w:val="center"/>
                              <w:rPr>
                                <w:rFonts w:ascii="微软雅黑" w:hAnsi="微软雅黑" w:eastAsia="微软雅黑"/>
                                <w:color w:val="FFFFFF" w:themeColor="background1"/>
                                <w:spacing w:val="60"/>
                                <w:sz w:val="52"/>
                                <w14:textFill>
                                  <w14:solidFill>
                                    <w14:schemeClr w14:val="bg1"/>
                                  </w14:solidFill>
                                </w14:textFill>
                              </w:rPr>
                            </w:pPr>
                            <w:r>
                              <w:rPr>
                                <w:rFonts w:hint="eastAsia" w:ascii="微软雅黑" w:hAnsi="微软雅黑" w:eastAsia="微软雅黑"/>
                                <w:color w:val="FFFFFF" w:themeColor="background1"/>
                                <w:spacing w:val="60"/>
                                <w:sz w:val="52"/>
                                <w14:textFill>
                                  <w14:solidFill>
                                    <w14:schemeClr w14:val="bg1"/>
                                  </w14:solidFill>
                                </w14:textFill>
                              </w:rPr>
                              <w:t>林</w:t>
                            </w:r>
                            <w:r>
                              <w:rPr>
                                <w:rFonts w:hint="eastAsia" w:ascii="微软雅黑" w:hAnsi="微软雅黑" w:eastAsia="微软雅黑"/>
                                <w:color w:val="FFFFFF" w:themeColor="background1"/>
                                <w:sz w:val="52"/>
                                <w14:textFill>
                                  <w14:solidFill>
                                    <w14:schemeClr w14:val="bg1"/>
                                  </w14:solidFill>
                                </w14:textFill>
                              </w:rPr>
                              <w:t>阳</w:t>
                            </w:r>
                          </w:p>
                          <w:p>
                            <w:pPr>
                              <w:snapToGrid w:val="0"/>
                              <w:spacing w:line="64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w:t>
                            </w:r>
                            <w:r>
                              <w:rPr>
                                <w:rFonts w:ascii="微软雅黑" w:hAnsi="微软雅黑" w:eastAsia="微软雅黑"/>
                                <w:color w:val="FFFFFF" w:themeColor="background1"/>
                                <w14:textFill>
                                  <w14:solidFill>
                                    <w14:schemeClr w14:val="bg1"/>
                                  </w14:solidFill>
                                </w14:textFill>
                              </w:rPr>
                              <w:t>意向：</w:t>
                            </w:r>
                            <w:r>
                              <w:rPr>
                                <w:rFonts w:hint="eastAsia" w:ascii="微软雅黑" w:hAnsi="微软雅黑" w:eastAsia="微软雅黑"/>
                                <w:color w:val="FFFFFF" w:themeColor="background1"/>
                                <w14:textFill>
                                  <w14:solidFill>
                                    <w14:schemeClr w14:val="bg1"/>
                                  </w14:solidFill>
                                </w14:textFill>
                              </w:rPr>
                              <w:t>PHP开发工程师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25pt;margin-top:140.2pt;height:71.65pt;width:184.7pt;z-index:251672576;mso-width-relative:page;mso-height-relative:page;" filled="f" stroked="f" coordsize="21600,21600" o:gfxdata="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9fO8NgAAAAMAQAADwAAAAAAAAABACAAAAAi&#10;AAAAZHJzL2Rvd25yZXYueG1sUEsBAhQAFAAAAAgAh07iQKKeX+1DAgAAdgQAAA4AAAAAAAAAAQAg&#10;AAAAJwEAAGRycy9lMm9Eb2MueG1sUEsFBgAAAAAGAAYAWQEAANwFAAAAAA==&#10;">
                <v:fill on="f" focussize="0,0"/>
                <v:stroke on="f" weight="0.5pt"/>
                <v:imagedata o:title=""/>
                <o:lock v:ext="edit" aspectratio="f"/>
                <v:textbox style="mso-fit-shape-to-text:t;">
                  <w:txbxContent>
                    <w:p>
                      <w:pPr>
                        <w:snapToGrid w:val="0"/>
                        <w:spacing w:line="640" w:lineRule="exact"/>
                        <w:jc w:val="center"/>
                        <w:rPr>
                          <w:rFonts w:ascii="微软雅黑" w:hAnsi="微软雅黑" w:eastAsia="微软雅黑"/>
                          <w:color w:val="FFFFFF" w:themeColor="background1"/>
                          <w:spacing w:val="60"/>
                          <w:sz w:val="52"/>
                          <w14:textFill>
                            <w14:solidFill>
                              <w14:schemeClr w14:val="bg1"/>
                            </w14:solidFill>
                          </w14:textFill>
                        </w:rPr>
                      </w:pPr>
                      <w:r>
                        <w:rPr>
                          <w:rFonts w:hint="eastAsia" w:ascii="微软雅黑" w:hAnsi="微软雅黑" w:eastAsia="微软雅黑"/>
                          <w:color w:val="FFFFFF" w:themeColor="background1"/>
                          <w:spacing w:val="60"/>
                          <w:sz w:val="52"/>
                          <w14:textFill>
                            <w14:solidFill>
                              <w14:schemeClr w14:val="bg1"/>
                            </w14:solidFill>
                          </w14:textFill>
                        </w:rPr>
                        <w:t>林</w:t>
                      </w:r>
                      <w:r>
                        <w:rPr>
                          <w:rFonts w:hint="eastAsia" w:ascii="微软雅黑" w:hAnsi="微软雅黑" w:eastAsia="微软雅黑"/>
                          <w:color w:val="FFFFFF" w:themeColor="background1"/>
                          <w:sz w:val="52"/>
                          <w14:textFill>
                            <w14:solidFill>
                              <w14:schemeClr w14:val="bg1"/>
                            </w14:solidFill>
                          </w14:textFill>
                        </w:rPr>
                        <w:t>阳</w:t>
                      </w:r>
                    </w:p>
                    <w:p>
                      <w:pPr>
                        <w:snapToGrid w:val="0"/>
                        <w:spacing w:line="64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w:t>
                      </w:r>
                      <w:r>
                        <w:rPr>
                          <w:rFonts w:ascii="微软雅黑" w:hAnsi="微软雅黑" w:eastAsia="微软雅黑"/>
                          <w:color w:val="FFFFFF" w:themeColor="background1"/>
                          <w14:textFill>
                            <w14:solidFill>
                              <w14:schemeClr w14:val="bg1"/>
                            </w14:solidFill>
                          </w14:textFill>
                        </w:rPr>
                        <w:t>意向：</w:t>
                      </w:r>
                      <w:r>
                        <w:rPr>
                          <w:rFonts w:hint="eastAsia" w:ascii="微软雅黑" w:hAnsi="微软雅黑" w:eastAsia="微软雅黑"/>
                          <w:color w:val="FFFFFF" w:themeColor="background1"/>
                          <w14:textFill>
                            <w14:solidFill>
                              <w14:schemeClr w14:val="bg1"/>
                            </w14:solidFill>
                          </w14:textFill>
                        </w:rPr>
                        <w:t>PHP开发工程师</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margin">
                  <wp:posOffset>4740910</wp:posOffset>
                </wp:positionH>
                <wp:positionV relativeFrom="margin">
                  <wp:align>center</wp:align>
                </wp:positionV>
                <wp:extent cx="2375535" cy="10727690"/>
                <wp:effectExtent l="0" t="0" r="5715" b="0"/>
                <wp:wrapNone/>
                <wp:docPr id="33" name="文本框 33"/>
                <wp:cNvGraphicFramePr/>
                <a:graphic xmlns:a="http://schemas.openxmlformats.org/drawingml/2006/main">
                  <a:graphicData uri="http://schemas.microsoft.com/office/word/2010/wordprocessingShape">
                    <wps:wsp>
                      <wps:cNvSpPr txBox="1"/>
                      <wps:spPr>
                        <a:xfrm>
                          <a:off x="0" y="0"/>
                          <a:ext cx="2375535" cy="10727690"/>
                        </a:xfrm>
                        <a:prstGeom prst="rect">
                          <a:avLst/>
                        </a:prstGeom>
                        <a:solidFill>
                          <a:srgbClr val="536D6A"/>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5B9BD5" w:themeColor="accent1"/>
                                <w:sz w:val="28"/>
                                <w:szCs w:val="28"/>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3pt;height:844.7pt;width:187.05pt;mso-position-horizontal-relative:margin;mso-position-vertical:center;mso-position-vertical-relative:margin;z-index:251671552;mso-width-relative:page;mso-height-relative:page;" fillcolor="#536D6A" filled="t" stroked="f" coordsize="21600,21600" o:gfxdata="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0zmFG9gAAAAKAQAADwAAAAAAAAABACAAAAAiAAAAZHJzL2Rvd25yZXYueG1sUEsBAhQAFAAAAAgA&#10;h07iQFKpAedeAgAAoQQAAA4AAAAAAAAAAQAgAAAAJwEAAGRycy9lMm9Eb2MueG1sUEsFBgAAAAAG&#10;AAYAWQEAAPcFAAAAAA==&#10;">
                <v:fill on="t" focussize="0,0"/>
                <v:stroke on="f" weight="0.5pt"/>
                <v:imagedata o:title=""/>
                <o:lock v:ext="edit" aspectratio="f"/>
                <v:textbox>
                  <w:txbxContent>
                    <w:p>
                      <w:pPr>
                        <w:snapToGrid w:val="0"/>
                        <w:spacing w:line="360" w:lineRule="exact"/>
                        <w:rPr>
                          <w:rFonts w:ascii="微软雅黑" w:hAnsi="微软雅黑" w:eastAsia="微软雅黑"/>
                          <w:color w:val="5B9BD5" w:themeColor="accent1"/>
                          <w:sz w:val="28"/>
                          <w:szCs w:val="28"/>
                          <w14:textFill>
                            <w14:solidFill>
                              <w14:schemeClr w14:val="accent1"/>
                            </w14:solidFill>
                          </w14:textFill>
                        </w:rPr>
                      </w:pP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2227C"/>
    <w:multiLevelType w:val="multilevel"/>
    <w:tmpl w:val="1A32227C"/>
    <w:lvl w:ilvl="0" w:tentative="0">
      <w:start w:val="1"/>
      <w:numFmt w:val="bullet"/>
      <w:lvlText w:val=""/>
      <w:lvlJc w:val="left"/>
      <w:pPr>
        <w:ind w:left="420" w:hanging="420"/>
      </w:pPr>
      <w:rPr>
        <w:rFonts w:hint="default" w:ascii="Wingdings" w:hAnsi="Wingdings"/>
        <w:color w:val="536D6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0D3B5C"/>
    <w:multiLevelType w:val="multilevel"/>
    <w:tmpl w:val="370D3B5C"/>
    <w:lvl w:ilvl="0" w:tentative="0">
      <w:start w:val="1"/>
      <w:numFmt w:val="bullet"/>
      <w:lvlText w:val=""/>
      <w:lvlJc w:val="left"/>
      <w:pPr>
        <w:ind w:left="420" w:hanging="420"/>
      </w:pPr>
      <w:rPr>
        <w:rFonts w:hint="default" w:ascii="Wingdings" w:hAnsi="Wingdings"/>
        <w:color w:val="536D6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19F066B"/>
    <w:multiLevelType w:val="multilevel"/>
    <w:tmpl w:val="519F066B"/>
    <w:lvl w:ilvl="0" w:tentative="0">
      <w:start w:val="1"/>
      <w:numFmt w:val="bullet"/>
      <w:lvlText w:val=""/>
      <w:lvlJc w:val="left"/>
      <w:pPr>
        <w:ind w:left="420" w:hanging="420"/>
      </w:pPr>
      <w:rPr>
        <w:rFonts w:hint="default" w:ascii="Wingdings" w:hAnsi="Wingdings"/>
        <w:color w:val="536D6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744843"/>
    <w:rsid w:val="00022AAA"/>
    <w:rsid w:val="0003353F"/>
    <w:rsid w:val="00041BE1"/>
    <w:rsid w:val="00047A63"/>
    <w:rsid w:val="0006200D"/>
    <w:rsid w:val="00065836"/>
    <w:rsid w:val="00081B2A"/>
    <w:rsid w:val="00091CCA"/>
    <w:rsid w:val="000A75D8"/>
    <w:rsid w:val="000B6F2A"/>
    <w:rsid w:val="000B75C1"/>
    <w:rsid w:val="000C4768"/>
    <w:rsid w:val="000C7F17"/>
    <w:rsid w:val="000E2C3A"/>
    <w:rsid w:val="000E2E08"/>
    <w:rsid w:val="00101304"/>
    <w:rsid w:val="00116723"/>
    <w:rsid w:val="00120C56"/>
    <w:rsid w:val="00130AD4"/>
    <w:rsid w:val="00134B1F"/>
    <w:rsid w:val="00141616"/>
    <w:rsid w:val="0014217B"/>
    <w:rsid w:val="0014443F"/>
    <w:rsid w:val="001535F8"/>
    <w:rsid w:val="0015682E"/>
    <w:rsid w:val="001600A4"/>
    <w:rsid w:val="00166977"/>
    <w:rsid w:val="00175C6F"/>
    <w:rsid w:val="00180836"/>
    <w:rsid w:val="001A3B0F"/>
    <w:rsid w:val="001A582A"/>
    <w:rsid w:val="001B580C"/>
    <w:rsid w:val="001C407F"/>
    <w:rsid w:val="001D16BB"/>
    <w:rsid w:val="00212DE1"/>
    <w:rsid w:val="00217A75"/>
    <w:rsid w:val="00232209"/>
    <w:rsid w:val="00233AE3"/>
    <w:rsid w:val="0025580E"/>
    <w:rsid w:val="00256D5A"/>
    <w:rsid w:val="00264781"/>
    <w:rsid w:val="00271477"/>
    <w:rsid w:val="00277CEF"/>
    <w:rsid w:val="00282FE6"/>
    <w:rsid w:val="002905F9"/>
    <w:rsid w:val="002906D8"/>
    <w:rsid w:val="002A6B7A"/>
    <w:rsid w:val="002B6352"/>
    <w:rsid w:val="002C01F0"/>
    <w:rsid w:val="002C366A"/>
    <w:rsid w:val="002D42BE"/>
    <w:rsid w:val="002D4DFB"/>
    <w:rsid w:val="002E6664"/>
    <w:rsid w:val="0031791B"/>
    <w:rsid w:val="00351BB3"/>
    <w:rsid w:val="0036105B"/>
    <w:rsid w:val="003724A9"/>
    <w:rsid w:val="00392C61"/>
    <w:rsid w:val="003A5E2A"/>
    <w:rsid w:val="003B019A"/>
    <w:rsid w:val="003B21B4"/>
    <w:rsid w:val="003B2D81"/>
    <w:rsid w:val="003B41FE"/>
    <w:rsid w:val="003C2D34"/>
    <w:rsid w:val="003D4465"/>
    <w:rsid w:val="003E7111"/>
    <w:rsid w:val="003F0678"/>
    <w:rsid w:val="003F201B"/>
    <w:rsid w:val="003F42DF"/>
    <w:rsid w:val="004025BB"/>
    <w:rsid w:val="00415258"/>
    <w:rsid w:val="00415854"/>
    <w:rsid w:val="004168CA"/>
    <w:rsid w:val="00427116"/>
    <w:rsid w:val="004319EA"/>
    <w:rsid w:val="004333CE"/>
    <w:rsid w:val="004628C9"/>
    <w:rsid w:val="004756EC"/>
    <w:rsid w:val="004916D6"/>
    <w:rsid w:val="004D71DE"/>
    <w:rsid w:val="004D7242"/>
    <w:rsid w:val="00516F15"/>
    <w:rsid w:val="00521C5A"/>
    <w:rsid w:val="0052656C"/>
    <w:rsid w:val="005277E3"/>
    <w:rsid w:val="00535900"/>
    <w:rsid w:val="00553314"/>
    <w:rsid w:val="00570039"/>
    <w:rsid w:val="00584895"/>
    <w:rsid w:val="00595D8A"/>
    <w:rsid w:val="005A13FE"/>
    <w:rsid w:val="005E338E"/>
    <w:rsid w:val="005E51AF"/>
    <w:rsid w:val="005E5628"/>
    <w:rsid w:val="006002FA"/>
    <w:rsid w:val="00601059"/>
    <w:rsid w:val="00626D92"/>
    <w:rsid w:val="00627DF3"/>
    <w:rsid w:val="00661B84"/>
    <w:rsid w:val="00666249"/>
    <w:rsid w:val="0068067F"/>
    <w:rsid w:val="00681059"/>
    <w:rsid w:val="006955D1"/>
    <w:rsid w:val="006C4BCA"/>
    <w:rsid w:val="006E35FF"/>
    <w:rsid w:val="00704644"/>
    <w:rsid w:val="00716A8B"/>
    <w:rsid w:val="00737260"/>
    <w:rsid w:val="00743CFF"/>
    <w:rsid w:val="007B4EB5"/>
    <w:rsid w:val="007C43D0"/>
    <w:rsid w:val="007E525B"/>
    <w:rsid w:val="007E79A8"/>
    <w:rsid w:val="007F0EF5"/>
    <w:rsid w:val="008036E7"/>
    <w:rsid w:val="00804EA3"/>
    <w:rsid w:val="0081574A"/>
    <w:rsid w:val="008301EE"/>
    <w:rsid w:val="008305EC"/>
    <w:rsid w:val="0083204F"/>
    <w:rsid w:val="00835B4F"/>
    <w:rsid w:val="008570A0"/>
    <w:rsid w:val="0085761C"/>
    <w:rsid w:val="00865E76"/>
    <w:rsid w:val="00883788"/>
    <w:rsid w:val="00896916"/>
    <w:rsid w:val="00897E15"/>
    <w:rsid w:val="008A0668"/>
    <w:rsid w:val="008A2BCD"/>
    <w:rsid w:val="008A335E"/>
    <w:rsid w:val="008C5A14"/>
    <w:rsid w:val="008C75A3"/>
    <w:rsid w:val="008D5188"/>
    <w:rsid w:val="008F1524"/>
    <w:rsid w:val="008F1D87"/>
    <w:rsid w:val="00917C1B"/>
    <w:rsid w:val="00925097"/>
    <w:rsid w:val="00927C11"/>
    <w:rsid w:val="00931E08"/>
    <w:rsid w:val="009527FF"/>
    <w:rsid w:val="009557B2"/>
    <w:rsid w:val="00955F91"/>
    <w:rsid w:val="00957EB3"/>
    <w:rsid w:val="00981B96"/>
    <w:rsid w:val="009932F1"/>
    <w:rsid w:val="0099596F"/>
    <w:rsid w:val="009B005F"/>
    <w:rsid w:val="009B1936"/>
    <w:rsid w:val="009C64B3"/>
    <w:rsid w:val="009D0B8E"/>
    <w:rsid w:val="009D747E"/>
    <w:rsid w:val="009F2438"/>
    <w:rsid w:val="009F2836"/>
    <w:rsid w:val="009F64DF"/>
    <w:rsid w:val="00A12B8C"/>
    <w:rsid w:val="00A2165D"/>
    <w:rsid w:val="00A55137"/>
    <w:rsid w:val="00A651B6"/>
    <w:rsid w:val="00A67F85"/>
    <w:rsid w:val="00A7028C"/>
    <w:rsid w:val="00A704FE"/>
    <w:rsid w:val="00A76210"/>
    <w:rsid w:val="00A90B02"/>
    <w:rsid w:val="00A92191"/>
    <w:rsid w:val="00AB2D25"/>
    <w:rsid w:val="00AB742F"/>
    <w:rsid w:val="00AC07BA"/>
    <w:rsid w:val="00AC1B96"/>
    <w:rsid w:val="00AD0D69"/>
    <w:rsid w:val="00AD4A6D"/>
    <w:rsid w:val="00AD5E6F"/>
    <w:rsid w:val="00AF6C81"/>
    <w:rsid w:val="00B01E84"/>
    <w:rsid w:val="00B032A6"/>
    <w:rsid w:val="00B03883"/>
    <w:rsid w:val="00B110FD"/>
    <w:rsid w:val="00B21523"/>
    <w:rsid w:val="00B42323"/>
    <w:rsid w:val="00B52472"/>
    <w:rsid w:val="00B7025E"/>
    <w:rsid w:val="00B72CCE"/>
    <w:rsid w:val="00B74F2C"/>
    <w:rsid w:val="00B829BA"/>
    <w:rsid w:val="00B8687E"/>
    <w:rsid w:val="00BC69AD"/>
    <w:rsid w:val="00BD6A39"/>
    <w:rsid w:val="00BE0CE4"/>
    <w:rsid w:val="00BE2C18"/>
    <w:rsid w:val="00BF45DB"/>
    <w:rsid w:val="00C10573"/>
    <w:rsid w:val="00C255DC"/>
    <w:rsid w:val="00C539F3"/>
    <w:rsid w:val="00C540AF"/>
    <w:rsid w:val="00C6151A"/>
    <w:rsid w:val="00C64BC8"/>
    <w:rsid w:val="00C74687"/>
    <w:rsid w:val="00C80A47"/>
    <w:rsid w:val="00C915D6"/>
    <w:rsid w:val="00CA735B"/>
    <w:rsid w:val="00CB56ED"/>
    <w:rsid w:val="00CE1A03"/>
    <w:rsid w:val="00CE20DA"/>
    <w:rsid w:val="00CF58C4"/>
    <w:rsid w:val="00D070F1"/>
    <w:rsid w:val="00D1562D"/>
    <w:rsid w:val="00D22C59"/>
    <w:rsid w:val="00D357D2"/>
    <w:rsid w:val="00D452B0"/>
    <w:rsid w:val="00D45D93"/>
    <w:rsid w:val="00D7642C"/>
    <w:rsid w:val="00D92EC5"/>
    <w:rsid w:val="00DA5433"/>
    <w:rsid w:val="00DA65E1"/>
    <w:rsid w:val="00DA7BB1"/>
    <w:rsid w:val="00DB44E8"/>
    <w:rsid w:val="00DB5BA3"/>
    <w:rsid w:val="00DC1F1D"/>
    <w:rsid w:val="00DC5C68"/>
    <w:rsid w:val="00DD077A"/>
    <w:rsid w:val="00E006F3"/>
    <w:rsid w:val="00E27A53"/>
    <w:rsid w:val="00E30EC9"/>
    <w:rsid w:val="00E3511F"/>
    <w:rsid w:val="00E45E62"/>
    <w:rsid w:val="00E615DA"/>
    <w:rsid w:val="00E63611"/>
    <w:rsid w:val="00E63AE3"/>
    <w:rsid w:val="00E8694E"/>
    <w:rsid w:val="00E90A56"/>
    <w:rsid w:val="00E971CB"/>
    <w:rsid w:val="00EA7ADC"/>
    <w:rsid w:val="00EC5AEC"/>
    <w:rsid w:val="00ED5CED"/>
    <w:rsid w:val="00EE70E1"/>
    <w:rsid w:val="00EF51C7"/>
    <w:rsid w:val="00EF5B58"/>
    <w:rsid w:val="00F130A2"/>
    <w:rsid w:val="00F1363F"/>
    <w:rsid w:val="00F17CFB"/>
    <w:rsid w:val="00F31279"/>
    <w:rsid w:val="00F531FC"/>
    <w:rsid w:val="00F72BF7"/>
    <w:rsid w:val="00F83B83"/>
    <w:rsid w:val="00F91473"/>
    <w:rsid w:val="00FD496D"/>
    <w:rsid w:val="00FF3DCD"/>
    <w:rsid w:val="00FF7565"/>
    <w:rsid w:val="5E744843"/>
    <w:rsid w:val="6E512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Char"/>
    <w:basedOn w:val="6"/>
    <w:link w:val="4"/>
    <w:qFormat/>
    <w:uiPriority w:val="99"/>
    <w:rPr>
      <w:sz w:val="18"/>
      <w:szCs w:val="18"/>
    </w:rPr>
  </w:style>
  <w:style w:type="character" w:customStyle="1" w:styleId="10">
    <w:name w:val="页脚 Char"/>
    <w:basedOn w:val="6"/>
    <w:link w:val="3"/>
    <w:uiPriority w:val="99"/>
    <w:rPr>
      <w:sz w:val="18"/>
      <w:szCs w:val="18"/>
    </w:rPr>
  </w:style>
  <w:style w:type="character" w:customStyle="1" w:styleId="11">
    <w:name w:val="日期 Char"/>
    <w:basedOn w:val="6"/>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ikt\AppData\Roaming\kingsoft\office6\templates\download\8c5afcfb-9b6a-402b-b1a5-7ef5bf82af71\&#31243;&#24207;&#21592;&#31616;&#21382;&#31243;&#24207;&#21592;&#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程序员简历程序员简历.docx</Template>
  <Pages>2</Pages>
  <Words>0</Words>
  <Characters>0</Characters>
  <Lines>1</Lines>
  <Paragraphs>1</Paragraphs>
  <TotalTime>106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2021-05-15T08:09:00Z</dcterms:created>
  <dc:creator>yushengjun</dc:creator>
  <cp:lastModifiedBy>yushengjun</cp:lastModifiedBy>
  <dcterms:modified xsi:type="dcterms:W3CDTF">2021-05-15T08:10:06Z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1.0_2jdesebKgRcWXOq4tbwHl9g1EQ4tFiEs4tvZ301NTt1eye2HnF/geE/BLBkKEUHSvjf+T1ti8/scOzq92qIqyA==</vt:lpwstr>
  </property>
  <property fmtid="{D5CDD505-2E9C-101B-9397-08002B2CF9AE}" pid="3" name="KSOTemplateUUID">
    <vt:lpwstr>v1.0_mb_u1dfdVv7LkuM+wFRrUxaWg==</vt:lpwstr>
  </property>
  <property fmtid="{D5CDD505-2E9C-101B-9397-08002B2CF9AE}" pid="4" name="ICV">
    <vt:lpwstr>DA376FCA77594336B0B0CA8310193EB9</vt:lpwstr>
  </property>
  <property fmtid="{D5CDD505-2E9C-101B-9397-08002B2CF9AE}" pid="5" name="KSOProductBuildVer">
    <vt:lpwstr>2052-11.1.0.10495</vt:lpwstr>
  </property>
</Properties>
</file>