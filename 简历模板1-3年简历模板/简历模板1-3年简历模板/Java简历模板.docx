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-3717290</wp:posOffset>
            </wp:positionV>
            <wp:extent cx="2352675" cy="8447405"/>
            <wp:effectExtent l="55880" t="219710" r="61595" b="231775"/>
            <wp:wrapNone/>
            <wp:docPr id="3" name="图片 3" descr="177648c59713c68ac13f842cdf884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7648c59713c68ac13f842cdf88463e"/>
                    <pic:cNvPicPr>
                      <a:picLocks noChangeAspect="1"/>
                    </pic:cNvPicPr>
                  </pic:nvPicPr>
                  <pic:blipFill>
                    <a:blip r:embed="rId4">
                      <a:lum bright="24000"/>
                    </a:blip>
                    <a:srcRect r="14202"/>
                    <a:stretch>
                      <a:fillRect/>
                    </a:stretch>
                  </pic:blipFill>
                  <pic:spPr>
                    <a:xfrm rot="5580000">
                      <a:off x="0" y="0"/>
                      <a:ext cx="2352675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1884680</wp:posOffset>
            </wp:positionV>
            <wp:extent cx="1534795" cy="370840"/>
            <wp:effectExtent l="0" t="0" r="8255" b="10795"/>
            <wp:wrapNone/>
            <wp:docPr id="6" name="图片 6" descr="177648c59713c68ac13f842cdf884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7648c59713c68ac13f842cdf88463e"/>
                    <pic:cNvPicPr>
                      <a:picLocks noChangeAspect="1"/>
                    </pic:cNvPicPr>
                  </pic:nvPicPr>
                  <pic:blipFill>
                    <a:blip r:embed="rId5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-184785</wp:posOffset>
            </wp:positionV>
            <wp:extent cx="1007745" cy="1410970"/>
            <wp:effectExtent l="0" t="0" r="13335" b="6350"/>
            <wp:wrapNone/>
            <wp:docPr id="23" name="图片 23" descr="03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3-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974725</wp:posOffset>
                </wp:positionV>
                <wp:extent cx="179705" cy="179705"/>
                <wp:effectExtent l="4445" t="3810" r="6350" b="6985"/>
                <wp:wrapNone/>
                <wp:docPr id="164" name="任意多边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00 w 257"/>
                            <a:gd name="T1" fmla="*/ 133 h 240"/>
                            <a:gd name="T2" fmla="*/ 209 w 257"/>
                            <a:gd name="T3" fmla="*/ 124 h 240"/>
                            <a:gd name="T4" fmla="*/ 219 w 257"/>
                            <a:gd name="T5" fmla="*/ 133 h 240"/>
                            <a:gd name="T6" fmla="*/ 219 w 257"/>
                            <a:gd name="T7" fmla="*/ 230 h 240"/>
                            <a:gd name="T8" fmla="*/ 209 w 257"/>
                            <a:gd name="T9" fmla="*/ 240 h 240"/>
                            <a:gd name="T10" fmla="*/ 209 w 257"/>
                            <a:gd name="T11" fmla="*/ 240 h 240"/>
                            <a:gd name="T12" fmla="*/ 47 w 257"/>
                            <a:gd name="T13" fmla="*/ 240 h 240"/>
                            <a:gd name="T14" fmla="*/ 38 w 257"/>
                            <a:gd name="T15" fmla="*/ 230 h 240"/>
                            <a:gd name="T16" fmla="*/ 38 w 257"/>
                            <a:gd name="T17" fmla="*/ 229 h 240"/>
                            <a:gd name="T18" fmla="*/ 38 w 257"/>
                            <a:gd name="T19" fmla="*/ 133 h 240"/>
                            <a:gd name="T20" fmla="*/ 47 w 257"/>
                            <a:gd name="T21" fmla="*/ 124 h 240"/>
                            <a:gd name="T22" fmla="*/ 57 w 257"/>
                            <a:gd name="T23" fmla="*/ 133 h 240"/>
                            <a:gd name="T24" fmla="*/ 57 w 257"/>
                            <a:gd name="T25" fmla="*/ 220 h 240"/>
                            <a:gd name="T26" fmla="*/ 89 w 257"/>
                            <a:gd name="T27" fmla="*/ 220 h 240"/>
                            <a:gd name="T28" fmla="*/ 89 w 257"/>
                            <a:gd name="T29" fmla="*/ 123 h 240"/>
                            <a:gd name="T30" fmla="*/ 95 w 257"/>
                            <a:gd name="T31" fmla="*/ 117 h 240"/>
                            <a:gd name="T32" fmla="*/ 95 w 257"/>
                            <a:gd name="T33" fmla="*/ 117 h 240"/>
                            <a:gd name="T34" fmla="*/ 162 w 257"/>
                            <a:gd name="T35" fmla="*/ 117 h 240"/>
                            <a:gd name="T36" fmla="*/ 168 w 257"/>
                            <a:gd name="T37" fmla="*/ 123 h 240"/>
                            <a:gd name="T38" fmla="*/ 168 w 257"/>
                            <a:gd name="T39" fmla="*/ 123 h 240"/>
                            <a:gd name="T40" fmla="*/ 168 w 257"/>
                            <a:gd name="T41" fmla="*/ 220 h 240"/>
                            <a:gd name="T42" fmla="*/ 200 w 257"/>
                            <a:gd name="T43" fmla="*/ 220 h 240"/>
                            <a:gd name="T44" fmla="*/ 200 w 257"/>
                            <a:gd name="T45" fmla="*/ 133 h 240"/>
                            <a:gd name="T46" fmla="*/ 101 w 257"/>
                            <a:gd name="T47" fmla="*/ 220 h 240"/>
                            <a:gd name="T48" fmla="*/ 101 w 257"/>
                            <a:gd name="T49" fmla="*/ 220 h 240"/>
                            <a:gd name="T50" fmla="*/ 156 w 257"/>
                            <a:gd name="T51" fmla="*/ 220 h 240"/>
                            <a:gd name="T52" fmla="*/ 156 w 257"/>
                            <a:gd name="T53" fmla="*/ 129 h 240"/>
                            <a:gd name="T54" fmla="*/ 101 w 257"/>
                            <a:gd name="T55" fmla="*/ 129 h 240"/>
                            <a:gd name="T56" fmla="*/ 101 w 257"/>
                            <a:gd name="T57" fmla="*/ 220 h 240"/>
                            <a:gd name="T58" fmla="*/ 17 w 257"/>
                            <a:gd name="T59" fmla="*/ 136 h 240"/>
                            <a:gd name="T60" fmla="*/ 17 w 257"/>
                            <a:gd name="T61" fmla="*/ 136 h 240"/>
                            <a:gd name="T62" fmla="*/ 3 w 257"/>
                            <a:gd name="T63" fmla="*/ 136 h 240"/>
                            <a:gd name="T64" fmla="*/ 3 w 257"/>
                            <a:gd name="T65" fmla="*/ 122 h 240"/>
                            <a:gd name="T66" fmla="*/ 121 w 257"/>
                            <a:gd name="T67" fmla="*/ 4 h 240"/>
                            <a:gd name="T68" fmla="*/ 135 w 257"/>
                            <a:gd name="T69" fmla="*/ 4 h 240"/>
                            <a:gd name="T70" fmla="*/ 136 w 257"/>
                            <a:gd name="T71" fmla="*/ 4 h 240"/>
                            <a:gd name="T72" fmla="*/ 253 w 257"/>
                            <a:gd name="T73" fmla="*/ 122 h 240"/>
                            <a:gd name="T74" fmla="*/ 253 w 257"/>
                            <a:gd name="T75" fmla="*/ 136 h 240"/>
                            <a:gd name="T76" fmla="*/ 239 w 257"/>
                            <a:gd name="T77" fmla="*/ 136 h 240"/>
                            <a:gd name="T78" fmla="*/ 128 w 257"/>
                            <a:gd name="T79" fmla="*/ 25 h 240"/>
                            <a:gd name="T80" fmla="*/ 17 w 257"/>
                            <a:gd name="T81" fmla="*/ 136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7.3pt;margin-top:76.75pt;height:14.15pt;width:14.15pt;z-index:251672576;mso-width-relative:page;mso-height-relative:page;" fillcolor="#FFFFFF [3212]" filled="t" stroked="t" coordsize="257,240" o:gfxdata="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BhVnw72QAAAAsBAAAPAAAAAAAAAAEA&#10;IAAAACIAAABkcnMvZG93bnJldi54bWxQSwECFAAUAAAACACHTuJAkwKRdp8HAAApJwAADgAAAAAA&#10;AAABACAAAAAoAQAAZHJzL2Uyb0RvYy54bWxQSwUGAAAAAAYABgBZAQAAOQs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139848,99586;146141,92847;153133,99586;153133,172217;146141,179705;146141,179705;32864,179705;26571,172217;26571,171468;26571,99586;32864,92847;39856,99586;39856,164729;62232,164729;62232,92098;66427,87606;66427,87606;113277,87606;117472,92098;117472,92098;117472,164729;139848,164729;139848,99586;70623,164729;70623,164729;109081,164729;109081,96591;70623,96591;70623,164729;11887,101832;11887,101832;2097,101832;2097,91350;84608,2995;94397,2995;95096,2995;176908,91350;176908,101832;167118,101832;89502,18719;11887,101832" o:connectangles="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2263140</wp:posOffset>
                </wp:positionV>
                <wp:extent cx="6480175" cy="235966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235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java开发工作经历，有丰富的项目开发经验，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有很强的分析问题和解决问题的能力，习惯开发前思考多个方案，过滤并找出最优方案再进行开发，并能提供适合的通用接口和工具。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熟悉常用的设计模式，spring ，spring mvc，mybatis 和ehcache 缓存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有前端开发经验。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熟练使用WEB服务器Tomcat、JBoss，IDE工具Eclipse进行开发。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熟练掌握Oracle数据库的操作，熟练使用Oracle数据库操作软件。熟练使用HTML创建网页，熟练使用CSS、DIV技术美化网站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 Script网页脚本语言，熟练使用脚本中常用的各种对象和事件触发机制。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喜欢有挑战性的工作内容，对于新技术熟悉速度快，能快速熟悉项目的业务流程，工作遇到阻碍善于沟通和查阅相关资料解决问题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178.2pt;height:185.8pt;width:510.25pt;mso-position-horizontal-relative:margin;z-index:251662336;mso-width-relative:page;mso-height-relative:page;" filled="f" stroked="f" coordsize="21600,21600" o:gfxdata="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wzroXWAAAACgEAAA8AAAAAAAAAAQAgAAAA&#10;IgAAAGRycy9kb3ducmV2LnhtbFBLAQIUABQAAAAIAIdO4kANs2csRgIAAHUEAAAOAAAAAAAAAAEA&#10;IAAAACU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java开发工作经历，有丰富的项目开发经验，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有很强的分析问题和解决问题的能力，习惯开发前思考多个方案，过滤并找出最优方案再进行开发，并能提供适合的通用接口和工具。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熟悉常用的设计模式，spring ，spring mvc，mybatis 和ehcache 缓存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有前端开发经验。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熟练使用WEB服务器Tomcat、JBoss，IDE工具Eclipse进行开发。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熟练掌握Oracle数据库的操作，熟练使用Oracle数据库操作软件。熟练使用HTML创建网页，熟练使用CSS、DIV技术美化网站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 Script网页脚本语言，熟练使用脚本中常用的各种对象和事件触发机制。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喜欢有挑战性的工作内容，对于新技术熟悉速度快，能快速熟悉项目的业务流程，工作遇到阻碍善于沟通和查阅相关资料解决问题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1939925</wp:posOffset>
                </wp:positionV>
                <wp:extent cx="981075" cy="373380"/>
                <wp:effectExtent l="0" t="0" r="0" b="762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自我介绍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5pt;margin-top:152.75pt;height:29.4pt;width:77.25pt;z-index:251669504;mso-width-relative:page;mso-height-relative:page;" filled="f" stroked="f" coordsize="21600,21600" o:gfxdata="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Q0lZnbAAAACwEAAA8AAAAAAAAAAQAgAAAAIgAA&#10;AGRycy9kb3ducmV2LnhtbFBLAQIUABQAAAAIAIdO4kBETBZl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自我介绍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5066665</wp:posOffset>
                </wp:positionV>
                <wp:extent cx="981075" cy="373380"/>
                <wp:effectExtent l="0" t="0" r="0" b="76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5pt;margin-top:398.95pt;height:29.4pt;width:77.25pt;z-index:251663360;mso-width-relative:page;mso-height-relative:page;" filled="f" stroked="f" coordsize="21600,21600" o:gfxdata="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X1C03AAAAAsBAAAPAAAAAAAAAAEAIAAAACIA&#10;AABkcnMvZG93bnJldi54bWxQSwECFAAUAAAACACHTuJAj6bRU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5005705</wp:posOffset>
            </wp:positionV>
            <wp:extent cx="1534795" cy="370840"/>
            <wp:effectExtent l="0" t="0" r="8255" b="10795"/>
            <wp:wrapNone/>
            <wp:docPr id="7" name="图片 7" descr="177648c59713c68ac13f842cdf884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7648c59713c68ac13f842cdf88463e"/>
                    <pic:cNvPicPr>
                      <a:picLocks noChangeAspect="1"/>
                    </pic:cNvPicPr>
                  </pic:nvPicPr>
                  <pic:blipFill>
                    <a:blip r:embed="rId5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78105</wp:posOffset>
                </wp:positionV>
                <wp:extent cx="1857375" cy="3733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2pt;margin-top:6.15pt;height:29.4pt;width:146.25pt;z-index:251661312;mso-width-relative:page;mso-height-relative:page;" filled="f" stroked="f" coordsize="21600,21600" o:gfxdata="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7PasdoAAAAJAQAADwAAAAAAAAABACAAAAAiAAAAZHJz&#10;L2Rvd25yZXYueG1sUEsBAhQAFAAAAAgAh07iQOS5OKY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：Java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622935</wp:posOffset>
                </wp:positionV>
                <wp:extent cx="2171700" cy="695325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666666666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95pt;margin-top:49.05pt;height:54.75pt;width:171pt;z-index:251674624;mso-width-relative:page;mso-height-relative:page;" filled="f" stroked="f" coordsize="21600,21600" o:gfxdata="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VEcd1wAAAAsBAAAP&#10;AAAAAAAAAAEAIAAAACIAAABkcnMvZG93bnJldi54bWxQSwECFAAUAAAACACHTuJA/beDrRkCAAAZ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电话：186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666666666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622935</wp:posOffset>
                </wp:positionV>
                <wp:extent cx="1333500" cy="62928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25岁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朝阳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55pt;margin-top:49.05pt;height:49.55pt;width:105pt;z-index:251675648;mso-width-relative:page;mso-height-relative:page;" filled="f" stroked="f" coordsize="21600,21600" o:gfxdata="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e+ow/XAAAACgEAAA8A&#10;AAAAAAAAAQAgAAAAIgAAAGRycy9kb3ducmV2LnhtbFBLAQIUABQAAAAIAIdO4kA3qS33GAIAABk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25岁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朝阳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1019810</wp:posOffset>
                </wp:positionV>
                <wp:extent cx="179705" cy="144145"/>
                <wp:effectExtent l="0" t="0" r="0" b="8255"/>
                <wp:wrapNone/>
                <wp:docPr id="162" name="任意多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>
                            <a:gd name="T0" fmla="*/ 24923 w 593"/>
                            <a:gd name="T1" fmla="*/ 0 h 331"/>
                            <a:gd name="T2" fmla="*/ 1004061 w 593"/>
                            <a:gd name="T3" fmla="*/ 0 h 331"/>
                            <a:gd name="T4" fmla="*/ 1005841 w 593"/>
                            <a:gd name="T5" fmla="*/ 5338 h 331"/>
                            <a:gd name="T6" fmla="*/ 539416 w 593"/>
                            <a:gd name="T7" fmla="*/ 329179 h 331"/>
                            <a:gd name="T8" fmla="*/ 491349 w 593"/>
                            <a:gd name="T9" fmla="*/ 329179 h 331"/>
                            <a:gd name="T10" fmla="*/ 23143 w 593"/>
                            <a:gd name="T11" fmla="*/ 5338 h 331"/>
                            <a:gd name="T12" fmla="*/ 24923 w 593"/>
                            <a:gd name="T13" fmla="*/ 0 h 331"/>
                            <a:gd name="T14" fmla="*/ 1055688 w 593"/>
                            <a:gd name="T15" fmla="*/ 17793 h 331"/>
                            <a:gd name="T16" fmla="*/ 1055688 w 593"/>
                            <a:gd name="T17" fmla="*/ 585404 h 331"/>
                            <a:gd name="T18" fmla="*/ 1052128 w 593"/>
                            <a:gd name="T19" fmla="*/ 588963 h 331"/>
                            <a:gd name="T20" fmla="*/ 973797 w 593"/>
                            <a:gd name="T21" fmla="*/ 588963 h 331"/>
                            <a:gd name="T22" fmla="*/ 972016 w 593"/>
                            <a:gd name="T23" fmla="*/ 588963 h 331"/>
                            <a:gd name="T24" fmla="*/ 671154 w 593"/>
                            <a:gd name="T25" fmla="*/ 282916 h 331"/>
                            <a:gd name="T26" fmla="*/ 671154 w 593"/>
                            <a:gd name="T27" fmla="*/ 277578 h 331"/>
                            <a:gd name="T28" fmla="*/ 1050347 w 593"/>
                            <a:gd name="T29" fmla="*/ 14235 h 331"/>
                            <a:gd name="T30" fmla="*/ 1055688 w 593"/>
                            <a:gd name="T31" fmla="*/ 17793 h 331"/>
                            <a:gd name="T32" fmla="*/ 918609 w 593"/>
                            <a:gd name="T33" fmla="*/ 588963 h 331"/>
                            <a:gd name="T34" fmla="*/ 97914 w 593"/>
                            <a:gd name="T35" fmla="*/ 588963 h 331"/>
                            <a:gd name="T36" fmla="*/ 94353 w 593"/>
                            <a:gd name="T37" fmla="*/ 583625 h 331"/>
                            <a:gd name="T38" fmla="*/ 379193 w 593"/>
                            <a:gd name="T39" fmla="*/ 295371 h 331"/>
                            <a:gd name="T40" fmla="*/ 384534 w 593"/>
                            <a:gd name="T41" fmla="*/ 293592 h 331"/>
                            <a:gd name="T42" fmla="*/ 487788 w 593"/>
                            <a:gd name="T43" fmla="*/ 366545 h 331"/>
                            <a:gd name="T44" fmla="*/ 541196 w 593"/>
                            <a:gd name="T45" fmla="*/ 366545 h 331"/>
                            <a:gd name="T46" fmla="*/ 639110 w 593"/>
                            <a:gd name="T47" fmla="*/ 298930 h 331"/>
                            <a:gd name="T48" fmla="*/ 642670 w 593"/>
                            <a:gd name="T49" fmla="*/ 300709 h 331"/>
                            <a:gd name="T50" fmla="*/ 922169 w 593"/>
                            <a:gd name="T51" fmla="*/ 583625 h 331"/>
                            <a:gd name="T52" fmla="*/ 918609 w 593"/>
                            <a:gd name="T53" fmla="*/ 588963 h 331"/>
                            <a:gd name="T54" fmla="*/ 44506 w 593"/>
                            <a:gd name="T55" fmla="*/ 588963 h 331"/>
                            <a:gd name="T56" fmla="*/ 3560 w 593"/>
                            <a:gd name="T57" fmla="*/ 588963 h 331"/>
                            <a:gd name="T58" fmla="*/ 0 w 593"/>
                            <a:gd name="T59" fmla="*/ 585404 h 331"/>
                            <a:gd name="T60" fmla="*/ 0 w 593"/>
                            <a:gd name="T61" fmla="*/ 35587 h 331"/>
                            <a:gd name="T62" fmla="*/ 5341 w 593"/>
                            <a:gd name="T63" fmla="*/ 32028 h 331"/>
                            <a:gd name="T64" fmla="*/ 350709 w 593"/>
                            <a:gd name="T65" fmla="*/ 272240 h 331"/>
                            <a:gd name="T66" fmla="*/ 350709 w 593"/>
                            <a:gd name="T67" fmla="*/ 277578 h 331"/>
                            <a:gd name="T68" fmla="*/ 46286 w 593"/>
                            <a:gd name="T69" fmla="*/ 588963 h 331"/>
                            <a:gd name="T70" fmla="*/ 44506 w 593"/>
                            <a:gd name="T71" fmla="*/ 588963 h 33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593" h="331">
                              <a:moveTo>
                                <a:pt x="14" y="0"/>
                              </a:moveTo>
                              <a:cubicBezTo>
                                <a:pt x="197" y="0"/>
                                <a:pt x="381" y="0"/>
                                <a:pt x="564" y="0"/>
                              </a:cubicBezTo>
                              <a:cubicBezTo>
                                <a:pt x="566" y="0"/>
                                <a:pt x="567" y="2"/>
                                <a:pt x="565" y="3"/>
                              </a:cubicBezTo>
                              <a:cubicBezTo>
                                <a:pt x="478" y="64"/>
                                <a:pt x="390" y="125"/>
                                <a:pt x="303" y="185"/>
                              </a:cubicBezTo>
                              <a:cubicBezTo>
                                <a:pt x="291" y="193"/>
                                <a:pt x="287" y="193"/>
                                <a:pt x="276" y="185"/>
                              </a:cubicBezTo>
                              <a:cubicBezTo>
                                <a:pt x="188" y="125"/>
                                <a:pt x="100" y="64"/>
                                <a:pt x="13" y="3"/>
                              </a:cubicBezTo>
                              <a:cubicBezTo>
                                <a:pt x="11" y="2"/>
                                <a:pt x="12" y="0"/>
                                <a:pt x="14" y="0"/>
                              </a:cubicBezTo>
                              <a:close/>
                              <a:moveTo>
                                <a:pt x="593" y="10"/>
                              </a:moveTo>
                              <a:cubicBezTo>
                                <a:pt x="593" y="116"/>
                                <a:pt x="593" y="223"/>
                                <a:pt x="593" y="329"/>
                              </a:cubicBezTo>
                              <a:cubicBezTo>
                                <a:pt x="593" y="330"/>
                                <a:pt x="592" y="331"/>
                                <a:pt x="591" y="331"/>
                              </a:cubicBezTo>
                              <a:cubicBezTo>
                                <a:pt x="577" y="331"/>
                                <a:pt x="562" y="331"/>
                                <a:pt x="547" y="331"/>
                              </a:cubicBezTo>
                              <a:cubicBezTo>
                                <a:pt x="546" y="331"/>
                                <a:pt x="546" y="331"/>
                                <a:pt x="546" y="331"/>
                              </a:cubicBezTo>
                              <a:cubicBezTo>
                                <a:pt x="489" y="273"/>
                                <a:pt x="433" y="216"/>
                                <a:pt x="377" y="159"/>
                              </a:cubicBezTo>
                              <a:cubicBezTo>
                                <a:pt x="376" y="158"/>
                                <a:pt x="376" y="156"/>
                                <a:pt x="377" y="156"/>
                              </a:cubicBezTo>
                              <a:cubicBezTo>
                                <a:pt x="448" y="106"/>
                                <a:pt x="519" y="57"/>
                                <a:pt x="590" y="8"/>
                              </a:cubicBezTo>
                              <a:cubicBezTo>
                                <a:pt x="591" y="7"/>
                                <a:pt x="593" y="8"/>
                                <a:pt x="593" y="10"/>
                              </a:cubicBezTo>
                              <a:close/>
                              <a:moveTo>
                                <a:pt x="516" y="331"/>
                              </a:moveTo>
                              <a:cubicBezTo>
                                <a:pt x="362" y="331"/>
                                <a:pt x="209" y="331"/>
                                <a:pt x="55" y="331"/>
                              </a:cubicBezTo>
                              <a:cubicBezTo>
                                <a:pt x="53" y="331"/>
                                <a:pt x="52" y="329"/>
                                <a:pt x="53" y="328"/>
                              </a:cubicBezTo>
                              <a:cubicBezTo>
                                <a:pt x="107" y="274"/>
                                <a:pt x="160" y="220"/>
                                <a:pt x="213" y="166"/>
                              </a:cubicBezTo>
                              <a:cubicBezTo>
                                <a:pt x="214" y="165"/>
                                <a:pt x="215" y="165"/>
                                <a:pt x="216" y="165"/>
                              </a:cubicBezTo>
                              <a:cubicBezTo>
                                <a:pt x="235" y="179"/>
                                <a:pt x="254" y="192"/>
                                <a:pt x="274" y="206"/>
                              </a:cubicBezTo>
                              <a:cubicBezTo>
                                <a:pt x="287" y="215"/>
                                <a:pt x="291" y="215"/>
                                <a:pt x="304" y="206"/>
                              </a:cubicBezTo>
                              <a:cubicBezTo>
                                <a:pt x="322" y="193"/>
                                <a:pt x="340" y="181"/>
                                <a:pt x="359" y="168"/>
                              </a:cubicBezTo>
                              <a:cubicBezTo>
                                <a:pt x="359" y="168"/>
                                <a:pt x="360" y="168"/>
                                <a:pt x="361" y="169"/>
                              </a:cubicBezTo>
                              <a:cubicBezTo>
                                <a:pt x="413" y="222"/>
                                <a:pt x="466" y="275"/>
                                <a:pt x="518" y="328"/>
                              </a:cubicBezTo>
                              <a:cubicBezTo>
                                <a:pt x="519" y="329"/>
                                <a:pt x="518" y="331"/>
                                <a:pt x="516" y="331"/>
                              </a:cubicBezTo>
                              <a:close/>
                              <a:moveTo>
                                <a:pt x="25" y="331"/>
                              </a:moveTo>
                              <a:cubicBezTo>
                                <a:pt x="17" y="331"/>
                                <a:pt x="9" y="331"/>
                                <a:pt x="2" y="331"/>
                              </a:cubicBezTo>
                              <a:cubicBezTo>
                                <a:pt x="1" y="331"/>
                                <a:pt x="0" y="330"/>
                                <a:pt x="0" y="329"/>
                              </a:cubicBezTo>
                              <a:cubicBezTo>
                                <a:pt x="0" y="226"/>
                                <a:pt x="0" y="123"/>
                                <a:pt x="0" y="20"/>
                              </a:cubicBezTo>
                              <a:cubicBezTo>
                                <a:pt x="0" y="18"/>
                                <a:pt x="2" y="17"/>
                                <a:pt x="3" y="18"/>
                              </a:cubicBezTo>
                              <a:cubicBezTo>
                                <a:pt x="68" y="63"/>
                                <a:pt x="132" y="108"/>
                                <a:pt x="197" y="153"/>
                              </a:cubicBezTo>
                              <a:cubicBezTo>
                                <a:pt x="199" y="154"/>
                                <a:pt x="199" y="155"/>
                                <a:pt x="197" y="156"/>
                              </a:cubicBezTo>
                              <a:cubicBezTo>
                                <a:pt x="141" y="214"/>
                                <a:pt x="83" y="272"/>
                                <a:pt x="26" y="331"/>
                              </a:cubicBezTo>
                              <a:cubicBezTo>
                                <a:pt x="25" y="331"/>
                                <a:pt x="25" y="331"/>
                                <a:pt x="25" y="3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.15pt;margin-top:80.3pt;height:11.35pt;width:14.15pt;z-index:251670528;mso-width-relative:page;mso-height-relative:page;" fillcolor="#FFFFFF [3212]" filled="t" stroked="f" coordsize="593,331" o:gfxdata="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" path="m14,0c197,0,381,0,564,0c566,0,567,2,565,3c478,64,390,125,303,185c291,193,287,193,276,185c188,125,100,64,13,3c11,2,12,0,14,0xm593,10c593,116,593,223,593,329c593,330,592,331,591,331c577,331,562,331,547,331c546,331,546,331,546,331c489,273,433,216,377,159c376,158,376,156,377,156c448,106,519,57,590,8c591,7,593,8,593,10xm516,331c362,331,209,331,55,331c53,331,52,329,53,328c107,274,160,220,213,166c214,165,215,165,216,165c235,179,254,192,274,206c287,215,291,215,304,206c322,193,340,181,359,168c359,168,360,168,361,169c413,222,466,275,518,328c519,329,518,331,516,331xm25,331c17,331,9,331,2,331c1,331,0,330,0,329c0,226,0,123,0,20c0,18,2,17,3,18c68,63,132,108,197,153c199,154,199,155,197,156c141,214,83,272,26,331c25,331,25,331,25,331xe">
                <v:path o:connectlocs="7552761,0;304274505,0;304813923,2324610;163466698,143351984;148900290,143351984;7013343,2324610;7552761,0;319919750,7748555;319919750,254933714;318840914,256483600;295103186,256483600;294563465,256483600;203389088,123205216;203389088,120880606;318301193,6199105;319919750,7748555;278378803,256483600;29672235,256483600;28593095,254158989;114912104,128629162;116530661,127854437;147821150,159624256;164006116,159624256;193678351,130179047;194757187,130953772;279457639,254158989;278378803,256483600;13487269,256483600;1078836,256483600;0,254933714;0,15497547;1618557,13947661;106280203,118555996;106280203,120880606;14026687,256483600;13487269,25648360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717550</wp:posOffset>
                </wp:positionV>
                <wp:extent cx="179705" cy="179705"/>
                <wp:effectExtent l="0" t="0" r="0" b="0"/>
                <wp:wrapNone/>
                <wp:docPr id="163" name="任意多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.15pt;margin-top:56.5pt;height:14.15pt;width:14.15pt;z-index:251671552;mso-width-relative:page;mso-height-relative:page;" fillcolor="#FFFFFF [3212]" filled="t" stroked="f" coordsize="103,113" o:gfxdata="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60513,0;19191,0;0,19083;0,42938;3489,42938;12212,50889;3489,58841;0,58841;0,82696;3489,82696;12212,90647;3489,98599;0,98599;0,120863;3489,120863;12212,128815;3489,136766;0,136766;0,160621;19191,179705;160513,179705;179705,160621;179705,19083;160513,0;132597,149489;75022,106550;64554,39757;92469,44528;85490,68383;92469,97008;116895,119273;143066,124044;132597,149489;132597,149489;132597,149489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717550</wp:posOffset>
                </wp:positionV>
                <wp:extent cx="161925" cy="161925"/>
                <wp:effectExtent l="5080" t="4445" r="4445" b="5080"/>
                <wp:wrapNone/>
                <wp:docPr id="165" name="任意多边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8pt;margin-top:56.5pt;height:12.75pt;width:12.75pt;z-index:251673600;mso-width-relative:page;mso-height-relative:page;" fillcolor="#FFFFFF [3212]" filled="t" stroked="t" coordsize="256,277" o:gfxdata="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1465;84757,141465;77167,122759;43643,144972;24668,122759;39848,115744;20873,88269;39848,66056;47438,84762;80962,62548;115118,84762;122076,66056;141051,88269;122076,115744;137256,122759;12650,45596;149274,36243;135991,23967;126503,36243;41746,23967;29728,30397;16445,27474;149274,56702;12650,137957;16445,146726;145479,146726;149274,56702;29728,12275;41746,5845;120178,5845;132829,12275;154334,19290;161925,50857;161925,137957;135991,161925;0,137957;0,50857;7590,19290;47438,91776;77167,115744;84757,91776;115118,115744" o:connectangles="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-94615</wp:posOffset>
                </wp:positionV>
                <wp:extent cx="1127760" cy="6248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稻壳儿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pt;margin-top:-7.45pt;height:49.2pt;width:88.8pt;z-index:251660288;mso-width-relative:page;mso-height-relative:page;" filled="f" stroked="f" coordsize="21600,21600" o:gfxdata="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ITK/cAAAACgEAAA8AAAAAAAAAAQAgAAAAIgAAAGRy&#10;cy9kb3ducmV2LnhtbFBLAQIUABQAAAAIAIdO4kDyqXN6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稻壳儿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5362575</wp:posOffset>
                </wp:positionV>
                <wp:extent cx="6480175" cy="39909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99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上海科峰大数据信息服务有限公司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 开发工程师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负责完成项目系统架构，编写项目文档，完成项目开发和测试，做好开发后期的维护工作。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人力资源管理系统的开发维护，主要负责开发和持续改进核心系统，通过运维提供的数据和日志，分析存在性能瓶颈的服务，通过优化架构和代码的方式不断优化核心系统，保证系统稳定、快速、安全运行，以支撑业务发展的需求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使用netty框架和protoBuf数据交换格式来进行客户端和服务器、服务器和服务器之间数据交互。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负责公司核心数据处理系统的开发，完成数据处理前收集汇整的功能开发。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3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.05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上海汇合软件外包服务有限公司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 开发工程师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参与项目开发工作，负责系统的架构设计与实现，完成相应需求的分析、详细设计、编码和单元测试工作。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负责实际的代码编写和测试工作、并形成相应文档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按项目要求编写产品技术文档准确描述和解释业务需求、解决方案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负责解决软件出现的问题和缺陷等工作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负责系统优化，协助解决项目开发过程中的技术难题。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跟踪和研究金融IT新技术、新产品在信息系统中的应用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先后参与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、X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等多个项目的开发工作。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422.25pt;height:314.25pt;width:510.25pt;mso-position-horizontal-relative:margin;z-index:251664384;mso-width-relative:page;mso-height-relative:page;" filled="f" stroked="f" coordsize="21600,21600" o:gfxdata="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r5Oe2gAAAAsBAAAPAAAAAAAAAAEAIAAAACIAAABk&#10;cnMvZG93bnJldi54bWxQSwECFAAUAAAACACHTuJAx75rM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~至今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上海科峰大数据信息服务有限公司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 开发工程师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负责完成项目系统架构，编写项目文档，完成项目开发和测试，做好开发后期的维护工作。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人力资源管理系统的开发维护，主要负责开发和持续改进核心系统，通过运维提供的数据和日志，分析存在性能瓶颈的服务，通过优化架构和代码的方式不断优化核心系统，保证系统稳定、快速、安全运行，以支撑业务发展的需求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使用netty框架和protoBuf数据交换格式来进行客户端和服务器、服务器和服务器之间数据交互。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负责公司核心数据处理系统的开发，完成数据处理前收集汇整的功能开发。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3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.05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上海汇合软件外包服务有限公司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 开发工程师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参与项目开发工作，负责系统的架构设计与实现，完成相应需求的分析、详细设计、编码和单元测试工作。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负责实际的代码编写和测试工作、并形成相应文档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按项目要求编写产品技术文档准确描述和解释业务需求、解决方案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负责解决软件出现的问题和缺陷等工作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负责系统优化，协助解决项目开发过程中的技术难题。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跟踪和研究金融IT新技术、新产品在信息系统中的应用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先后参与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、X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等多个项目的开发工作。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192405</wp:posOffset>
            </wp:positionV>
            <wp:extent cx="1534795" cy="370840"/>
            <wp:effectExtent l="0" t="0" r="8255" b="10795"/>
            <wp:wrapNone/>
            <wp:docPr id="10" name="图片 10" descr="177648c59713c68ac13f842cdf884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7648c59713c68ac13f842cdf88463e"/>
                    <pic:cNvPicPr>
                      <a:picLocks noChangeAspect="1"/>
                    </pic:cNvPicPr>
                  </pic:nvPicPr>
                  <pic:blipFill>
                    <a:blip r:embed="rId5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571500</wp:posOffset>
                </wp:positionV>
                <wp:extent cx="6479540" cy="95250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952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2018.07-至今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档案管理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数据平台系统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spring+mysql5.6+ehcahe2.5+tomcat7+nginx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eclipse4.3 + Navicat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与产品部门分析需求，完成架构设计及开发方案制定，使用Axure工具设计开发原型，制定业务流程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担任核心开发人员，负责核心组件的研发工作，包括：数据收集整理模块的需求开发及维护工作，系统的整体设计、开发维护、单元测试工作 。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负责对接公司外部开发接口及对公司内部提供接口数据支持。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12~2018.02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公司人力管理系统重组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重构公司人力资源系统，优化查询方法，系统配置，指导开发工作流项目。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Tahoma" w:hAnsi="Tahoma" w:cs="Tahoma"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Tahoma" w:hAnsi="Tahoma" w:cs="Tahoma"/>
                                <w:vanish/>
                                <w:color w:val="000000" w:themeColor="text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小机器人网上学习系统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数据库：MySQL；技术选型：Spring、Struts、Hibernate、JavaBeans、Jsp。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该系统分为首页、用户管理、课程管理、教师管理、退出5个模块。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首页模块实现了模糊分页查询、分类分页查询等功能。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用户管理模块实现了登录、注册、修改、查看信息等功能。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课程管理模块实现了查看、学习、作业等功能。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系统整体采用MVC模式的Struts框架，持久层使用的是Spring的HibernateTemplate实现，数据源利用的是SpringIoC注入；模型层严格按照JavaBean规范要求；用Struts进行流程的控制，并实现了国际化，JSP用纯标签进行页面显示。用户注册采用Ajax技术进行后台校验。运用SpringIoC技术大大提高了程序的可扩展性，易于维护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315" w:leftChars="15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在浏览器端主要采用Ajax处理客户端逻辑以及发送异步请求并实现了系统界面。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12~2017.0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美团外卖在线订单处理新系统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标准的spring，mybatis，jsp 单服务架构。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负责在线订单的基础模块开发和产品规则管理与设置，设计后台的代码逻辑。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45pt;height:750pt;width:510.2pt;mso-position-horizontal-relative:margin;z-index:251666432;mso-width-relative:page;mso-height-relative:page;" filled="f" stroked="f" coordsize="21600,21600" o:gfxdata="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FP/90wAAAAsBAAAPAAAAAAAAAAEAIAAAACIAAABk&#10;cnMvZG93bnJldi54bWxQSwECFAAUAAAACACHTuJA3ZjXokQCAAB1BAAADgAAAAAAAAABACAAAAAi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2018.07-至今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档案管理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数据平台系统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spring+mysql5.6+ehcahe2.5+tomcat7+nginx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eclipse4.3 + Navicat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与产品部门分析需求，完成架构设计及开发方案制定，使用Axure工具设计开发原型，制定业务流程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担任核心开发人员，负责核心组件的研发工作，包括：数据收集整理模块的需求开发及维护工作，系统的整体设计、开发维护、单元测试工作 。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负责对接公司外部开发接口及对公司内部提供接口数据支持。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12~2018.02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公司人力管理系统重组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重构公司人力资源系统，优化查询方法，系统配置，指导开发工作流项目。</w:t>
                      </w: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Tahoma" w:hAnsi="Tahoma" w:cs="Tahoma"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Tahoma" w:hAnsi="Tahoma" w:cs="Tahoma"/>
                          <w:vanish/>
                          <w:color w:val="000000" w:themeColor="text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小机器人网上学习系统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数据库：MySQL；技术选型：Spring、Struts、Hibernate、JavaBeans、Jsp。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该系统分为首页、用户管理、课程管理、教师管理、退出5个模块。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首页模块实现了模糊分页查询、分类分页查询等功能。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用户管理模块实现了登录、注册、修改、查看信息等功能。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课程管理模块实现了查看、学习、作业等功能。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系统整体采用MVC模式的Struts框架，持久层使用的是Spring的HibernateTemplate实现，数据源利用的是SpringIoC注入；模型层严格按照JavaBean规范要求；用Struts进行流程的控制，并实现了国际化，JSP用纯标签进行页面显示。用户注册采用Ajax技术进行后台校验。运用SpringIoC技术大大提高了程序的可扩展性，易于维护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315" w:leftChars="15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在浏览器端主要采用Ajax处理客户端逻辑以及发送异步请求并实现了系统界面。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12~2017.0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美团外卖在线订单处理新系统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标准的spring，mybatis，jsp 单服务架构。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负责在线订单的基础模块开发和产品规则管理与设置，设计后台的代码逻辑。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8235315</wp:posOffset>
                </wp:positionV>
                <wp:extent cx="981075" cy="373380"/>
                <wp:effectExtent l="0" t="0" r="0" b="762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教育培训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7pt;margin-top:648.45pt;height:29.4pt;width:77.25pt;z-index:251667456;mso-width-relative:page;mso-height-relative:page;" filled="f" stroked="f" coordsize="21600,21600" o:gfxdata="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VAglt0AAAAMAQAADwAAAAAAAAABACAAAAAi&#10;AAAAZHJzL2Rvd25yZXYueG1sUEsBAhQAFAAAAAgAh07iQMfTuHY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教育培训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42545</wp:posOffset>
                </wp:positionV>
                <wp:extent cx="933450" cy="373380"/>
                <wp:effectExtent l="0" t="0" r="0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重点项目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3.35pt;height:29.4pt;width:73.5pt;z-index:251665408;mso-width-relative:page;mso-height-relative:page;" filled="f" stroked="f" coordsize="21600,21600" o:gfxdata="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aYyjtcAAAAHAQAADwAAAAAAAAABACAAAAAiAAAAZHJzL2Rv&#10;d25yZXYueG1sUEsBAhQAFAAAAAgAh07iQIMz+r87AgAAZ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8185150</wp:posOffset>
            </wp:positionV>
            <wp:extent cx="1534795" cy="370840"/>
            <wp:effectExtent l="0" t="0" r="8255" b="10795"/>
            <wp:wrapNone/>
            <wp:docPr id="11" name="图片 11" descr="177648c59713c68ac13f842cdf884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7648c59713c68ac13f842cdf88463e"/>
                    <pic:cNvPicPr>
                      <a:picLocks noChangeAspect="1"/>
                    </pic:cNvPicPr>
                  </pic:nvPicPr>
                  <pic:blipFill>
                    <a:blip r:embed="rId5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8568055</wp:posOffset>
                </wp:positionV>
                <wp:extent cx="6479540" cy="6858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bookmarkStart w:id="0" w:name="_Hlk527934374"/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上海信息科技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674.65pt;height:54pt;width:510.2pt;mso-position-horizontal-relative:margin;z-index:251668480;mso-width-relative:page;mso-height-relative:page;" filled="f" stroked="f" coordsize="21600,21600" o:gfxdata="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KhgsNcAAAAMAQAADwAAAAAAAAABACAAAAAi&#10;AAAAZHJzL2Rvd25yZXYueG1sUEsBAhQAFAAAAAgAh07iQPrL1udEAgAAdA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bookmarkStart w:id="0" w:name="_Hlk527934374"/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上海信息科技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F81EF"/>
    <w:multiLevelType w:val="singleLevel"/>
    <w:tmpl w:val="25BF81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B4171" w:themeColor="accent2" w:themeShade="80"/>
        <w:sz w:val="16"/>
      </w:rPr>
    </w:lvl>
  </w:abstractNum>
  <w:abstractNum w:abstractNumId="1">
    <w:nsid w:val="4146A54E"/>
    <w:multiLevelType w:val="singleLevel"/>
    <w:tmpl w:val="4146A5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B4171" w:themeColor="accent2" w:themeShade="80"/>
        <w:sz w:val="16"/>
      </w:rPr>
    </w:lvl>
  </w:abstractNum>
  <w:abstractNum w:abstractNumId="2">
    <w:nsid w:val="7E50CCEA"/>
    <w:multiLevelType w:val="singleLevel"/>
    <w:tmpl w:val="7E50C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1B4171" w:themeColor="accent2" w:themeShade="80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54EE0"/>
    <w:rsid w:val="00475F9A"/>
    <w:rsid w:val="009A0353"/>
    <w:rsid w:val="03C11971"/>
    <w:rsid w:val="06C133D8"/>
    <w:rsid w:val="142A3DF7"/>
    <w:rsid w:val="17A54EE0"/>
    <w:rsid w:val="25D037EB"/>
    <w:rsid w:val="36840360"/>
    <w:rsid w:val="369C7DFA"/>
    <w:rsid w:val="3DE00E37"/>
    <w:rsid w:val="456C19C6"/>
    <w:rsid w:val="4DEB024A"/>
    <w:rsid w:val="4FF2737C"/>
    <w:rsid w:val="59487E58"/>
    <w:rsid w:val="738B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ikt\AppData\Roaming\kingsoft\office6\templates\download\e1ca4773-ed0a-4161-8ceb-dcfc40129eca\Java&#24320;&#21457;&#24037;&#31243;&#24072;&#31243;&#24207;&#21592;&#31616;&#21382;&#33539;&#25991;.docx" TargetMode="External"/></Relationships>
</file>

<file path=word/theme/theme1.xml><?xml version="1.0" encoding="utf-8"?>
<a:theme xmlns:a="http://schemas.openxmlformats.org/drawingml/2006/main" name="Office 主题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Java开发工程师程序员简历范文.docx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2021-05-15T08:07:00Z</dcterms:created>
  <dc:creator>yushengjun</dc:creator>
  <cp:lastModifiedBy>yushengjun</cp:lastModifiedBy>
  <dcterms:modified xsi:type="dcterms:W3CDTF">2021-05-15T08:10:26Z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v1.0_mb_uoS5QIN+sWxVE1YIcq2QaA==</vt:lpwstr>
  </property>
  <property fmtid="{D5CDD505-2E9C-101B-9397-08002B2CF9AE}" pid="5" name="ICV">
    <vt:lpwstr>86F66E3B290F49E6BDC02E7992BE1065</vt:lpwstr>
  </property>
</Properties>
</file>