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-17780</wp:posOffset>
                </wp:positionV>
                <wp:extent cx="539750" cy="107950"/>
                <wp:effectExtent l="0" t="0" r="12700" b="63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5pt;margin-top:-1.4pt;height:8.5pt;width:42.5pt;z-index:251726848;v-text-anchor:middle;mso-width-relative:page;mso-height-relative:page;" fillcolor="#2E75B6" filled="t" stroked="f" coordsize="21600,21600" o:gfxdata="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RXxdu2gAAAAsBAAAPAAAAAAAAAAEAIAAAACIAAABkcnMvZG93bnJl&#10;di54bWxQSwECFAAUAAAACACHTuJAvA3O820CAADM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5763895</wp:posOffset>
            </wp:positionH>
            <wp:positionV relativeFrom="paragraph">
              <wp:posOffset>1866265</wp:posOffset>
            </wp:positionV>
            <wp:extent cx="194945" cy="194310"/>
            <wp:effectExtent l="0" t="0" r="14605" b="15240"/>
            <wp:wrapNone/>
            <wp:docPr id="132" name="图片 132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5782945</wp:posOffset>
            </wp:positionH>
            <wp:positionV relativeFrom="paragraph">
              <wp:posOffset>5752465</wp:posOffset>
            </wp:positionV>
            <wp:extent cx="194945" cy="194310"/>
            <wp:effectExtent l="0" t="0" r="14605" b="15240"/>
            <wp:wrapNone/>
            <wp:docPr id="134" name="图片 134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5782945</wp:posOffset>
            </wp:positionH>
            <wp:positionV relativeFrom="paragraph">
              <wp:posOffset>7895590</wp:posOffset>
            </wp:positionV>
            <wp:extent cx="194945" cy="194310"/>
            <wp:effectExtent l="0" t="0" r="14605" b="15240"/>
            <wp:wrapNone/>
            <wp:docPr id="135" name="图片 135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2323465</wp:posOffset>
                </wp:positionV>
                <wp:extent cx="6757035" cy="15741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035" cy="157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19.12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浙江XX网络科技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1、利用java语言，参与研发公司的自动化运维软件产品；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2、负责功能模块设计，开发及相关测试、程序检查、审查；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3、协助并快速定位及解决开发及运行过程中的技术问题。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pt;margin-top:182.95pt;height:123.95pt;width:532.05pt;z-index:251664384;mso-width-relative:page;mso-height-relative:page;" filled="f" stroked="f" coordsize="21600,21600" o:gfxdata="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xvnEt0AAAAMAQAADwAAAAAAAAAB&#10;ACAAAAAiAAAAZHJzL2Rvd25yZXYueG1sUEsBAhQAFAAAAAgAh07iQGwPjDd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19.12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浙江XX网络科技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1、利用java语言，参与研发公司的自动化运维软件产品；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2、负责功能模块设计，开发及相关测试、程序检查、审查；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3、协助并快速定位及解决开发及运行过程中的技术问题。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4569460</wp:posOffset>
                </wp:positionV>
                <wp:extent cx="6819900" cy="90551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2012.9-2016.6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武汉某某大学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计算机  |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高级语言程序设计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，面向对象程序设计（JAVA），数据库系统原理，软件工程，软件系统分析与设计，大数据技术，云计算与虚拟化，人工智能等。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359.8pt;height:71.3pt;width:537pt;z-index:251723776;mso-width-relative:page;mso-height-relative:page;" filled="f" stroked="f" coordsize="21600,21600" o:gfxdata="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15Epd0AAAAMAQAADwAAAAAAAAAB&#10;ACAAAAAiAAAAZHJzL2Rvd25yZXYueG1sUEsBAhQAFAAAAAgAh07iQAq//i1EAgAAeA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2012.9-2016.6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武汉某某大学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计算机  |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高级语言程序设计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，面向对象程序设计（JAVA），数据库系统原理，软件工程，软件系统分析与设计，大数据技术，云计算与虚拟化，人工智能等。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6257925</wp:posOffset>
                </wp:positionV>
                <wp:extent cx="6707505" cy="139192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JAVA基础扎实，良好的面向对象编程思想；熟练使用Tomcat、Nginx等应用服务器；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、熟练使用Spring, SpringMVC, Hibernate等流行的开发框架，理解框架的设计原则和内部机制； 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、熟悉微服务框架，对SringBoot、SpringCloud、Dubbo、Zookeeper有一定的了解；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、熟悉MySQL，Oracle等常见的数据库，熟悉常见缓存技术如Redis，Memcached应用；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有良好的软件工程知识和编码规范意识，熟练应用web软件分层设计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40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492.75pt;height:109.6pt;width:528.15pt;z-index:251666432;mso-width-relative:page;mso-height-relative:page;" filled="f" stroked="f" coordsize="21600,21600" o:gfxdata="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YE9q3gAAAA0BAAAPAAAAAAAA&#10;AAEAIAAAACIAAABkcnMvZG93bnJldi54bWxQSwECFAAUAAAACACHTuJAuGEWFEUCAAB5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JAVA基础扎实，良好的面向对象编程思想；熟练使用Tomcat、Nginx等应用服务器；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、熟练使用Spring, SpringMVC, Hibernate等流行的开发框架，理解框架的设计原则和内部机制； 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、熟悉微服务框架，对SringBoot、SpringCloud、Dubbo、Zookeeper有一定的了解；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、熟悉MySQL，Oracle等常见的数据库，熟悉常见缓存技术如Redis，Memcached应用；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有良好的软件工程知识和编码规范意识，熟练应用web软件分层设计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40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8391525</wp:posOffset>
                </wp:positionV>
                <wp:extent cx="6707505" cy="76390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60.75pt;height:60.15pt;width:528.15pt;z-index:251711488;mso-width-relative:page;mso-height-relative:page;" filled="f" stroked="f" coordsize="21600,21600" o:gfxdata="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hefDjeAAAADgEAAA8AAAAAAAAAAQAg&#10;AAAAIgAAAGRycy9kb3ducmV2LnhtbFBLAQIUABQAAAAIAIdO4kD/Hwp3QQIAAHY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7773035</wp:posOffset>
                </wp:positionV>
                <wp:extent cx="6697980" cy="455295"/>
                <wp:effectExtent l="0" t="0" r="7620" b="63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73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74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75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12.05pt;height:35.85pt;width:527.4pt;z-index:251661312;mso-width-relative:page;mso-height-relative:page;" coordorigin="4741,4439" coordsize="10548,717" o:gfxdata="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HX/B2/bAAAA&#10;DgEAAA8AAAAAAAAAAQAgAAAAIgAAAGRycy9kb3ducmV2LnhtbFBLAQIUABQAAAAIAIdO4kCDm1a7&#10;qQMAALsLAAAOAAAAAAAAAAEAIAAAACoBAABkcnMvZTJvRG9jLnhtbFBLBQYAAAAABgAGAFkBAABF&#10;BwAAAAA=&#10;">
                <o:lock v:ext="edit" aspectratio="f"/>
                <v:rect id="矩形 61" o:spid="_x0000_s1026" o:spt="1" style="position:absolute;left:4741;top:4439;height:567;width:1508;" filled="f" stroked="f" coordsize="21600,21600" o:gfxdata="UEsDBAoAAAAAAIdO4kAAAAAAAAAAAAAAAAAEAAAAZHJzL1BLAwQUAAAACACHTuJAPTLfx7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Lf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ppO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5ix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5648960</wp:posOffset>
                </wp:positionV>
                <wp:extent cx="6697980" cy="455295"/>
                <wp:effectExtent l="0" t="0" r="7620" b="63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66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项目技能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8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9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444.8pt;height:35.85pt;width:527.4pt;z-index:251728896;mso-width-relative:page;mso-height-relative:page;" coordorigin="4741,4439" coordsize="10548,717" o:gfxdata="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0xoHo&#10;3AAAAAwBAAAPAAAAAAAAAAEAIAAAACIAAABkcnMvZG93bnJldi54bWxQSwECFAAUAAAACACHTuJA&#10;zF207qwDAAC7CwAADgAAAAAAAAABACAAAAArAQAAZHJzL2Uyb0RvYy54bWxQSwUGAAAAAAYABgBZ&#10;AQAASQcAAAAA&#10;">
                <o:lock v:ext="edit" aspectratio="f"/>
                <v:rect id="矩形 61" o:spid="_x0000_s1026" o:spt="1" style="position:absolute;left:4741;top:4439;height:567;width:1508;" filled="f" stroked="f" coordsize="21600,21600" o:gfxdata="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zq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项目技能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PvX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7Q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3982085</wp:posOffset>
                </wp:positionV>
                <wp:extent cx="6697980" cy="455295"/>
                <wp:effectExtent l="0" t="0" r="7620" b="63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59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60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2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313.55pt;height:35.85pt;width:527.4pt;z-index:251727872;mso-width-relative:page;mso-height-relative:page;" coordorigin="4741,4439" coordsize="10548,717" o:gfxdata="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DMUBZnc&#10;AAAADAEAAA8AAAAAAAAAAQAgAAAAIgAAAGRycy9kb3ducmV2LnhtbFBLAQIUABQAAAAIAIdO4kAb&#10;quJpqwMAALsLAAAOAAAAAAAAAAEAIAAAACsBAABkcnMvZTJvRG9jLnhtbFBLBQYAAAAABgAGAFkB&#10;AABIBwAAAAA=&#10;">
                <o:lock v:ext="edit" aspectratio="f"/>
                <v:rect id="矩形 61" o:spid="_x0000_s1026" o:spt="1" style="position:absolute;left:4741;top:4439;height:567;width:1508;" filled="f" stroked="f" coordsize="21600,21600" o:gfxdata="UEsDBAoAAAAAAIdO4kAAAAAAAAAAAAAAAAAEAAAAZHJzL1BLAwQUAAAACACHTuJAF2+0Tb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+0T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  <v:group id="组合 113" o:spid="_x0000_s1026" o:spt="203" style="position:absolute;left:4829;top:5100;height:57;width:10461;" coordorigin="4829,6390" coordsize="10461,57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63" o:spid="_x0000_s1026" o:spt="1" style="position:absolute;left:4829;top:6390;height:57;width:10461;v-text-anchor:middle;" fillcolor="#E4E4E4" filled="t" stroked="f" coordsize="21600,21600" o:gfxdata="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mme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81" o:spid="_x0000_s1026" o:spt="1" style="position:absolute;left:4845;top:6390;height:57;width:1190;v-text-anchor:middle;" fillcolor="#2E75B6 [2404]" filled="t" stroked="f" coordsize="21600,21600" o:gfxdata="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oYF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1724660</wp:posOffset>
                </wp:positionV>
                <wp:extent cx="6697980" cy="455295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455295"/>
                          <a:chOff x="4741" y="4439"/>
                          <a:chExt cx="10548" cy="717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4741" y="4439"/>
                            <a:ext cx="1508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eastAsiaTheme="minorEastAsia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 w:val="0"/>
                                  <w:color w:val="2E75B6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13" name="组合 113"/>
                        <wpg:cNvGrpSpPr/>
                        <wpg:grpSpPr>
                          <a:xfrm rot="0">
                            <a:off x="4829" y="5100"/>
                            <a:ext cx="10461" cy="57"/>
                            <a:chOff x="4829" y="6390"/>
                            <a:chExt cx="10461" cy="57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4829" y="6390"/>
                              <a:ext cx="10461" cy="57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矩形 81"/>
                          <wps:cNvSpPr/>
                          <wps:spPr>
                            <a:xfrm>
                              <a:off x="4845" y="6390"/>
                              <a:ext cx="1190" cy="5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135.8pt;height:35.85pt;width:527.4pt;z-index:251716608;mso-width-relative:page;mso-height-relative:page;" coordorigin="4741,4439" coordsize="10548,717" o:gfxdata="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HZk&#10;ZzLcAAAADAEAAA8AAAAAAAAAAQAgAAAAIgAAAGRycy9kb3ducmV2LnhtbFBLAQIUABQAAAAIAIdO&#10;4kACDcOBrgMAALwLAAAOAAAAAAAAAAEAIAAAACsBAABkcnMvZTJvRG9jLnhtbFBLBQYAAAAABgAG&#10;AFkBAABLBwAAAAA=&#10;">
                <o:lock v:ext="edit" aspectratio="f"/>
                <v:rect id="_x0000_s1026" o:spid="_x0000_s1026" o:spt="1" style="position:absolute;left:4741;top:4439;height:567;width:1508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eastAsiaTheme="minorEastAsia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 w:val="0"/>
                            <w:color w:val="2E75B6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rect>
                <v:group id="_x0000_s1026" o:spid="_x0000_s1026" o:spt="203" style="position:absolute;left:4829;top:5100;height:57;width:10461;" coordorigin="4829,6390" coordsize="10461,57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4829;top:6390;height:57;width:10461;v-text-anchor:middle;" fillcolor="#E4E4E4" filled="t" stroked="f" coordsize="21600,21600" o:gfxdata="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1sI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845;top:6390;height:57;width:1190;v-text-anchor:middle;" fillcolor="#2E75B6 [2404]" filled="t" stroked="f" coordsize="21600,21600" o:gfxdata="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axA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-510540</wp:posOffset>
            </wp:positionV>
            <wp:extent cx="300990" cy="255270"/>
            <wp:effectExtent l="0" t="0" r="3810" b="11430"/>
            <wp:wrapNone/>
            <wp:docPr id="40" name="图片 40" descr="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菜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-536575</wp:posOffset>
            </wp:positionV>
            <wp:extent cx="361950" cy="301625"/>
            <wp:effectExtent l="0" t="0" r="0" b="3175"/>
            <wp:wrapNone/>
            <wp:docPr id="19" name="图片 19" descr="E:\Word简历设计\2020.04.14-2\images\代码.png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:\Word简历设计\2020.04.14-2\images\代码.png代码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372745</wp:posOffset>
                </wp:positionV>
                <wp:extent cx="17780" cy="1080135"/>
                <wp:effectExtent l="0" t="0" r="1270" b="571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08013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5pt;margin-top:29.35pt;height:85.05pt;width:1.4pt;z-index:251665408;v-text-anchor:middle;mso-width-relative:page;mso-height-relative:page;" fillcolor="#E4E4E4" filled="t" stroked="f" coordsize="21600,21600" o:gfxdata="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nQJpbXAAAACgEAAA8AAAAAAAAAAQAgAAAAIgAAAGRycy9kb3ducmV2Lnht&#10;bFBLAQIUABQAAAAIAIdO4kB+3ahObAIAAM4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2522855</wp:posOffset>
            </wp:positionH>
            <wp:positionV relativeFrom="paragraph">
              <wp:posOffset>417830</wp:posOffset>
            </wp:positionV>
            <wp:extent cx="222885" cy="223520"/>
            <wp:effectExtent l="0" t="0" r="5715" b="4445"/>
            <wp:wrapNone/>
            <wp:docPr id="90" name="图片 90" descr="E:\Word简历设计\2020.04.14-2\images\工作经历.png工作经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E:\Word简历设计\2020.04.14-2\images\工作经历.png工作经历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342900</wp:posOffset>
                </wp:positionV>
                <wp:extent cx="2068830" cy="1243965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应聘：Java程序员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出生：1995.01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27pt;height:97.95pt;width:162.9pt;z-index:251714560;mso-width-relative:page;mso-height-relative:page;" filled="f" stroked="f" coordsize="21600,21600" o:gfxdata="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jc&#10;pivbAAAACgEAAA8AAAAAAAAAAQAgAAAAIgAAAGRycy9kb3ducmV2LnhtbFBLAQIUABQAAAAIAIdO&#10;4kCwR0I0rgEAAE8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应聘：Java程序员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出生：1995.01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1198880</wp:posOffset>
            </wp:positionV>
            <wp:extent cx="213360" cy="213360"/>
            <wp:effectExtent l="0" t="0" r="15240" b="15240"/>
            <wp:wrapNone/>
            <wp:docPr id="111" name="图片 111" descr="E:\Word简历设计\2020.04.14-2\images\地址.png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E:\Word简历设计\2020.04.14-2\images\地址.png地址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2531745</wp:posOffset>
            </wp:positionH>
            <wp:positionV relativeFrom="paragraph">
              <wp:posOffset>827405</wp:posOffset>
            </wp:positionV>
            <wp:extent cx="194945" cy="194310"/>
            <wp:effectExtent l="0" t="0" r="14605" b="15240"/>
            <wp:wrapNone/>
            <wp:docPr id="88" name="图片 88" descr="E:\Word简历设计\2020.04.14-2\images\日历.png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E:\Word简历设计\2020.04.14-2\images\日历.png日历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5763895</wp:posOffset>
            </wp:positionH>
            <wp:positionV relativeFrom="paragraph">
              <wp:posOffset>4104640</wp:posOffset>
            </wp:positionV>
            <wp:extent cx="194945" cy="194310"/>
            <wp:effectExtent l="0" t="0" r="14605" b="15240"/>
            <wp:wrapNone/>
            <wp:docPr id="133" name="图片 133" descr="E:\Word简历设计\2020.04.14-2\images\箭头.png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:\Word简历设计\2020.04.14-2\images\箭头.png箭头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257810</wp:posOffset>
            </wp:positionV>
            <wp:extent cx="978535" cy="1369695"/>
            <wp:effectExtent l="42545" t="42545" r="45720" b="54610"/>
            <wp:wrapNone/>
            <wp:docPr id="67" name="图片 2" descr="F:\Word文件\头像.jpg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F:\Word文件\头像.jpg头像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-611505</wp:posOffset>
            </wp:positionH>
            <wp:positionV relativeFrom="paragraph">
              <wp:posOffset>827405</wp:posOffset>
            </wp:positionV>
            <wp:extent cx="204470" cy="203835"/>
            <wp:effectExtent l="0" t="0" r="5080" b="5715"/>
            <wp:wrapNone/>
            <wp:docPr id="109" name="图片 109" descr="E:\Word简历设计\2020.04.14-2\images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E:\Word简历设计\2020.04.14-2\images\电话.png电话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417830</wp:posOffset>
            </wp:positionV>
            <wp:extent cx="213360" cy="213360"/>
            <wp:effectExtent l="0" t="0" r="15240" b="15240"/>
            <wp:wrapNone/>
            <wp:docPr id="110" name="图片 110" descr="E:\Word简历设计\2020.04.14-2\images\姓名.png姓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E:\Word简历设计\2020.04.14-2\images\姓名.png姓名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342900</wp:posOffset>
                </wp:positionV>
                <wp:extent cx="2068830" cy="137731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377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姓名：淩晨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邮箱：1234567@qq.com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pt;margin-top:27pt;height:108.45pt;width:162.9pt;z-index:251710464;mso-width-relative:page;mso-height-relative:page;" filled="f" stroked="f" coordsize="21600,21600" o:gfxdata="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6a&#10;epbbAAAACgEAAA8AAAAAAAAAAQAgAAAAIgAAAGRycy9kb3ducmV2LnhtbFBLAQIUABQAAAAIAIdO&#10;4kBrryRXrgEAAE0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姓名：淩晨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邮箱：1234567@qq.com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1246505</wp:posOffset>
            </wp:positionV>
            <wp:extent cx="184785" cy="137795"/>
            <wp:effectExtent l="0" t="0" r="5715" b="14605"/>
            <wp:wrapNone/>
            <wp:docPr id="112" name="图片 112" descr="E:\Word简历设计\2020.04.14-2\images\邮箱(1).png邮箱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E:\Word简历设计\2020.04.14-2\images\邮箱(1).png邮箱(1)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20320</wp:posOffset>
                </wp:positionV>
                <wp:extent cx="7574915" cy="36195"/>
                <wp:effectExtent l="0" t="0" r="6985" b="190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3619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1.6pt;height:2.85pt;width:596.45pt;z-index:251713536;v-text-anchor:middle;mso-width-relative:page;mso-height-relative:page;" fillcolor="#E4E4E4" filled="t" stroked="f" coordsize="21600,21600" o:gfxdata="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V0ILtUAAAAJAQAADwAAAAAAAAABACAAAAAiAAAAZHJzL2Rvd25yZXYueG1s&#10;UEsBAhQAFAAAAAgAh07iQEk9GpttAgAAzAQAAA4AAAAAAAAAAQAgAAAAJ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-723265</wp:posOffset>
                </wp:positionV>
                <wp:extent cx="1427480" cy="711835"/>
                <wp:effectExtent l="0" t="0" r="0" b="0"/>
                <wp:wrapNone/>
                <wp:docPr id="8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z w:val="48"/>
                                <w:szCs w:val="48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4.45pt;margin-top:-56.95pt;height:56.05pt;width:112.4pt;z-index:251660288;mso-width-relative:page;mso-height-relative:page;" filled="f" stroked="f" coordsize="21600,21600" o:gfxdata="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gC132gAAAAsBAAAPAAAAAAAAAAEAIAAA&#10;ACIAAABkcnMvZG93bnJldi54bWxQSwECFAAUAAAACACHTuJATOpsLE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2E75B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z w:val="48"/>
                          <w:szCs w:val="48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-913130</wp:posOffset>
                </wp:positionV>
                <wp:extent cx="7658100" cy="10696575"/>
                <wp:effectExtent l="0" t="0" r="0" b="95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pt;height:842.25pt;width:603pt;z-index:251667456;v-text-anchor:middle;mso-width-relative:page;mso-height-relative:page;" filled="f" stroked="f" coordsize="21600,21600" o:gfxdata="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K9qC2wAAAA8BAAAPAAAAAAAAAAEAIAAAACIAAABkcnMvZG93bnJldi54bWxQSwECFAAUAAAACACH&#10;TuJAkZjTgVoCAACmBAAADgAAAAAAAAABACAAAAAq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032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5pt;margin-top:-72pt;height:66.6pt;width:599.25pt;z-index:251668480;v-text-anchor:middle;mso-width-relative:page;mso-height-relative:page;" fillcolor="#3C8BCE" filled="t" stroked="f" coordsize="21600,21600" o:gfxdata="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hHD+zbAAAADgEAAA8AAAAAAAAAAQAgAAAAIgAAAGRy&#10;cy9kb3ducmV2LnhtbFBLAQIUABQAAAAIAIdO4kA0Utx2rQIAAFgFAAAOAAAAAAAAAAEAIAAAACoB&#10;AABkcnMvZTJvRG9jLnhtbFBLBQYAAAAABgAGAFkBAABJBgAAAAA=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9056370</wp:posOffset>
            </wp:positionV>
            <wp:extent cx="2390775" cy="314325"/>
            <wp:effectExtent l="0" t="0" r="9525" b="9525"/>
            <wp:wrapNone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042920" cy="629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275" y="685165"/>
                          <a:ext cx="30429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简历使用修改方法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39.6pt;z-index:251669504;mso-width-relative:page;mso-height-relative:page;" filled="f" stroked="f" coordsize="21600,21600" o:gfxdata="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Xqhzt4AAAANAQAADwAAAAAA&#10;AAABACAAAAAiAAAAZHJzL2Rvd25yZXYueG1sUEsBAhQAFAAAAAgAh07iQKdSSgRGAgAAcAQAAA4A&#10;AAAAAAAAAQAgAAAAL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简历使用修改方法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7907020</wp:posOffset>
                </wp:positionV>
                <wp:extent cx="2990850" cy="1114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要设置行高的文本，在弹出的菜单中点击最后一个图标，选择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其他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间距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这一栏，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取消勾选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 xml:space="preserve">如果定义了文档网格，则与网格对齐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pt;margin-top:622.6pt;height:87.75pt;width:235.5pt;z-index:251684864;mso-width-relative:page;mso-height-relative:page;" filled="f" stroked="f" coordsize="21600,21600" o:gfxdata="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4ClGN3QAAAA0BAAAPAAAAAAAAAAEAIAAAACIAAABk&#10;cnMvZG93bnJldi54bWxQSwECFAAUAAAACACHTuJAjMCPwjoCAABp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要设置行高的文本，在弹出的菜单中点击最后一个图标，选择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其他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间距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这一栏，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取消勾选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 xml:space="preserve">如果定义了文档网格，则与网格对齐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7335520</wp:posOffset>
                </wp:positionV>
                <wp:extent cx="3122930" cy="428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微软雅黑字体行高过大的解决方法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577.6pt;height:33.75pt;width:245.9pt;z-index:251682816;mso-width-relative:page;mso-height-relative:page;" filled="f" stroked="f" coordsize="21600,21600" o:gfxdata="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9iYS3QAAAA0BAAAPAAAAAAAAAAEAIAAAACIA&#10;AABkcnMvZG93bnJldi54bWxQSwECFAAUAAAACACHTuJACQxxk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微软雅黑字体行高过大的解决方法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7323455</wp:posOffset>
                </wp:positionV>
                <wp:extent cx="538480" cy="459740"/>
                <wp:effectExtent l="0" t="0" r="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2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576.65pt;height:36.2pt;width:42.4pt;z-index:251681792;mso-width-relative:page;mso-height-relative:page;" coordorigin="6032,2066" coordsize="848,724" o:gfxdata="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FgLnR3AAAAA4BAAAPAAAAAAAA&#10;AAEAIAAAACIAAABkcnMvZG93bnJldi54bWxQSwECFAAUAAAACACHTuJAUjnPB2QDAACrCAAADgAA&#10;AAAAAAABACAAAAArAQAAZHJzL2Uyb0RvYy54bWxQSwUGAAAAAAYABgBZAQAAAQcAAAAA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Kytij7sAAADb&#10;AAAADwAAAGRycy9kb3ducmV2LnhtbEWPS4sCMRCE74L/IbTgTTPOQZdZo7CioOjF57l30s4MO+mM&#10;SXz9eyMseCyqvipqPH2YWtzI+cqygkE/AUGcW11xoeCwX/S+QPiArLG2TAqe5GE6abfGmGl75y3d&#10;dqEQsYR9hgrKEJpMSp+XZND3bUMcvbN1BkOUrpDa4T2Wm1qmSTKUBiuOCyU2NCsp/9tdjYJ0feF5&#10;um8OP7/nFa+qjSuOp5FS3c4g+QYR6BE+4X96qSM3hPeX+AP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tij7sAAADb&#10;AAAADwAAAAAAAAABACAAAAAiAAAAZHJzL2Rvd25yZXYueG1sUEsBAhQAFAAAAAgAh07iQDMvBZ47&#10;AAAAOQAAABAAAAAAAAAAAQAgAAAACgEAAGRycy9zaGFwZXhtbC54bWxQSwUGAAAAAAYABgBbAQAA&#10;tA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7202805</wp:posOffset>
            </wp:positionV>
            <wp:extent cx="1181100" cy="1885950"/>
            <wp:effectExtent l="0" t="0" r="0" b="0"/>
            <wp:wrapNone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7019925</wp:posOffset>
                </wp:positionV>
                <wp:extent cx="6886575" cy="21590"/>
                <wp:effectExtent l="0" t="0" r="9525" b="69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552.75pt;height:1.7pt;width:542.25pt;z-index:251686912;v-text-anchor:middle;mso-width-relative:page;mso-height-relative:page;" fillcolor="#5B9BD5 [3204]" filled="t" stroked="f" coordsize="21600,21600" o:gfxdata="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JDV42gAAAA4BAAAPAAAAAAAAAAEAIAAAACIAAABkcnMvZG93&#10;bnJldi54bWxQSwECFAAUAAAACACHTuJA2HqoVHACAADM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5747385</wp:posOffset>
            </wp:positionV>
            <wp:extent cx="800100" cy="1028700"/>
            <wp:effectExtent l="0" t="0" r="0" b="0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4752975</wp:posOffset>
            </wp:positionV>
            <wp:extent cx="2438400" cy="1895475"/>
            <wp:effectExtent l="0" t="0" r="0" b="9525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5087620</wp:posOffset>
                </wp:positionV>
                <wp:extent cx="2990850" cy="7048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要更换的图片，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右键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更改图片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在弹出框选择想要替换的图片即可。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400.6pt;height:55.5pt;width:235.5pt;z-index:251679744;mso-width-relative:page;mso-height-relative:page;" filled="f" stroked="f" coordsize="21600,21600" o:gfxdata="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fKSltwAAAALAQAADwAAAAAAAAABACAAAAAiAAAAZHJz&#10;L2Rvd25yZXYueG1sUEsBAhQAFAAAAAgAh07iQO3I+eg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要更换的图片，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右键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更改图片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在弹出框选择想要替换的图片即可。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4561205</wp:posOffset>
                </wp:positionV>
                <wp:extent cx="538480" cy="459740"/>
                <wp:effectExtent l="0" t="0" r="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1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59.15pt;height:36.2pt;width:42.4pt;z-index:251677696;mso-width-relative:page;mso-height-relative:page;" coordorigin="6032,2066" coordsize="848,724" o:gfxdata="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UYSP63AAAAAwBAAAPAAAAAAAA&#10;AAEAIAAAACIAAABkcnMvZG93bnJldi54bWxQSwECFAAUAAAACACHTuJARTnBfWQDAACrCAAADgAA&#10;AAAAAAABACAAAAArAQAAZHJzL2Uyb0RvYy54bWxQSwUGAAAAAAYABgBZAQAAAQcAAAAA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5UeoMrkAAADb&#10;AAAADwAAAGRycy9kb3ducmV2LnhtbEVPS4vCMBC+C/6HMII3Te1Bl65RWFFQ9OLzPNuMbdlmUpP4&#10;+vdGWPA2H99zxtOHqcWNnK8sKxj0ExDEudUVFwoO+0XvC4QPyBpry6TgSR6mk3ZrjJm2d97SbRcK&#10;EUPYZ6igDKHJpPR5SQZ93zbEkTtbZzBE6AqpHd5juKllmiRDabDi2FBiQ7OS8r/d1ShI1xeep/vm&#10;8PN7XvGq2rjieBop1e0Mkm8QgR7hI/53L3WcP4T3L/EAO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HqDK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4573270</wp:posOffset>
                </wp:positionV>
                <wp:extent cx="2523490" cy="428625"/>
                <wp:effectExtent l="0" t="0" r="1016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替换照片或图标的方法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360.1pt;height:33.75pt;width:198.7pt;z-index:251678720;mso-width-relative:page;mso-height-relative:page;" filled="f" stroked="f" coordsize="21600,21600" o:gfxdata="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8LtGP2wAAAAsBAAAPAAAAAAAAAAEAIAAAACIAAABk&#10;cnMvZG93bnJldi54bWxQSwECFAAUAAAACACHTuJARUs9U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替换照片或图标的方法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4295775</wp:posOffset>
                </wp:positionV>
                <wp:extent cx="6886575" cy="21590"/>
                <wp:effectExtent l="0" t="0" r="9525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" y="523875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338.25pt;height:1.7pt;width:542.25pt;z-index:251683840;v-text-anchor:middle;mso-width-relative:page;mso-height-relative:page;" fillcolor="#5B9BD5 [3204]" filled="t" stroked="f" coordsize="21600,21600" o:gfxdata="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McOX/aAAAADAEAAA8AAAAAAAAAAQAgAAAA&#10;IgAAAGRycy9kb3ducmV2LnhtbFBLAQIUABQAAAAIAIdO4kAu5kijewIAANc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2573655</wp:posOffset>
            </wp:positionV>
            <wp:extent cx="3686175" cy="1457325"/>
            <wp:effectExtent l="0" t="0" r="9525" b="9525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2636520</wp:posOffset>
            </wp:positionV>
            <wp:extent cx="1628775" cy="1352550"/>
            <wp:effectExtent l="0" t="0" r="9525" b="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687070</wp:posOffset>
                </wp:positionV>
                <wp:extent cx="2990850" cy="3911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1560" y="1934845"/>
                          <a:ext cx="29908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视图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导航窗格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靠左；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54.1pt;height:30.8pt;width:235.5pt;z-index:251672576;mso-width-relative:page;mso-height-relative:page;" filled="f" stroked="f" coordsize="21600,21600" o:gfxdata="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0co02wAAAAsBAAAPAAAAAAAAAAEA&#10;IAAAACIAAABkcnMvZG93bnJldi54bWxQSwECFAAUAAAACACHTuJALcQZNUUCAABy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视图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导航窗格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靠左；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687070</wp:posOffset>
                </wp:positionV>
                <wp:extent cx="3219450" cy="12293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在弹出的左侧菜单，点击第二个图标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章节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，在右侧弹出框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想要删除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章节后的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小三角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，在弹出框点击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删除本节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如果想新增页面，点击后面的小三角，点击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新增节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54.1pt;height:96.8pt;width:253.5pt;z-index:251676672;mso-width-relative:page;mso-height-relative:page;" filled="f" stroked="f" coordsize="21600,21600" o:gfxdata="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zz+w92wAAAAsBAAAPAAAAAAAAAAEAIAAAACIAAABk&#10;cnMvZG93bnJldi54bWxQSwECFAAUAAAACACHTuJAmvb/G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在弹出的左侧菜单，点击第二个图标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章节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，在右侧弹出框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想要删除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章节后的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小三角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，在弹出框点击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删除本节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如果想新增页面，点击后面的小三角，点击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新增节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1122045</wp:posOffset>
            </wp:positionV>
            <wp:extent cx="1047750" cy="128587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229870</wp:posOffset>
                </wp:positionV>
                <wp:extent cx="2523490" cy="428625"/>
                <wp:effectExtent l="0" t="0" r="1016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139192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删除整页的方法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18.1pt;height:33.75pt;width:198.7pt;z-index:251671552;mso-width-relative:page;mso-height-relative:page;" filled="f" stroked="f" coordsize="21600,21600" o:gfxdata="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I5npDbAAAACgEAAA8AAAAAAAAA&#10;AQAgAAAAIgAAAGRycy9kb3ducmV2LnhtbFBLAQIUABQAAAAIAIdO4kDlTrxhRwIAAHE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删除整页的方法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217805</wp:posOffset>
                </wp:positionV>
                <wp:extent cx="538480" cy="459740"/>
                <wp:effectExtent l="0" t="0" r="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75pt;margin-top:17.15pt;height:36.2pt;width:42.4pt;z-index:251670528;mso-width-relative:page;mso-height-relative:page;" coordorigin="6032,2066" coordsize="848,724" o:gfxdata="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4Q/tXbAAAACwEAAA8AAAAAAAAAAQAgAAAA&#10;IgAAAGRycy9kb3ducmV2LnhtbFBLAQIUABQAAAAIAIdO4kCCqfrRXgMAAKcIAAAOAAAAAAAAAAEA&#10;IAAAACoBAABkcnMvZTJvRG9jLnhtbFBLBQYAAAAABgAGAFkBAAD6BgAAAAA=&#10;">
                <o:lock v:ext="edit" aspectratio="f"/>
                <v:shape id="_x0000_s1026" o:spid="_x0000_s1026" style="position:absolute;left:6045;top:2070;height:720;width:720;v-text-anchor:middle;" fillcolor="#2E75B6 [2404]" filled="t" stroked="f" coordsize="720,720" o:gfxdata="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lHvQAA&#10;ANo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32;top:2066;height:616;width:84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7759065</wp:posOffset>
            </wp:positionV>
            <wp:extent cx="1285875" cy="781050"/>
            <wp:effectExtent l="0" t="0" r="9525" b="0"/>
            <wp:wrapNone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6484620</wp:posOffset>
            </wp:positionV>
            <wp:extent cx="2752725" cy="285750"/>
            <wp:effectExtent l="0" t="0" r="9525" b="0"/>
            <wp:wrapNone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7446010</wp:posOffset>
                </wp:positionV>
                <wp:extent cx="3276600" cy="13893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8360410"/>
                          <a:ext cx="327660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单击选中最外面的组合框，在右侧弹窗点击第一个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或者选中要取消的组合框，点击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页面布局--组合--取消组合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亦可。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586.3pt;height:109.4pt;width:258pt;z-index:251700224;mso-width-relative:page;mso-height-relative:page;" filled="f" stroked="f" coordsize="21600,21600" o:gfxdata="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leRXd0AAAANAQAADwAAAAAA&#10;AAABACAAAAAiAAAAZHJzL2Rvd25yZXYueG1sUEsBAhQAFAAAAAgAh07iQDEvqPlHAgAAd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单击选中最外面的组合框，在右侧弹窗点击第一个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或者选中要取消的组合框，点击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页面布局--组合--取消组合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亦可。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6045835</wp:posOffset>
                </wp:positionV>
                <wp:extent cx="3276600" cy="11709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5505" y="6960235"/>
                          <a:ext cx="327660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1.按住键盘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要操作的两个文本框或多个文本框；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2.点击上方弹窗单击最右侧的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476.05pt;height:92.2pt;width:258pt;z-index:251699200;mso-width-relative:page;mso-height-relative:page;" filled="f" stroked="f" coordsize="21600,21600" o:gfxdata="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NMZ3LdAAAADAEAAA8AAAAA&#10;AAAAAQAgAAAAIgAAAGRycy9kb3ducmV2LnhtbFBLAQIUABQAAAAIAIdO4kBYaj7dSAIAAHQ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1.按住键盘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要操作的两个文本框或多个文本框；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2.点击上方弹窗单击最右侧的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5455285</wp:posOffset>
                </wp:positionV>
                <wp:extent cx="3122930" cy="42862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930" y="6369685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整体移动文本时，组合和取消的方法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429.55pt;height:33.75pt;width:245.9pt;z-index:251698176;mso-width-relative:page;mso-height-relative:page;" filled="f" stroked="f" coordsize="21600,21600" o:gfxdata="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Kihe3dAAAACwEAAA8AAAAAAAAA&#10;AQAgAAAAIgAAAGRycy9kb3ducmV2LnhtbFBLAQIUABQAAAAIAIdO4kCfGF1pRQIAAHM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整体移动文本时，组合和取消的方法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5443220</wp:posOffset>
                </wp:positionV>
                <wp:extent cx="538480" cy="459740"/>
                <wp:effectExtent l="0" t="0" r="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6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428.6pt;height:36.2pt;width:42.4pt;z-index:251696128;mso-width-relative:page;mso-height-relative:page;" coordorigin="6467,21626" coordsize="848,724" o:gfxdata="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YfJg290AAAAMAQAADwAAAAAA&#10;AAABACAAAAAiAAAAZHJzL2Rvd25yZXYueG1sUEsBAhQAFAAAAAgAh07iQF26ZIpkAwAArggAAA4A&#10;AAAAAAAAAQAgAAAALAEAAGRycy9lMm9Eb2MueG1sUEsFBgAAAAAGAAYAWQEAAAIHAAAAAA=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9vSHL70AAADb&#10;AAAADwAAAGRycy9kb3ducmV2LnhtbEWPS4sCMRCE74L/IbTgTTMOiyujUVBcWNGLj91zO2lnBied&#10;2SS+/r0RFjwWVfUVNZndTS2u5HxlWcGgn4Agzq2uuFBw2H/1RiB8QNZYWyYFD/Iwm7ZbE8y0vfGW&#10;rrtQiAhhn6GCMoQmk9LnJRn0fdsQR+9kncEQpSukdniLcFPLNEmG0mDFcaHEhhYl5efdxShI13+8&#10;TPfNYX48rXhVbVzx8/upVLczSMYgAt3DO/zf/tYKPobw+hJ/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IcvvQAA&#10;ANs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5124450</wp:posOffset>
                </wp:positionV>
                <wp:extent cx="6886575" cy="21590"/>
                <wp:effectExtent l="0" t="0" r="9525" b="69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403.5pt;height:1.7pt;width:542.25pt;z-index:251697152;v-text-anchor:middle;mso-width-relative:page;mso-height-relative:page;" fillcolor="#5B9BD5 [3204]" filled="t" stroked="f" coordsize="21600,21600" o:gfxdata="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1wzvPaAAAADAEAAA8AAAAAAAAAAQAgAAAAIgAAAGRycy9kb3du&#10;cmV2LnhtbFBLAQIUABQAAAAIAIdO4kBkCoEFbwIAAMw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1766570</wp:posOffset>
                </wp:positionV>
                <wp:extent cx="538480" cy="459740"/>
                <wp:effectExtent l="0" t="0" r="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1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139.1pt;height:36.2pt;width:42.4pt;z-index:251693056;mso-width-relative:page;mso-height-relative:page;" coordorigin="6467,21626" coordsize="848,724" o:gfxdata="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Lukpw7cAAAADAEAAA8AAAAAAAAA&#10;AQAgAAAAIgAAAGRycy9kb3ducmV2LnhtbFBLAQIUABQAAAAIAIdO4kBwvLLKYwMAAK4IAAAOAAAA&#10;AAAAAAEAIAAAACsBAABkcnMvZTJvRG9jLnhtbFBLBQYAAAAABgAGAFkBAAAABwAAAAA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eR0fW74AAADb&#10;AAAADwAAAGRycy9kb3ducmV2LnhtbEWPzWrDMBCE74W8g9hCb41sU9LgRjY0NJCQXhonPW+sjW1i&#10;rVxJ+Xv7qlDIcZiZb5hZeTW9OJPznWUF6TgBQVxb3XGjYFstnqcgfEDW2FsmBTfyUBajhxnm2l74&#10;i86b0IgIYZ+jgjaEIZfS1y0Z9GM7EEfvYJ3BEKVrpHZ4iXDTyyxJJtJgx3GhxYHmLdXHzckoyNY/&#10;/JFVw/Z9f1jxqvt0ze77VamnxzR5AxHoGu7h//ZSK3hJ4e9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0fW74A&#10;AADbAAAADwAAAAAAAAABACAAAAAiAAAAZHJzL2Rvd25yZXYueG1sUEsBAhQAFAAAAAgAh07iQDMv&#10;BZ47AAAAOQAAABAAAAAAAAAAAQAgAAAADQEAAGRycy9zaGFwZXhtbC54bWxQSwUGAAAAAAYABgBb&#10;AQAAtw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4074795</wp:posOffset>
            </wp:positionV>
            <wp:extent cx="2752725" cy="285750"/>
            <wp:effectExtent l="0" t="0" r="9525" b="0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3781425</wp:posOffset>
            </wp:positionV>
            <wp:extent cx="1381125" cy="838200"/>
            <wp:effectExtent l="0" t="0" r="9525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2369185</wp:posOffset>
                </wp:positionV>
                <wp:extent cx="3276600" cy="12763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要对齐的两个文本框或多个文本框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显示网格线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然后再选择想要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对齐的方式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，比如左对齐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对齐完成后，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再次点击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取消选中网格线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86.55pt;height:100.5pt;width:258pt;z-index:251692032;mso-width-relative:page;mso-height-relative:page;" filled="f" stroked="f" coordsize="21600,21600" o:gfxdata="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kxS83QAAAAsBAAAPAAAAAAAAAAEAIAAAACIAAABk&#10;cnMvZG93bnJldi54bWxQSwECFAAUAAAACACHTuJAs1wvfzoCAABp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要对齐的两个文本框或多个文本框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显示网格线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然后再选择想要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对齐的方式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，比如左对齐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对齐完成后，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再次点击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取消选中网格线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1778635</wp:posOffset>
                </wp:positionV>
                <wp:extent cx="3122930" cy="4286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多文本框对齐的方法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40.05pt;height:33.75pt;width:245.9pt;z-index:251691008;mso-width-relative:page;mso-height-relative:page;" filled="f" stroked="f" coordsize="21600,21600" o:gfxdata="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bwZE3AAAAAsBAAAPAAAAAAAAAAEAIAAAACIA&#10;AABkcnMvZG93bnJldi54bWxQSwECFAAUAAAACACHTuJA++bp4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多文本框对齐的方法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1301115</wp:posOffset>
                </wp:positionV>
                <wp:extent cx="3599815" cy="21590"/>
                <wp:effectExtent l="0" t="0" r="635" b="69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102.45pt;height:1.7pt;width:283.45pt;z-index:251694080;v-text-anchor:middle;mso-width-relative:page;mso-height-relative:page;" fillcolor="#5B9BD5 [3204]" filled="t" stroked="f" coordsize="21600,21600" o:gfxdata="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o8h6LaAAAADAEAAA8AAAAAAAAAAQAgAAAAIgAAAGRycy9kb3du&#10;cmV2LnhtbFBLAQIUABQAAAAIAIdO4kA6jfU9bwIAAMw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159385</wp:posOffset>
                </wp:positionV>
                <wp:extent cx="3276600" cy="11144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插入 -- 图片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选中图片后在弹出框选择第一个图标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布局选项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选择文字环绕的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衬于文字下方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或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浮于文字上方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12.55pt;height:87.75pt;width:258pt;z-index:251689984;mso-width-relative:page;mso-height-relative:page;" filled="f" stroked="f" coordsize="21600,21600" o:gfxdata="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EnUPbAAAACgEAAA8AAAAAAAAAAQAgAAAAIgAA&#10;AGRycy9kb3ducmV2LnhtbFBLAQIUABQAAAAIAIdO4kBHZ4Yh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插入 -- 图片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选中图片后在弹出框选择第一个图标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布局选项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选择文字环绕的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衬于文字下方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或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浮于文字上方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-582930</wp:posOffset>
            </wp:positionV>
            <wp:extent cx="1971675" cy="3295650"/>
            <wp:effectExtent l="0" t="0" r="9525" b="0"/>
            <wp:wrapNone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-424180</wp:posOffset>
                </wp:positionV>
                <wp:extent cx="538480" cy="459740"/>
                <wp:effectExtent l="0" t="0" r="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8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-33.4pt;height:36.2pt;width:42.4pt;z-index:251687936;mso-width-relative:page;mso-height-relative:page;" coordorigin="6032,2066" coordsize="848,724" o:gfxdata="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EhcycfZAAAACgEAAA8AAAAAAAAAAQAg&#10;AAAAIgAAAGRycy9kb3ducmV2LnhtbFBLAQIUABQAAAAIAIdO4kCzpBujYwMAAKsIAAAOAAAAAAAA&#10;AAEAIAAAACgBAABkcnMvZTJvRG9jLnhtbFBLBQYAAAAABgAGAFkBAAD9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sCHFu7kAAADb&#10;AAAADwAAAGRycy9kb3ducmV2LnhtbEVPy4rCMBTdD/gP4QqzG1MrOFKNgqKg6GZ8ra/NtS02NzXJ&#10;+Ph7sxBcHs57NHmYWtzI+cqygm4nAUGcW11xoWC/W/wMQPiArLG2TAqe5GEybn2NMNP2zn9024ZC&#10;xBD2GSooQ2gyKX1ekkHfsQ1x5M7WGQwRukJqh/cYbmqZJklfGqw4NpTY0Kyk/LL9NwrS9ZXn6a7Z&#10;T0/nFa+qjSsOx1+lvtvdZAgi0CN8xG/3UivoxbHxS/wBcv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hxbu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-412115</wp:posOffset>
                </wp:positionV>
                <wp:extent cx="3122930" cy="4286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插入图片自由移动的方法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-32.45pt;height:33.75pt;width:245.9pt;z-index:251688960;mso-width-relative:page;mso-height-relative:page;" filled="f" stroked="f" coordsize="21600,21600" o:gfxdata="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j9X0jbAAAACQEAAA8AAAAAAAAAAQAgAAAAIgAA&#10;AGRycy9kb3ducmV2LnhtbFBLAQIUABQAAAAIAIdO4kBr4R0d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插入图片自由移动的方法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95pt;margin-top:-72pt;height:66.6pt;width:599.25pt;z-index:251663360;v-text-anchor:middle;mso-width-relative:page;mso-height-relative:page;" fillcolor="#3C8BCE" filled="t" stroked="f" coordsize="21600,21600" o:gfxdata="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cB91g2wAAAA4BAAAPAAAAAAAAAAEAIAAAACIAAABkcnMvZG93bnJldi54bWxQ&#10;SwECFAAUAAAACACHTuJAm1zg758CAABIBQAADgAAAAAAAAABACAAAAAqAQAAZHJzL2Uyb0RvYy54&#10;bWxQSwUGAAAAAAYABgBZAQAAOwYAAAAA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7248525</wp:posOffset>
                </wp:positionV>
                <wp:extent cx="6886575" cy="14605"/>
                <wp:effectExtent l="6350" t="6350" r="22225" b="762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570.75pt;height:1.15pt;width:542.25pt;z-index:251708416;v-text-anchor:middle;mso-width-relative:page;mso-height-relative:page;" filled="f" stroked="t" coordsize="21600,21600" o:gfxdata="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dndhHeAAAADgEAAA8AAAAAAAAA&#10;AQAgAAAAIgAAAGRycy9kb3ducmV2LnhtbFBLAQIUABQAAAAIAIdO4kBkTSoxfQIAAPEEAAAOAAAA&#10;AAAAAAEAIAAAAC0BAABkcnMvZTJvRG9jLnhtbFBLBQYAAAAABgAGAFkBAAAcBgAAAAA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5800725</wp:posOffset>
                </wp:positionV>
                <wp:extent cx="6886575" cy="14605"/>
                <wp:effectExtent l="6350" t="6350" r="22225" b="762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456.75pt;height:1.15pt;width:542.25pt;z-index:251707392;v-text-anchor:middle;mso-width-relative:page;mso-height-relative:page;" filled="f" stroked="t" coordsize="21600,21600" o:gfxdata="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qYUzfeAAAADAEAAA8AAAAAAAAA&#10;AQAgAAAAIgAAAGRycy9kb3ducmV2LnhtbFBLAQIUABQAAAAIAIdO4kDMPu4JfQIAAPEEAAAOAAAA&#10;AAAAAAEAIAAAAC0BAABkcnMvZTJvRG9jLnhtbFBLBQYAAAAABgAGAFkBAAAcBgAAAAA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4429125</wp:posOffset>
                </wp:positionV>
                <wp:extent cx="6886575" cy="14605"/>
                <wp:effectExtent l="6350" t="6350" r="22225" b="762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348.75pt;height:1.15pt;width:542.25pt;z-index:251706368;v-text-anchor:middle;mso-width-relative:page;mso-height-relative:page;" filled="f" stroked="t" coordsize="21600,21600" o:gfxdata="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2wo390AAAAMAQAADwAAAAAAAAABACAA&#10;AAAiAAAAZHJzL2Rvd25yZXYueG1sUEsBAhQAFAAAAAgAh07iQDSqokB6AgAA8QQAAA4AAAAAAAAA&#10;AQAgAAAALAEAAGRycy9lMm9Eb2MueG1sUEsFBgAAAAAGAAYAWQEAABgGAAAAAA=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2752725</wp:posOffset>
                </wp:positionV>
                <wp:extent cx="6886575" cy="14605"/>
                <wp:effectExtent l="6350" t="6350" r="22225" b="762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5pt;margin-top:216.75pt;height:1.15pt;width:542.25pt;z-index:251705344;v-text-anchor:middle;mso-width-relative:page;mso-height-relative:page;" filled="f" stroked="t" coordsize="21600,21600" o:gfxdata="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IP+bneAAAADAEAAA8AAAAAAAAA&#10;AQAgAAAAIgAAAGRycy9kb3ducmV2LnhtbFBLAQIUABQAAAAIAIdO4kCc2WZ4fQIAAPEEAAAOAAAA&#10;AAAAAAEAIAAAAC0BAABkcnMvZTJvRG9jLnhtbFBLBQYAAAAABgAGAFkBAAAcBgAAAAA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219075</wp:posOffset>
                </wp:positionV>
                <wp:extent cx="6804660" cy="869124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869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明确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有些求职者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写简历的时候不写求职意向，或者写了很多意向岗位，HR会觉得你职业规划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混乱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而且整个简历书写也没有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针对性，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导致重点不突出，没有表述出你该有的能力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二、排版清晰易阅读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表述内容要详实、重点要突出、主次要分明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文字排版也需要适当设计，让面试官对于你的信息一目了然，一下就看到你的亮点，而不是看半天也找不到所需要的信息。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表述页数合理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历页数并不是页数越多越好，当然也不是就写一页，主要还是要根据你的经历，如果你是工作两三年的求职者，那么一页就够了，如果你是工作七八年以上的职场人，那么资历肯定很丰富，当然需要两页或更多才能表述你的资历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突出重点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对于具体工作的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岗位职责，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不要泛泛而谈，最好写个一二三，清晰明了，在此处也最好写上你的工作成果，让HR对你的能力表现也有了解。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语言精炼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描述客观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语言要精炼，不要啰嗦重复。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有一些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，喜欢在描述工作经历或者自我评价的时候，单纯的写自己的想法或者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夸大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对自己的评价，缺乏客观事实的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佐证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最好客观公正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自我评价要契合岗位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写作文要有中心，写简历同样也是，需要围绕求职的岗位，表述你相关的优点、特点或能力，对于跟本岗位无关的信息篇幅要适当少，不要写得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冗长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却没有什么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5pt;margin-top:17.25pt;height:684.35pt;width:535.8pt;z-index:251703296;mso-width-relative:page;mso-height-relative:page;" filled="f" stroked="f" coordsize="21600,21600" o:gfxdata="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P4f4TcAAAADAEAAA8AAAAAAAAAAQAgAAAAIgAA&#10;AGRycy9kb3ducmV2LnhtbFBLAQIUABQAAAAIAIdO4kA51Zib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明确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有些求职者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写简历的时候不写求职意向，或者写了很多意向岗位，HR会觉得你职业规划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混乱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而且整个简历书写也没有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针对性，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导致重点不突出，没有表述出你该有的能力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二、排版清晰易阅读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表述内容要详实、重点要突出、主次要分明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文字排版也需要适当设计，让面试官对于你的信息一目了然，一下就看到你的亮点，而不是看半天也找不到所需要的信息。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表述页数合理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历页数并不是页数越多越好，当然也不是就写一页，主要还是要根据你的经历，如果你是工作两三年的求职者，那么一页就够了，如果你是工作七八年以上的职场人，那么资历肯定很丰富，当然需要两页或更多才能表述你的资历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突出重点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对于具体工作的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岗位职责，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不要泛泛而谈，最好写个一二三，清晰明了，在此处也最好写上你的工作成果，让HR对你的能力表现也有了解。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语言精炼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描述客观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写简历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语言要精炼，不要啰嗦重复。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有一些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，喜欢在描述工作经历或者自我评价的时候，单纯的写自己的想法或者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夸大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对自己的评价，缺乏客观事实的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佐证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最好客观公正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outlineLvl w:val="1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自我评价要契合岗位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jc w:val="lef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写作文要有中心，写简历同样也是，需要围绕求职的岗位，表述你相关的优点、特点或能力，对于跟本岗位无关的信息篇幅要适当少，不要写得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冗长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却没有什么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1371600</wp:posOffset>
                </wp:positionV>
                <wp:extent cx="6886575" cy="14605"/>
                <wp:effectExtent l="6350" t="6350" r="22225" b="762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4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alpha val="58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108pt;height:1.15pt;width:542.25pt;z-index:251704320;v-text-anchor:middle;mso-width-relative:page;mso-height-relative:page;" filled="f" stroked="t" coordsize="21600,21600" o:gfxdata="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Od6ebcAAAADAEAAA8AAAAAAAAAAQAg&#10;AAAAIgAAAGRycy9kb3ducmV2LnhtbFBLAQIUABQAAAAIAIdO4kBVQ1bkfAIAAO8EAAAOAAAAAAAA&#10;AAEAIAAAACsBAABkcnMvZTJvRG9jLnhtbFBLBQYAAAAABgAGAFkBAAAZBgAAAAA=&#10;">
                <v:fill on="f" focussize="0,0"/>
                <v:stroke weight="1pt" color="#5B9BD5 [3204]" opacity="38010f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042920" cy="62928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简历写作建议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39.6pt;z-index:251702272;mso-width-relative:page;mso-height-relative:page;" filled="f" stroked="f" coordsize="21600,21600" o:gfxdata="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V6oc7eAAAADQEAAA8AAAAAAAAAAQAgAAAAIgAA&#10;AGRycy9kb3ducmV2LnhtbFBLAQIUABQAAAAIAIdO4kBO8a2W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简历写作建议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27450"/>
    <w:multiLevelType w:val="singleLevel"/>
    <w:tmpl w:val="8EF274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5398B"/>
    <w:multiLevelType w:val="singleLevel"/>
    <w:tmpl w:val="AB453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23E467"/>
    <w:multiLevelType w:val="singleLevel"/>
    <w:tmpl w:val="B623E4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C416EB"/>
    <w:multiLevelType w:val="singleLevel"/>
    <w:tmpl w:val="C2C416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A42939"/>
    <w:multiLevelType w:val="singleLevel"/>
    <w:tmpl w:val="4BA429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D651F5"/>
    <w:multiLevelType w:val="singleLevel"/>
    <w:tmpl w:val="54D651F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95F145D"/>
    <w:multiLevelType w:val="singleLevel"/>
    <w:tmpl w:val="695F1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32C97"/>
    <w:rsid w:val="00255B9B"/>
    <w:rsid w:val="003058BC"/>
    <w:rsid w:val="0034358B"/>
    <w:rsid w:val="008824C2"/>
    <w:rsid w:val="009C2642"/>
    <w:rsid w:val="00A259A2"/>
    <w:rsid w:val="00C360DC"/>
    <w:rsid w:val="00EB7BC7"/>
    <w:rsid w:val="00F935A1"/>
    <w:rsid w:val="00FA010B"/>
    <w:rsid w:val="01380E04"/>
    <w:rsid w:val="013B421A"/>
    <w:rsid w:val="015F16C2"/>
    <w:rsid w:val="016E7D68"/>
    <w:rsid w:val="01D43539"/>
    <w:rsid w:val="01F63EFB"/>
    <w:rsid w:val="01FB5C1F"/>
    <w:rsid w:val="02032876"/>
    <w:rsid w:val="022E06FE"/>
    <w:rsid w:val="02450783"/>
    <w:rsid w:val="024A6776"/>
    <w:rsid w:val="028426CF"/>
    <w:rsid w:val="0284662D"/>
    <w:rsid w:val="02945DE7"/>
    <w:rsid w:val="030A2B0C"/>
    <w:rsid w:val="03170F2C"/>
    <w:rsid w:val="034C307A"/>
    <w:rsid w:val="036F094C"/>
    <w:rsid w:val="037476FB"/>
    <w:rsid w:val="03C00DC8"/>
    <w:rsid w:val="03C82B80"/>
    <w:rsid w:val="03D33F37"/>
    <w:rsid w:val="040F37B1"/>
    <w:rsid w:val="0441732E"/>
    <w:rsid w:val="04547A46"/>
    <w:rsid w:val="045F1A81"/>
    <w:rsid w:val="047C0233"/>
    <w:rsid w:val="04845CCF"/>
    <w:rsid w:val="04C00428"/>
    <w:rsid w:val="04C05C8C"/>
    <w:rsid w:val="04CB0EEB"/>
    <w:rsid w:val="04E43261"/>
    <w:rsid w:val="04FC0CCE"/>
    <w:rsid w:val="051A07CB"/>
    <w:rsid w:val="051A4699"/>
    <w:rsid w:val="051E70AC"/>
    <w:rsid w:val="05281AC7"/>
    <w:rsid w:val="053000D2"/>
    <w:rsid w:val="059801D5"/>
    <w:rsid w:val="059A1F6B"/>
    <w:rsid w:val="05BE6D16"/>
    <w:rsid w:val="05F839BE"/>
    <w:rsid w:val="05FA6722"/>
    <w:rsid w:val="06163DB0"/>
    <w:rsid w:val="062B4337"/>
    <w:rsid w:val="064B4DC7"/>
    <w:rsid w:val="069D36A5"/>
    <w:rsid w:val="06B148F5"/>
    <w:rsid w:val="06BA096E"/>
    <w:rsid w:val="06C33E8C"/>
    <w:rsid w:val="06CB1990"/>
    <w:rsid w:val="072147E5"/>
    <w:rsid w:val="0737592B"/>
    <w:rsid w:val="077021ED"/>
    <w:rsid w:val="078E27D0"/>
    <w:rsid w:val="07BF065E"/>
    <w:rsid w:val="07F436EE"/>
    <w:rsid w:val="08582F29"/>
    <w:rsid w:val="089B1447"/>
    <w:rsid w:val="089F6F32"/>
    <w:rsid w:val="08B60ACD"/>
    <w:rsid w:val="08E623F8"/>
    <w:rsid w:val="090E6A28"/>
    <w:rsid w:val="091341CE"/>
    <w:rsid w:val="092A147E"/>
    <w:rsid w:val="09396F37"/>
    <w:rsid w:val="09426C84"/>
    <w:rsid w:val="097C1841"/>
    <w:rsid w:val="098C7842"/>
    <w:rsid w:val="09C85603"/>
    <w:rsid w:val="09D11E1A"/>
    <w:rsid w:val="09E9679C"/>
    <w:rsid w:val="09FE0FEF"/>
    <w:rsid w:val="0A4156D1"/>
    <w:rsid w:val="0A916994"/>
    <w:rsid w:val="0A944443"/>
    <w:rsid w:val="0A946E9E"/>
    <w:rsid w:val="0AAA1A57"/>
    <w:rsid w:val="0AC91A5B"/>
    <w:rsid w:val="0AED63D5"/>
    <w:rsid w:val="0AF04006"/>
    <w:rsid w:val="0B09246E"/>
    <w:rsid w:val="0B11197C"/>
    <w:rsid w:val="0B363888"/>
    <w:rsid w:val="0B3E7A43"/>
    <w:rsid w:val="0B5952B5"/>
    <w:rsid w:val="0B5D6DBE"/>
    <w:rsid w:val="0B7764F9"/>
    <w:rsid w:val="0B9E7501"/>
    <w:rsid w:val="0BD84931"/>
    <w:rsid w:val="0BEF210C"/>
    <w:rsid w:val="0C245ED9"/>
    <w:rsid w:val="0C3D0224"/>
    <w:rsid w:val="0C53223E"/>
    <w:rsid w:val="0C6D1583"/>
    <w:rsid w:val="0C936BCC"/>
    <w:rsid w:val="0C962B9D"/>
    <w:rsid w:val="0CAD202E"/>
    <w:rsid w:val="0CAD2F95"/>
    <w:rsid w:val="0CB12C4C"/>
    <w:rsid w:val="0CBD7116"/>
    <w:rsid w:val="0CF37E01"/>
    <w:rsid w:val="0D2964FF"/>
    <w:rsid w:val="0D6702B9"/>
    <w:rsid w:val="0D81287F"/>
    <w:rsid w:val="0DB32C97"/>
    <w:rsid w:val="0DC74873"/>
    <w:rsid w:val="0DD163EB"/>
    <w:rsid w:val="0DDA01DC"/>
    <w:rsid w:val="0E3B786A"/>
    <w:rsid w:val="0E9B2883"/>
    <w:rsid w:val="0EA1737F"/>
    <w:rsid w:val="0EAB2837"/>
    <w:rsid w:val="0EB40AE0"/>
    <w:rsid w:val="0EFC4677"/>
    <w:rsid w:val="0F0E6F5D"/>
    <w:rsid w:val="0F110820"/>
    <w:rsid w:val="0F21411F"/>
    <w:rsid w:val="0F696E73"/>
    <w:rsid w:val="0F9A1438"/>
    <w:rsid w:val="0FB720E0"/>
    <w:rsid w:val="10042663"/>
    <w:rsid w:val="10085BBA"/>
    <w:rsid w:val="10284D4D"/>
    <w:rsid w:val="103A2877"/>
    <w:rsid w:val="103E5F5E"/>
    <w:rsid w:val="1059610D"/>
    <w:rsid w:val="109408F3"/>
    <w:rsid w:val="10C50BE6"/>
    <w:rsid w:val="10C62516"/>
    <w:rsid w:val="10C6288F"/>
    <w:rsid w:val="10F91862"/>
    <w:rsid w:val="111E1A8E"/>
    <w:rsid w:val="11277EBF"/>
    <w:rsid w:val="118A3424"/>
    <w:rsid w:val="118D5511"/>
    <w:rsid w:val="11CE6E9B"/>
    <w:rsid w:val="11D12F8B"/>
    <w:rsid w:val="11FC4B3F"/>
    <w:rsid w:val="121037FD"/>
    <w:rsid w:val="12694C09"/>
    <w:rsid w:val="12715D5A"/>
    <w:rsid w:val="12874700"/>
    <w:rsid w:val="128C4D0A"/>
    <w:rsid w:val="12920568"/>
    <w:rsid w:val="12A061A1"/>
    <w:rsid w:val="12A612E4"/>
    <w:rsid w:val="12AF6019"/>
    <w:rsid w:val="12B35C24"/>
    <w:rsid w:val="130515D2"/>
    <w:rsid w:val="133728D1"/>
    <w:rsid w:val="133D57E6"/>
    <w:rsid w:val="13942D97"/>
    <w:rsid w:val="13A237B3"/>
    <w:rsid w:val="13C13D9C"/>
    <w:rsid w:val="13DF3648"/>
    <w:rsid w:val="13E07EEC"/>
    <w:rsid w:val="13EA6210"/>
    <w:rsid w:val="13F00572"/>
    <w:rsid w:val="14134099"/>
    <w:rsid w:val="142A701E"/>
    <w:rsid w:val="1431019E"/>
    <w:rsid w:val="143219D2"/>
    <w:rsid w:val="14753BCC"/>
    <w:rsid w:val="14756279"/>
    <w:rsid w:val="14A711AC"/>
    <w:rsid w:val="14B66738"/>
    <w:rsid w:val="14B83E07"/>
    <w:rsid w:val="14E275B4"/>
    <w:rsid w:val="15083000"/>
    <w:rsid w:val="15274BAD"/>
    <w:rsid w:val="153042EF"/>
    <w:rsid w:val="153F3719"/>
    <w:rsid w:val="15567922"/>
    <w:rsid w:val="15880269"/>
    <w:rsid w:val="158A495F"/>
    <w:rsid w:val="158B4B46"/>
    <w:rsid w:val="158F5F9B"/>
    <w:rsid w:val="15916865"/>
    <w:rsid w:val="15B77E78"/>
    <w:rsid w:val="15CB7628"/>
    <w:rsid w:val="15D40375"/>
    <w:rsid w:val="15D96718"/>
    <w:rsid w:val="1607299C"/>
    <w:rsid w:val="160D1633"/>
    <w:rsid w:val="16126D6A"/>
    <w:rsid w:val="161F63B3"/>
    <w:rsid w:val="1649408E"/>
    <w:rsid w:val="16526B7A"/>
    <w:rsid w:val="166E2F2C"/>
    <w:rsid w:val="16916A50"/>
    <w:rsid w:val="169732C2"/>
    <w:rsid w:val="169E768F"/>
    <w:rsid w:val="16A83506"/>
    <w:rsid w:val="17022691"/>
    <w:rsid w:val="175311EC"/>
    <w:rsid w:val="17857041"/>
    <w:rsid w:val="17A31B3F"/>
    <w:rsid w:val="17A4250D"/>
    <w:rsid w:val="17B533E7"/>
    <w:rsid w:val="17B86DF0"/>
    <w:rsid w:val="17B93810"/>
    <w:rsid w:val="17BC0F99"/>
    <w:rsid w:val="181877DA"/>
    <w:rsid w:val="1822319E"/>
    <w:rsid w:val="18302CAF"/>
    <w:rsid w:val="183B653B"/>
    <w:rsid w:val="18464A9E"/>
    <w:rsid w:val="18691408"/>
    <w:rsid w:val="189F3867"/>
    <w:rsid w:val="18B404C5"/>
    <w:rsid w:val="18B86AF0"/>
    <w:rsid w:val="18E435AB"/>
    <w:rsid w:val="18EC7FD0"/>
    <w:rsid w:val="193122CA"/>
    <w:rsid w:val="196B5944"/>
    <w:rsid w:val="19BE7DC2"/>
    <w:rsid w:val="19FC4ED6"/>
    <w:rsid w:val="1A783830"/>
    <w:rsid w:val="1A8A7A1B"/>
    <w:rsid w:val="1A960DF7"/>
    <w:rsid w:val="1AA96BE4"/>
    <w:rsid w:val="1AAB193A"/>
    <w:rsid w:val="1ABA72E5"/>
    <w:rsid w:val="1AC9077C"/>
    <w:rsid w:val="1AC94573"/>
    <w:rsid w:val="1B2C4A10"/>
    <w:rsid w:val="1B324DFA"/>
    <w:rsid w:val="1B46351E"/>
    <w:rsid w:val="1B4C0E33"/>
    <w:rsid w:val="1B6443B9"/>
    <w:rsid w:val="1BB824BF"/>
    <w:rsid w:val="1BBD3486"/>
    <w:rsid w:val="1BD0390B"/>
    <w:rsid w:val="1BE03C9A"/>
    <w:rsid w:val="1BEA3EA1"/>
    <w:rsid w:val="1BF853D7"/>
    <w:rsid w:val="1BFB6832"/>
    <w:rsid w:val="1C0928C4"/>
    <w:rsid w:val="1C184F89"/>
    <w:rsid w:val="1C350400"/>
    <w:rsid w:val="1C6C4E3D"/>
    <w:rsid w:val="1C6D0804"/>
    <w:rsid w:val="1C94080A"/>
    <w:rsid w:val="1CBA275A"/>
    <w:rsid w:val="1CBC195B"/>
    <w:rsid w:val="1D1A3EAF"/>
    <w:rsid w:val="1D722A4F"/>
    <w:rsid w:val="1D7B08DD"/>
    <w:rsid w:val="1DA000F7"/>
    <w:rsid w:val="1DC71A12"/>
    <w:rsid w:val="1DCA0907"/>
    <w:rsid w:val="1DE257E9"/>
    <w:rsid w:val="1DED0C1F"/>
    <w:rsid w:val="1E2615E7"/>
    <w:rsid w:val="1E272630"/>
    <w:rsid w:val="1E341119"/>
    <w:rsid w:val="1E430890"/>
    <w:rsid w:val="1E4C31EC"/>
    <w:rsid w:val="1E5C3757"/>
    <w:rsid w:val="1E686EBD"/>
    <w:rsid w:val="1E7875AB"/>
    <w:rsid w:val="1EB8152A"/>
    <w:rsid w:val="1F9479CB"/>
    <w:rsid w:val="1FB10A44"/>
    <w:rsid w:val="1FB212F2"/>
    <w:rsid w:val="1FB60D24"/>
    <w:rsid w:val="1FC43C79"/>
    <w:rsid w:val="1FCF6D49"/>
    <w:rsid w:val="1FD34083"/>
    <w:rsid w:val="1FD35CDC"/>
    <w:rsid w:val="1FDE3C4D"/>
    <w:rsid w:val="1FE8215C"/>
    <w:rsid w:val="20250E39"/>
    <w:rsid w:val="2043058A"/>
    <w:rsid w:val="20594211"/>
    <w:rsid w:val="20D43C04"/>
    <w:rsid w:val="20FF271D"/>
    <w:rsid w:val="2114231E"/>
    <w:rsid w:val="21170193"/>
    <w:rsid w:val="212058C0"/>
    <w:rsid w:val="213A661F"/>
    <w:rsid w:val="21533CEA"/>
    <w:rsid w:val="21626976"/>
    <w:rsid w:val="21671431"/>
    <w:rsid w:val="21731DFE"/>
    <w:rsid w:val="21956A32"/>
    <w:rsid w:val="21CC32B2"/>
    <w:rsid w:val="21F7496D"/>
    <w:rsid w:val="222D5262"/>
    <w:rsid w:val="22525290"/>
    <w:rsid w:val="22552DCE"/>
    <w:rsid w:val="225E5CC0"/>
    <w:rsid w:val="227E7D5D"/>
    <w:rsid w:val="22A66AF9"/>
    <w:rsid w:val="22CB4CA9"/>
    <w:rsid w:val="22CC4D82"/>
    <w:rsid w:val="22EB59FC"/>
    <w:rsid w:val="22F84938"/>
    <w:rsid w:val="23011188"/>
    <w:rsid w:val="232908B7"/>
    <w:rsid w:val="233A74F6"/>
    <w:rsid w:val="235300B7"/>
    <w:rsid w:val="23B71ACF"/>
    <w:rsid w:val="23C61F4F"/>
    <w:rsid w:val="23F708C9"/>
    <w:rsid w:val="23FA5009"/>
    <w:rsid w:val="242F3C80"/>
    <w:rsid w:val="24422105"/>
    <w:rsid w:val="245F0C74"/>
    <w:rsid w:val="24785E60"/>
    <w:rsid w:val="24AF11CD"/>
    <w:rsid w:val="24CB2C4C"/>
    <w:rsid w:val="25200160"/>
    <w:rsid w:val="25223231"/>
    <w:rsid w:val="25321118"/>
    <w:rsid w:val="25343293"/>
    <w:rsid w:val="25575578"/>
    <w:rsid w:val="25597E6B"/>
    <w:rsid w:val="259B3C6C"/>
    <w:rsid w:val="25D6554A"/>
    <w:rsid w:val="25EA54B7"/>
    <w:rsid w:val="25FE29FF"/>
    <w:rsid w:val="26097B20"/>
    <w:rsid w:val="26225141"/>
    <w:rsid w:val="263C7265"/>
    <w:rsid w:val="2654472B"/>
    <w:rsid w:val="265A1CD1"/>
    <w:rsid w:val="266E0940"/>
    <w:rsid w:val="26814F56"/>
    <w:rsid w:val="26DB56E0"/>
    <w:rsid w:val="26FE2705"/>
    <w:rsid w:val="274858FC"/>
    <w:rsid w:val="2749418B"/>
    <w:rsid w:val="2753518D"/>
    <w:rsid w:val="27631682"/>
    <w:rsid w:val="277359AB"/>
    <w:rsid w:val="27AA7AD6"/>
    <w:rsid w:val="27C03907"/>
    <w:rsid w:val="27D14405"/>
    <w:rsid w:val="27D760CD"/>
    <w:rsid w:val="27FC5D22"/>
    <w:rsid w:val="280211EA"/>
    <w:rsid w:val="28201769"/>
    <w:rsid w:val="284A7F0B"/>
    <w:rsid w:val="2886385B"/>
    <w:rsid w:val="289616CB"/>
    <w:rsid w:val="289F7C81"/>
    <w:rsid w:val="28A91F4C"/>
    <w:rsid w:val="28C65FE4"/>
    <w:rsid w:val="28DB6CCE"/>
    <w:rsid w:val="28F648E9"/>
    <w:rsid w:val="28F770CB"/>
    <w:rsid w:val="29070D99"/>
    <w:rsid w:val="292F5911"/>
    <w:rsid w:val="29B16E55"/>
    <w:rsid w:val="29B71615"/>
    <w:rsid w:val="29B8724D"/>
    <w:rsid w:val="29C31745"/>
    <w:rsid w:val="29CF7BC4"/>
    <w:rsid w:val="29E10754"/>
    <w:rsid w:val="29E16660"/>
    <w:rsid w:val="29EB7292"/>
    <w:rsid w:val="29F95BC8"/>
    <w:rsid w:val="2A18259C"/>
    <w:rsid w:val="2A1E1215"/>
    <w:rsid w:val="2A440E9D"/>
    <w:rsid w:val="2A8240DB"/>
    <w:rsid w:val="2A8D3BD6"/>
    <w:rsid w:val="2AFF25BD"/>
    <w:rsid w:val="2B0E71AE"/>
    <w:rsid w:val="2B1E41E9"/>
    <w:rsid w:val="2B2822D1"/>
    <w:rsid w:val="2B314B8F"/>
    <w:rsid w:val="2B6F3EA5"/>
    <w:rsid w:val="2B763C15"/>
    <w:rsid w:val="2B9D713B"/>
    <w:rsid w:val="2BC5496C"/>
    <w:rsid w:val="2BC63F40"/>
    <w:rsid w:val="2BC97C2E"/>
    <w:rsid w:val="2BCB33A2"/>
    <w:rsid w:val="2BE442B8"/>
    <w:rsid w:val="2C052162"/>
    <w:rsid w:val="2C3E0809"/>
    <w:rsid w:val="2C426125"/>
    <w:rsid w:val="2C5523D3"/>
    <w:rsid w:val="2C6170B1"/>
    <w:rsid w:val="2C9A3C32"/>
    <w:rsid w:val="2CC016FF"/>
    <w:rsid w:val="2CC142B9"/>
    <w:rsid w:val="2CDC0D73"/>
    <w:rsid w:val="2CFA147B"/>
    <w:rsid w:val="2D2554AF"/>
    <w:rsid w:val="2DAB2792"/>
    <w:rsid w:val="2DCD5130"/>
    <w:rsid w:val="2DD90424"/>
    <w:rsid w:val="2E2079BC"/>
    <w:rsid w:val="2E225693"/>
    <w:rsid w:val="2E2F1219"/>
    <w:rsid w:val="2E340011"/>
    <w:rsid w:val="2E45359E"/>
    <w:rsid w:val="2E5321D3"/>
    <w:rsid w:val="2E7C64A1"/>
    <w:rsid w:val="2E87597F"/>
    <w:rsid w:val="2EC51B0D"/>
    <w:rsid w:val="2ECF3D85"/>
    <w:rsid w:val="2EED245F"/>
    <w:rsid w:val="2EF05CCC"/>
    <w:rsid w:val="2F074090"/>
    <w:rsid w:val="2F0D39F2"/>
    <w:rsid w:val="2F16260B"/>
    <w:rsid w:val="2F220469"/>
    <w:rsid w:val="2F225815"/>
    <w:rsid w:val="2F2B39A7"/>
    <w:rsid w:val="2F3A49E5"/>
    <w:rsid w:val="2F3C4FB2"/>
    <w:rsid w:val="2F4302EE"/>
    <w:rsid w:val="2F6C012D"/>
    <w:rsid w:val="2F6C62CD"/>
    <w:rsid w:val="2F763569"/>
    <w:rsid w:val="2F873C08"/>
    <w:rsid w:val="2F9967F4"/>
    <w:rsid w:val="2FE30326"/>
    <w:rsid w:val="2FF618FC"/>
    <w:rsid w:val="302B4192"/>
    <w:rsid w:val="30944AC2"/>
    <w:rsid w:val="309F6C6E"/>
    <w:rsid w:val="30C340F1"/>
    <w:rsid w:val="31270515"/>
    <w:rsid w:val="314876D5"/>
    <w:rsid w:val="31AB0F9C"/>
    <w:rsid w:val="31AC0EC4"/>
    <w:rsid w:val="31AE4E22"/>
    <w:rsid w:val="31DC43C6"/>
    <w:rsid w:val="31F848E9"/>
    <w:rsid w:val="320332F2"/>
    <w:rsid w:val="32254A0B"/>
    <w:rsid w:val="3225513C"/>
    <w:rsid w:val="323508CB"/>
    <w:rsid w:val="3244297A"/>
    <w:rsid w:val="324B7E84"/>
    <w:rsid w:val="326B72F8"/>
    <w:rsid w:val="32956AC0"/>
    <w:rsid w:val="329F3BB7"/>
    <w:rsid w:val="32EE7FEE"/>
    <w:rsid w:val="33135033"/>
    <w:rsid w:val="33302FE3"/>
    <w:rsid w:val="334511AD"/>
    <w:rsid w:val="3346128A"/>
    <w:rsid w:val="33526BC9"/>
    <w:rsid w:val="335D7F5F"/>
    <w:rsid w:val="33A60D54"/>
    <w:rsid w:val="33DF73AF"/>
    <w:rsid w:val="33E1508F"/>
    <w:rsid w:val="33EF7181"/>
    <w:rsid w:val="33F604F4"/>
    <w:rsid w:val="33F936E8"/>
    <w:rsid w:val="341A2EEC"/>
    <w:rsid w:val="342A5A27"/>
    <w:rsid w:val="34A217FC"/>
    <w:rsid w:val="34A45B36"/>
    <w:rsid w:val="34B64751"/>
    <w:rsid w:val="34C60A0F"/>
    <w:rsid w:val="34D32B43"/>
    <w:rsid w:val="34DF7E6F"/>
    <w:rsid w:val="34E67578"/>
    <w:rsid w:val="34EE013D"/>
    <w:rsid w:val="34FB2C7B"/>
    <w:rsid w:val="35211B58"/>
    <w:rsid w:val="3537380E"/>
    <w:rsid w:val="35396292"/>
    <w:rsid w:val="35546AA2"/>
    <w:rsid w:val="359418D1"/>
    <w:rsid w:val="35BA0FDF"/>
    <w:rsid w:val="36142A31"/>
    <w:rsid w:val="361751B4"/>
    <w:rsid w:val="36213CE0"/>
    <w:rsid w:val="365522B3"/>
    <w:rsid w:val="367B6EE1"/>
    <w:rsid w:val="3688609E"/>
    <w:rsid w:val="36894A87"/>
    <w:rsid w:val="36A2393B"/>
    <w:rsid w:val="36D22615"/>
    <w:rsid w:val="36DC042D"/>
    <w:rsid w:val="36DC181C"/>
    <w:rsid w:val="36E56433"/>
    <w:rsid w:val="36E75D43"/>
    <w:rsid w:val="36EF09B3"/>
    <w:rsid w:val="36FC0BC5"/>
    <w:rsid w:val="371717C4"/>
    <w:rsid w:val="3721208C"/>
    <w:rsid w:val="37266CF2"/>
    <w:rsid w:val="373D77DC"/>
    <w:rsid w:val="37485A3A"/>
    <w:rsid w:val="376E5728"/>
    <w:rsid w:val="377A539A"/>
    <w:rsid w:val="37912258"/>
    <w:rsid w:val="379C75E1"/>
    <w:rsid w:val="37A1600B"/>
    <w:rsid w:val="37B27E77"/>
    <w:rsid w:val="37C36EFA"/>
    <w:rsid w:val="37E712C5"/>
    <w:rsid w:val="37FA0D1B"/>
    <w:rsid w:val="38413ABE"/>
    <w:rsid w:val="3846738E"/>
    <w:rsid w:val="384F4989"/>
    <w:rsid w:val="38765B1C"/>
    <w:rsid w:val="388D2521"/>
    <w:rsid w:val="38B22A8E"/>
    <w:rsid w:val="390139EF"/>
    <w:rsid w:val="391156A5"/>
    <w:rsid w:val="3955491B"/>
    <w:rsid w:val="395D2E2E"/>
    <w:rsid w:val="39727DF6"/>
    <w:rsid w:val="39731B53"/>
    <w:rsid w:val="398B2360"/>
    <w:rsid w:val="39B81B8F"/>
    <w:rsid w:val="3A145BAE"/>
    <w:rsid w:val="3A6B1490"/>
    <w:rsid w:val="3A9E4335"/>
    <w:rsid w:val="3AE35A40"/>
    <w:rsid w:val="3AF37D21"/>
    <w:rsid w:val="3B360D9B"/>
    <w:rsid w:val="3B7A0AE5"/>
    <w:rsid w:val="3B81419B"/>
    <w:rsid w:val="3B94046F"/>
    <w:rsid w:val="3B982AFE"/>
    <w:rsid w:val="3BA341B9"/>
    <w:rsid w:val="3BA35DAE"/>
    <w:rsid w:val="3BC76589"/>
    <w:rsid w:val="3BE11A85"/>
    <w:rsid w:val="3BE92C35"/>
    <w:rsid w:val="3BED0335"/>
    <w:rsid w:val="3C431E7C"/>
    <w:rsid w:val="3C453927"/>
    <w:rsid w:val="3C4659DD"/>
    <w:rsid w:val="3C9D05BD"/>
    <w:rsid w:val="3CD2170B"/>
    <w:rsid w:val="3CE7239B"/>
    <w:rsid w:val="3CF3321F"/>
    <w:rsid w:val="3D3853A6"/>
    <w:rsid w:val="3D3C2FB5"/>
    <w:rsid w:val="3D52720B"/>
    <w:rsid w:val="3D5479B4"/>
    <w:rsid w:val="3D5561DC"/>
    <w:rsid w:val="3D6673E8"/>
    <w:rsid w:val="3DAC2317"/>
    <w:rsid w:val="3DAE3124"/>
    <w:rsid w:val="3DD00955"/>
    <w:rsid w:val="3DDB5E29"/>
    <w:rsid w:val="3DE3413E"/>
    <w:rsid w:val="3E102B8A"/>
    <w:rsid w:val="3E17300B"/>
    <w:rsid w:val="3E4E633F"/>
    <w:rsid w:val="3E546397"/>
    <w:rsid w:val="3E59065F"/>
    <w:rsid w:val="3E6C7E98"/>
    <w:rsid w:val="3E7118ED"/>
    <w:rsid w:val="3EAD3ADE"/>
    <w:rsid w:val="3F175232"/>
    <w:rsid w:val="3F694137"/>
    <w:rsid w:val="3F6A58DB"/>
    <w:rsid w:val="3F783422"/>
    <w:rsid w:val="3F79088C"/>
    <w:rsid w:val="3FA33388"/>
    <w:rsid w:val="3FC84135"/>
    <w:rsid w:val="3FD03C2D"/>
    <w:rsid w:val="3FE605C4"/>
    <w:rsid w:val="3FF976A7"/>
    <w:rsid w:val="3FFC0219"/>
    <w:rsid w:val="40155BA0"/>
    <w:rsid w:val="402E670A"/>
    <w:rsid w:val="403A1357"/>
    <w:rsid w:val="405616E1"/>
    <w:rsid w:val="40695B00"/>
    <w:rsid w:val="40A56BED"/>
    <w:rsid w:val="40C26413"/>
    <w:rsid w:val="40E90781"/>
    <w:rsid w:val="40EE53E3"/>
    <w:rsid w:val="40FE58B7"/>
    <w:rsid w:val="41195658"/>
    <w:rsid w:val="411C6F25"/>
    <w:rsid w:val="411F2520"/>
    <w:rsid w:val="41797253"/>
    <w:rsid w:val="417A460C"/>
    <w:rsid w:val="41DD3BCB"/>
    <w:rsid w:val="41DD51F1"/>
    <w:rsid w:val="41EE29EB"/>
    <w:rsid w:val="420013C8"/>
    <w:rsid w:val="420E2345"/>
    <w:rsid w:val="42206889"/>
    <w:rsid w:val="425E683F"/>
    <w:rsid w:val="428F4F2F"/>
    <w:rsid w:val="42957379"/>
    <w:rsid w:val="42E22B9A"/>
    <w:rsid w:val="42F735B4"/>
    <w:rsid w:val="42F87FEB"/>
    <w:rsid w:val="431552B7"/>
    <w:rsid w:val="431C5AD1"/>
    <w:rsid w:val="433529B8"/>
    <w:rsid w:val="433C2338"/>
    <w:rsid w:val="433E0C1C"/>
    <w:rsid w:val="43781D08"/>
    <w:rsid w:val="438E763F"/>
    <w:rsid w:val="43985CFC"/>
    <w:rsid w:val="43C12007"/>
    <w:rsid w:val="43EE5B71"/>
    <w:rsid w:val="43FB2D38"/>
    <w:rsid w:val="440F0728"/>
    <w:rsid w:val="44325F20"/>
    <w:rsid w:val="444601BD"/>
    <w:rsid w:val="445939C7"/>
    <w:rsid w:val="44615BDA"/>
    <w:rsid w:val="447726E2"/>
    <w:rsid w:val="44A235A1"/>
    <w:rsid w:val="44D84192"/>
    <w:rsid w:val="450C7992"/>
    <w:rsid w:val="45346F94"/>
    <w:rsid w:val="453940CC"/>
    <w:rsid w:val="453F1EBF"/>
    <w:rsid w:val="457A4E91"/>
    <w:rsid w:val="45A76FC5"/>
    <w:rsid w:val="45AA7A4F"/>
    <w:rsid w:val="45AD35E4"/>
    <w:rsid w:val="45B841A8"/>
    <w:rsid w:val="45C967FC"/>
    <w:rsid w:val="45CF051B"/>
    <w:rsid w:val="45D34C65"/>
    <w:rsid w:val="45E010B2"/>
    <w:rsid w:val="460A2D60"/>
    <w:rsid w:val="460B2709"/>
    <w:rsid w:val="46231B3B"/>
    <w:rsid w:val="46232930"/>
    <w:rsid w:val="467C2468"/>
    <w:rsid w:val="468D7198"/>
    <w:rsid w:val="46A40971"/>
    <w:rsid w:val="46A97153"/>
    <w:rsid w:val="46B52531"/>
    <w:rsid w:val="46CC0B82"/>
    <w:rsid w:val="46DA3BD8"/>
    <w:rsid w:val="46E7323E"/>
    <w:rsid w:val="47057213"/>
    <w:rsid w:val="470B42F4"/>
    <w:rsid w:val="47172439"/>
    <w:rsid w:val="472D6842"/>
    <w:rsid w:val="4736166E"/>
    <w:rsid w:val="47582C97"/>
    <w:rsid w:val="475B7454"/>
    <w:rsid w:val="47745160"/>
    <w:rsid w:val="47933934"/>
    <w:rsid w:val="479E5F12"/>
    <w:rsid w:val="47A2398D"/>
    <w:rsid w:val="47A358F1"/>
    <w:rsid w:val="47B75557"/>
    <w:rsid w:val="47C14194"/>
    <w:rsid w:val="480246F2"/>
    <w:rsid w:val="480B54C7"/>
    <w:rsid w:val="485574DC"/>
    <w:rsid w:val="48C2293E"/>
    <w:rsid w:val="4908267F"/>
    <w:rsid w:val="497826F8"/>
    <w:rsid w:val="49A11696"/>
    <w:rsid w:val="49AF522A"/>
    <w:rsid w:val="49B25B2B"/>
    <w:rsid w:val="49CF7135"/>
    <w:rsid w:val="49FF0184"/>
    <w:rsid w:val="4A2B5750"/>
    <w:rsid w:val="4A2C1BA2"/>
    <w:rsid w:val="4A410C92"/>
    <w:rsid w:val="4A7D3412"/>
    <w:rsid w:val="4A844043"/>
    <w:rsid w:val="4A936A9A"/>
    <w:rsid w:val="4A9E7B5E"/>
    <w:rsid w:val="4AC95374"/>
    <w:rsid w:val="4ADB3075"/>
    <w:rsid w:val="4AFF5DA9"/>
    <w:rsid w:val="4B1C05D1"/>
    <w:rsid w:val="4B3577E5"/>
    <w:rsid w:val="4B4320D4"/>
    <w:rsid w:val="4B6C5144"/>
    <w:rsid w:val="4BA53594"/>
    <w:rsid w:val="4BAA707C"/>
    <w:rsid w:val="4BAB02F5"/>
    <w:rsid w:val="4BAC32C8"/>
    <w:rsid w:val="4BAF13E5"/>
    <w:rsid w:val="4BD628AF"/>
    <w:rsid w:val="4BDD28C6"/>
    <w:rsid w:val="4BF0188C"/>
    <w:rsid w:val="4BFA2F18"/>
    <w:rsid w:val="4C83353B"/>
    <w:rsid w:val="4C8555D6"/>
    <w:rsid w:val="4C8B2163"/>
    <w:rsid w:val="4C9B4209"/>
    <w:rsid w:val="4CAD4915"/>
    <w:rsid w:val="4CCA0E73"/>
    <w:rsid w:val="4CD21352"/>
    <w:rsid w:val="4CD33E38"/>
    <w:rsid w:val="4CEA49C5"/>
    <w:rsid w:val="4D2C11D0"/>
    <w:rsid w:val="4D6A19BC"/>
    <w:rsid w:val="4D707C1A"/>
    <w:rsid w:val="4D741C84"/>
    <w:rsid w:val="4D9C4CBC"/>
    <w:rsid w:val="4DCB5224"/>
    <w:rsid w:val="4DCD6E89"/>
    <w:rsid w:val="4DDB2B2D"/>
    <w:rsid w:val="4DE55D60"/>
    <w:rsid w:val="4DE64BBF"/>
    <w:rsid w:val="4E05603D"/>
    <w:rsid w:val="4E2D35E3"/>
    <w:rsid w:val="4E847893"/>
    <w:rsid w:val="4E9863BA"/>
    <w:rsid w:val="4EA65C1D"/>
    <w:rsid w:val="4EAD7092"/>
    <w:rsid w:val="4EAF1585"/>
    <w:rsid w:val="4EBB3A2E"/>
    <w:rsid w:val="4EEC5558"/>
    <w:rsid w:val="4EEE021C"/>
    <w:rsid w:val="4F176A14"/>
    <w:rsid w:val="4F180EDF"/>
    <w:rsid w:val="4F684CBD"/>
    <w:rsid w:val="4F701FA8"/>
    <w:rsid w:val="4FD70621"/>
    <w:rsid w:val="500165E5"/>
    <w:rsid w:val="503A4C9C"/>
    <w:rsid w:val="505478CA"/>
    <w:rsid w:val="50612A05"/>
    <w:rsid w:val="508802C9"/>
    <w:rsid w:val="50A43FF1"/>
    <w:rsid w:val="50AE177F"/>
    <w:rsid w:val="50C76C83"/>
    <w:rsid w:val="50D06C37"/>
    <w:rsid w:val="50D219EC"/>
    <w:rsid w:val="50D45639"/>
    <w:rsid w:val="50D84B0D"/>
    <w:rsid w:val="50EB20FE"/>
    <w:rsid w:val="50F05872"/>
    <w:rsid w:val="50FD092D"/>
    <w:rsid w:val="510B2E21"/>
    <w:rsid w:val="511633FC"/>
    <w:rsid w:val="51233961"/>
    <w:rsid w:val="51240B5B"/>
    <w:rsid w:val="512912E2"/>
    <w:rsid w:val="515945E5"/>
    <w:rsid w:val="51917BBA"/>
    <w:rsid w:val="51A24130"/>
    <w:rsid w:val="51CC66DE"/>
    <w:rsid w:val="51E22E2E"/>
    <w:rsid w:val="51FD67D5"/>
    <w:rsid w:val="5213341C"/>
    <w:rsid w:val="523C50C5"/>
    <w:rsid w:val="524F7547"/>
    <w:rsid w:val="528743D2"/>
    <w:rsid w:val="52BA5035"/>
    <w:rsid w:val="52CF63E2"/>
    <w:rsid w:val="530A6269"/>
    <w:rsid w:val="532D1D38"/>
    <w:rsid w:val="53823001"/>
    <w:rsid w:val="53DC065C"/>
    <w:rsid w:val="53DC50AD"/>
    <w:rsid w:val="53DD664B"/>
    <w:rsid w:val="53DE4DD8"/>
    <w:rsid w:val="53E127D4"/>
    <w:rsid w:val="54086952"/>
    <w:rsid w:val="542F1C70"/>
    <w:rsid w:val="54311205"/>
    <w:rsid w:val="54582B75"/>
    <w:rsid w:val="546B39D2"/>
    <w:rsid w:val="54823680"/>
    <w:rsid w:val="54BD05E5"/>
    <w:rsid w:val="54F04B5F"/>
    <w:rsid w:val="55040110"/>
    <w:rsid w:val="553047C2"/>
    <w:rsid w:val="55336CC1"/>
    <w:rsid w:val="55365130"/>
    <w:rsid w:val="55913081"/>
    <w:rsid w:val="55CD7DB2"/>
    <w:rsid w:val="56311DBD"/>
    <w:rsid w:val="563F244E"/>
    <w:rsid w:val="56411531"/>
    <w:rsid w:val="566450C3"/>
    <w:rsid w:val="567D6E7B"/>
    <w:rsid w:val="56A64A20"/>
    <w:rsid w:val="56C10A63"/>
    <w:rsid w:val="56D8105B"/>
    <w:rsid w:val="56E533EC"/>
    <w:rsid w:val="56F17DB0"/>
    <w:rsid w:val="57111F71"/>
    <w:rsid w:val="571457A2"/>
    <w:rsid w:val="57567FA1"/>
    <w:rsid w:val="57587558"/>
    <w:rsid w:val="57755CEE"/>
    <w:rsid w:val="577C7041"/>
    <w:rsid w:val="579E0369"/>
    <w:rsid w:val="57A40FED"/>
    <w:rsid w:val="57B12735"/>
    <w:rsid w:val="57EB3C36"/>
    <w:rsid w:val="583920EC"/>
    <w:rsid w:val="58557930"/>
    <w:rsid w:val="585A4093"/>
    <w:rsid w:val="58657A9C"/>
    <w:rsid w:val="58F650D2"/>
    <w:rsid w:val="5901069B"/>
    <w:rsid w:val="590A60D0"/>
    <w:rsid w:val="590F1DAC"/>
    <w:rsid w:val="59112ABE"/>
    <w:rsid w:val="591845C6"/>
    <w:rsid w:val="591D2DBE"/>
    <w:rsid w:val="594D092E"/>
    <w:rsid w:val="596F42B4"/>
    <w:rsid w:val="597261AE"/>
    <w:rsid w:val="59761424"/>
    <w:rsid w:val="597E5176"/>
    <w:rsid w:val="599759CB"/>
    <w:rsid w:val="59A109EA"/>
    <w:rsid w:val="59C966E5"/>
    <w:rsid w:val="59FB3869"/>
    <w:rsid w:val="5A1B5B75"/>
    <w:rsid w:val="5A2B624F"/>
    <w:rsid w:val="5A2D6F5B"/>
    <w:rsid w:val="5A3566B8"/>
    <w:rsid w:val="5A3B4F4D"/>
    <w:rsid w:val="5A3B6AAE"/>
    <w:rsid w:val="5A3D7EC8"/>
    <w:rsid w:val="5A46302F"/>
    <w:rsid w:val="5A4E01EB"/>
    <w:rsid w:val="5A836633"/>
    <w:rsid w:val="5A8A17BC"/>
    <w:rsid w:val="5A96742F"/>
    <w:rsid w:val="5AA81E53"/>
    <w:rsid w:val="5AF56BB4"/>
    <w:rsid w:val="5B163B24"/>
    <w:rsid w:val="5B1E71E3"/>
    <w:rsid w:val="5B3B7536"/>
    <w:rsid w:val="5B4D3B3E"/>
    <w:rsid w:val="5B6D58A1"/>
    <w:rsid w:val="5B8C15A8"/>
    <w:rsid w:val="5BDA573E"/>
    <w:rsid w:val="5BE21A79"/>
    <w:rsid w:val="5BF3652B"/>
    <w:rsid w:val="5C0E4679"/>
    <w:rsid w:val="5C16611F"/>
    <w:rsid w:val="5C3870B9"/>
    <w:rsid w:val="5C3D4821"/>
    <w:rsid w:val="5C550FE5"/>
    <w:rsid w:val="5C5E76F3"/>
    <w:rsid w:val="5C6E28D4"/>
    <w:rsid w:val="5C8143CA"/>
    <w:rsid w:val="5CAE7D47"/>
    <w:rsid w:val="5CF7053F"/>
    <w:rsid w:val="5D1D34DA"/>
    <w:rsid w:val="5D1E5F9F"/>
    <w:rsid w:val="5D48581F"/>
    <w:rsid w:val="5D521D56"/>
    <w:rsid w:val="5D5D3C26"/>
    <w:rsid w:val="5D5F66E3"/>
    <w:rsid w:val="5D8856FC"/>
    <w:rsid w:val="5DEC52BD"/>
    <w:rsid w:val="5E5C5D42"/>
    <w:rsid w:val="5EA84F5D"/>
    <w:rsid w:val="5EBB08B3"/>
    <w:rsid w:val="5EBE4ABE"/>
    <w:rsid w:val="5EBF3673"/>
    <w:rsid w:val="5EEC3D5A"/>
    <w:rsid w:val="5EEE6A48"/>
    <w:rsid w:val="5F054D0B"/>
    <w:rsid w:val="5F1D1BCB"/>
    <w:rsid w:val="5F363081"/>
    <w:rsid w:val="5F3F7F26"/>
    <w:rsid w:val="5F4310F4"/>
    <w:rsid w:val="5F646698"/>
    <w:rsid w:val="5F701A55"/>
    <w:rsid w:val="5F81000F"/>
    <w:rsid w:val="5FA57BCF"/>
    <w:rsid w:val="5FE3482B"/>
    <w:rsid w:val="5FE569DF"/>
    <w:rsid w:val="5FE810CD"/>
    <w:rsid w:val="5FEE3878"/>
    <w:rsid w:val="60255CBF"/>
    <w:rsid w:val="60271871"/>
    <w:rsid w:val="602E4741"/>
    <w:rsid w:val="603D68DC"/>
    <w:rsid w:val="606113E5"/>
    <w:rsid w:val="60FF475C"/>
    <w:rsid w:val="610113BB"/>
    <w:rsid w:val="612A7B96"/>
    <w:rsid w:val="612E3B82"/>
    <w:rsid w:val="61373613"/>
    <w:rsid w:val="616B5D8F"/>
    <w:rsid w:val="61851672"/>
    <w:rsid w:val="618F246A"/>
    <w:rsid w:val="61A23FDC"/>
    <w:rsid w:val="61BD0471"/>
    <w:rsid w:val="61D425BA"/>
    <w:rsid w:val="61E71913"/>
    <w:rsid w:val="61E84006"/>
    <w:rsid w:val="62262336"/>
    <w:rsid w:val="622C03D3"/>
    <w:rsid w:val="62466FF4"/>
    <w:rsid w:val="62591BBA"/>
    <w:rsid w:val="62803958"/>
    <w:rsid w:val="62B32C4F"/>
    <w:rsid w:val="62D45C67"/>
    <w:rsid w:val="62D649B3"/>
    <w:rsid w:val="62E04C3F"/>
    <w:rsid w:val="62EB24A2"/>
    <w:rsid w:val="62FA7F31"/>
    <w:rsid w:val="63052C56"/>
    <w:rsid w:val="630F7F80"/>
    <w:rsid w:val="637C24D1"/>
    <w:rsid w:val="63B63806"/>
    <w:rsid w:val="63D21FF5"/>
    <w:rsid w:val="63E97547"/>
    <w:rsid w:val="63F23B09"/>
    <w:rsid w:val="63F44C7A"/>
    <w:rsid w:val="6433315E"/>
    <w:rsid w:val="6473303B"/>
    <w:rsid w:val="648B6524"/>
    <w:rsid w:val="64981477"/>
    <w:rsid w:val="64A80309"/>
    <w:rsid w:val="64AC5EEC"/>
    <w:rsid w:val="64BB7914"/>
    <w:rsid w:val="64D16167"/>
    <w:rsid w:val="6509672A"/>
    <w:rsid w:val="6515525E"/>
    <w:rsid w:val="65330103"/>
    <w:rsid w:val="653438C1"/>
    <w:rsid w:val="65364D2E"/>
    <w:rsid w:val="65850870"/>
    <w:rsid w:val="65C1563C"/>
    <w:rsid w:val="65DC2975"/>
    <w:rsid w:val="66113086"/>
    <w:rsid w:val="66532BDA"/>
    <w:rsid w:val="66680D2E"/>
    <w:rsid w:val="669C720B"/>
    <w:rsid w:val="66AD7101"/>
    <w:rsid w:val="66B12E72"/>
    <w:rsid w:val="66B8473B"/>
    <w:rsid w:val="66C45E05"/>
    <w:rsid w:val="66EC67A5"/>
    <w:rsid w:val="67062D70"/>
    <w:rsid w:val="67323D99"/>
    <w:rsid w:val="675378A6"/>
    <w:rsid w:val="6796068D"/>
    <w:rsid w:val="67BA691D"/>
    <w:rsid w:val="67C847AF"/>
    <w:rsid w:val="684625A1"/>
    <w:rsid w:val="688C7E5F"/>
    <w:rsid w:val="68AA79C3"/>
    <w:rsid w:val="68B21361"/>
    <w:rsid w:val="68DE5A1F"/>
    <w:rsid w:val="69224CC1"/>
    <w:rsid w:val="6941224D"/>
    <w:rsid w:val="69807EC7"/>
    <w:rsid w:val="69827307"/>
    <w:rsid w:val="69931135"/>
    <w:rsid w:val="69AA401A"/>
    <w:rsid w:val="69D33788"/>
    <w:rsid w:val="69D67CAB"/>
    <w:rsid w:val="69EF24DD"/>
    <w:rsid w:val="69F519F6"/>
    <w:rsid w:val="6A353DC0"/>
    <w:rsid w:val="6A503DDB"/>
    <w:rsid w:val="6A543315"/>
    <w:rsid w:val="6A69413C"/>
    <w:rsid w:val="6A6C60DD"/>
    <w:rsid w:val="6A6C7535"/>
    <w:rsid w:val="6A76226B"/>
    <w:rsid w:val="6A8D77F9"/>
    <w:rsid w:val="6AA968FA"/>
    <w:rsid w:val="6ACF3A63"/>
    <w:rsid w:val="6AD0452E"/>
    <w:rsid w:val="6AF21175"/>
    <w:rsid w:val="6AFA6728"/>
    <w:rsid w:val="6AFC7D27"/>
    <w:rsid w:val="6B243E2D"/>
    <w:rsid w:val="6B255DAC"/>
    <w:rsid w:val="6B280372"/>
    <w:rsid w:val="6B931BC8"/>
    <w:rsid w:val="6B9672E2"/>
    <w:rsid w:val="6B975F36"/>
    <w:rsid w:val="6B9F0931"/>
    <w:rsid w:val="6BBA7BD8"/>
    <w:rsid w:val="6BBD0AAA"/>
    <w:rsid w:val="6BE45423"/>
    <w:rsid w:val="6BE71872"/>
    <w:rsid w:val="6C025B86"/>
    <w:rsid w:val="6C080372"/>
    <w:rsid w:val="6C2C153A"/>
    <w:rsid w:val="6C443130"/>
    <w:rsid w:val="6C4C615E"/>
    <w:rsid w:val="6C4E2455"/>
    <w:rsid w:val="6C5D2A67"/>
    <w:rsid w:val="6C6156A8"/>
    <w:rsid w:val="6C7726F0"/>
    <w:rsid w:val="6C880524"/>
    <w:rsid w:val="6CC035C9"/>
    <w:rsid w:val="6CD26FA2"/>
    <w:rsid w:val="6CFF6212"/>
    <w:rsid w:val="6D141891"/>
    <w:rsid w:val="6D1A58F6"/>
    <w:rsid w:val="6D2E48E4"/>
    <w:rsid w:val="6D8E425C"/>
    <w:rsid w:val="6D947BA0"/>
    <w:rsid w:val="6DB60213"/>
    <w:rsid w:val="6DE21DA9"/>
    <w:rsid w:val="6E061045"/>
    <w:rsid w:val="6E0F6BBE"/>
    <w:rsid w:val="6E2960DB"/>
    <w:rsid w:val="6E3114C0"/>
    <w:rsid w:val="6E371103"/>
    <w:rsid w:val="6E4428E3"/>
    <w:rsid w:val="6E69112A"/>
    <w:rsid w:val="6E704A8E"/>
    <w:rsid w:val="6EAE069B"/>
    <w:rsid w:val="6EB135C6"/>
    <w:rsid w:val="6EBC5DA0"/>
    <w:rsid w:val="6EC8420A"/>
    <w:rsid w:val="6F5E118B"/>
    <w:rsid w:val="6F921B0E"/>
    <w:rsid w:val="6FA46AA0"/>
    <w:rsid w:val="6FB12833"/>
    <w:rsid w:val="6FC57A8F"/>
    <w:rsid w:val="703A0B6E"/>
    <w:rsid w:val="7040147E"/>
    <w:rsid w:val="70454C15"/>
    <w:rsid w:val="707C1A99"/>
    <w:rsid w:val="70861078"/>
    <w:rsid w:val="70E55217"/>
    <w:rsid w:val="70EA437C"/>
    <w:rsid w:val="71156158"/>
    <w:rsid w:val="716571F4"/>
    <w:rsid w:val="71745B2E"/>
    <w:rsid w:val="7192329A"/>
    <w:rsid w:val="719916A5"/>
    <w:rsid w:val="71C12955"/>
    <w:rsid w:val="71C31141"/>
    <w:rsid w:val="71D35C3B"/>
    <w:rsid w:val="71D92869"/>
    <w:rsid w:val="71E87E63"/>
    <w:rsid w:val="71EF2707"/>
    <w:rsid w:val="721F7C55"/>
    <w:rsid w:val="723512A9"/>
    <w:rsid w:val="72436DF3"/>
    <w:rsid w:val="724743D2"/>
    <w:rsid w:val="726A7471"/>
    <w:rsid w:val="72C20C1B"/>
    <w:rsid w:val="72EB5A9F"/>
    <w:rsid w:val="72F22A83"/>
    <w:rsid w:val="733637E3"/>
    <w:rsid w:val="734A3E9B"/>
    <w:rsid w:val="734F5E4E"/>
    <w:rsid w:val="73833EE3"/>
    <w:rsid w:val="73835371"/>
    <w:rsid w:val="738362C1"/>
    <w:rsid w:val="739429DF"/>
    <w:rsid w:val="73951B33"/>
    <w:rsid w:val="73AC6A5D"/>
    <w:rsid w:val="73B8517F"/>
    <w:rsid w:val="73FA00B6"/>
    <w:rsid w:val="73FB4BBA"/>
    <w:rsid w:val="74116F54"/>
    <w:rsid w:val="74340A61"/>
    <w:rsid w:val="7435169E"/>
    <w:rsid w:val="743A45EB"/>
    <w:rsid w:val="743E57BA"/>
    <w:rsid w:val="744E40CD"/>
    <w:rsid w:val="7472074F"/>
    <w:rsid w:val="74721A7C"/>
    <w:rsid w:val="75023D3B"/>
    <w:rsid w:val="753521A5"/>
    <w:rsid w:val="755E05D8"/>
    <w:rsid w:val="75936982"/>
    <w:rsid w:val="75A81E9F"/>
    <w:rsid w:val="75C5515B"/>
    <w:rsid w:val="76061F39"/>
    <w:rsid w:val="76554E00"/>
    <w:rsid w:val="766737CD"/>
    <w:rsid w:val="76764BDF"/>
    <w:rsid w:val="76AB2DF4"/>
    <w:rsid w:val="76B33418"/>
    <w:rsid w:val="76B96E85"/>
    <w:rsid w:val="76C4037C"/>
    <w:rsid w:val="76D377D8"/>
    <w:rsid w:val="76D70DBA"/>
    <w:rsid w:val="76F7731F"/>
    <w:rsid w:val="771A7835"/>
    <w:rsid w:val="772112C1"/>
    <w:rsid w:val="772A36F3"/>
    <w:rsid w:val="77492D19"/>
    <w:rsid w:val="776407BA"/>
    <w:rsid w:val="77AB1DAB"/>
    <w:rsid w:val="77B32055"/>
    <w:rsid w:val="77D92896"/>
    <w:rsid w:val="77E3052C"/>
    <w:rsid w:val="77E6592B"/>
    <w:rsid w:val="77F4231E"/>
    <w:rsid w:val="780C7687"/>
    <w:rsid w:val="78121ACF"/>
    <w:rsid w:val="78485E9C"/>
    <w:rsid w:val="784A10B6"/>
    <w:rsid w:val="787B76F9"/>
    <w:rsid w:val="78862F3A"/>
    <w:rsid w:val="788D430B"/>
    <w:rsid w:val="790B6A59"/>
    <w:rsid w:val="791305A6"/>
    <w:rsid w:val="79143D0B"/>
    <w:rsid w:val="79AF6091"/>
    <w:rsid w:val="79C342FF"/>
    <w:rsid w:val="79F10AAB"/>
    <w:rsid w:val="79FD4249"/>
    <w:rsid w:val="7A3F765D"/>
    <w:rsid w:val="7A4353ED"/>
    <w:rsid w:val="7A78483D"/>
    <w:rsid w:val="7A7D6D0B"/>
    <w:rsid w:val="7AD91435"/>
    <w:rsid w:val="7AD937EF"/>
    <w:rsid w:val="7AFF63FC"/>
    <w:rsid w:val="7B097FA4"/>
    <w:rsid w:val="7B277BE5"/>
    <w:rsid w:val="7B423126"/>
    <w:rsid w:val="7B6F1F43"/>
    <w:rsid w:val="7B823259"/>
    <w:rsid w:val="7B8A3F8C"/>
    <w:rsid w:val="7BA05027"/>
    <w:rsid w:val="7BB820A8"/>
    <w:rsid w:val="7BCB2C89"/>
    <w:rsid w:val="7BFB3C5B"/>
    <w:rsid w:val="7C092164"/>
    <w:rsid w:val="7C194DB1"/>
    <w:rsid w:val="7C6A0990"/>
    <w:rsid w:val="7C70111F"/>
    <w:rsid w:val="7C723A11"/>
    <w:rsid w:val="7C952033"/>
    <w:rsid w:val="7CAF02AA"/>
    <w:rsid w:val="7CCA7D61"/>
    <w:rsid w:val="7CDC3B91"/>
    <w:rsid w:val="7CF97649"/>
    <w:rsid w:val="7D1203CD"/>
    <w:rsid w:val="7D123D8A"/>
    <w:rsid w:val="7D182AA5"/>
    <w:rsid w:val="7D254DEB"/>
    <w:rsid w:val="7D463DCF"/>
    <w:rsid w:val="7D584888"/>
    <w:rsid w:val="7D6B6A88"/>
    <w:rsid w:val="7D9544B2"/>
    <w:rsid w:val="7DA35E40"/>
    <w:rsid w:val="7DA955E3"/>
    <w:rsid w:val="7DA97CBB"/>
    <w:rsid w:val="7DBD3473"/>
    <w:rsid w:val="7DF43523"/>
    <w:rsid w:val="7DF93098"/>
    <w:rsid w:val="7E022D6F"/>
    <w:rsid w:val="7E067F8E"/>
    <w:rsid w:val="7E583B3C"/>
    <w:rsid w:val="7E6258BD"/>
    <w:rsid w:val="7E656269"/>
    <w:rsid w:val="7E7E3296"/>
    <w:rsid w:val="7E8F03B1"/>
    <w:rsid w:val="7EAD4BDC"/>
    <w:rsid w:val="7ED90A1C"/>
    <w:rsid w:val="7EE26641"/>
    <w:rsid w:val="7EEB0822"/>
    <w:rsid w:val="7F1258C2"/>
    <w:rsid w:val="7F2E171C"/>
    <w:rsid w:val="7F3F1BA9"/>
    <w:rsid w:val="7F5B2972"/>
    <w:rsid w:val="7F641370"/>
    <w:rsid w:val="7F793E84"/>
    <w:rsid w:val="7F7A0FD3"/>
    <w:rsid w:val="7F9C28CE"/>
    <w:rsid w:val="7FA42DD2"/>
    <w:rsid w:val="7FB04335"/>
    <w:rsid w:val="7FC45967"/>
    <w:rsid w:val="7FD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ikt\AppData\Roaming\kingsoft\office6\templates\download\f2ef9c3a-c00a-45dc-bfef-4ffbf92e7aa3\&#31243;&#24207;&#21592;Java&#20114;&#32852;&#32593;&#27714;&#32844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程序员Java互联网求职个人简历.docx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2021-05-15T08:08:00Z</dcterms:created>
  <dc:creator>yushengjun</dc:creator>
  <cp:lastModifiedBy>yushengjun</cp:lastModifiedBy>
  <dcterms:modified xsi:type="dcterms:W3CDTF">2021-05-15T08:08:32Z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TemplateKey">
    <vt:lpwstr>1.0_qNf3EDflSgRI7u+a3/r2w7pnhxhZuEirFM1CVfZ3lZQW8S/E9VVTGxfpQ2f+YIl1ffoNepWFyXP92VDhIFK35g==</vt:lpwstr>
  </property>
  <property fmtid="{D5CDD505-2E9C-101B-9397-08002B2CF9AE}" pid="4" name="KSOTemplateUUID">
    <vt:lpwstr>v1.0_mb_sAx76VtwrvMOZOSb7eXTmA==</vt:lpwstr>
  </property>
  <property fmtid="{D5CDD505-2E9C-101B-9397-08002B2CF9AE}" pid="5" name="ICV">
    <vt:lpwstr>5130E9B910A2448F8C274C32862D8D8F</vt:lpwstr>
  </property>
</Properties>
</file>